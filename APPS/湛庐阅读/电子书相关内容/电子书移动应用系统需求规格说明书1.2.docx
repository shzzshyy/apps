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A35B10" w14:textId="77777777" w:rsidR="00AE5F59" w:rsidRDefault="00AE5F59" w:rsidP="00557CDF">
      <w:pPr>
        <w:tabs>
          <w:tab w:val="left" w:pos="2410"/>
        </w:tabs>
        <w:rPr>
          <w:rFonts w:asciiTheme="minorEastAsia" w:eastAsiaTheme="minorEastAsia" w:hAnsiTheme="minorEastAsia" w:cstheme="minorEastAsia"/>
        </w:rPr>
      </w:pPr>
    </w:p>
    <w:p w14:paraId="4CE931CE" w14:textId="77777777" w:rsidR="00AE5F59" w:rsidRDefault="00AE5F59">
      <w:pPr>
        <w:rPr>
          <w:rFonts w:asciiTheme="minorEastAsia" w:eastAsiaTheme="minorEastAsia" w:hAnsiTheme="minorEastAsia" w:cstheme="minorEastAsia"/>
        </w:rPr>
      </w:pPr>
    </w:p>
    <w:p w14:paraId="29288022" w14:textId="77777777" w:rsidR="00AE5F59" w:rsidRDefault="00AE5F59">
      <w:pPr>
        <w:rPr>
          <w:rFonts w:asciiTheme="minorEastAsia" w:eastAsiaTheme="minorEastAsia" w:hAnsiTheme="minorEastAsia" w:cstheme="minorEastAsia"/>
        </w:rPr>
      </w:pPr>
    </w:p>
    <w:p w14:paraId="11C85918" w14:textId="77777777" w:rsidR="00AE5F59" w:rsidRDefault="00AE5F59">
      <w:pPr>
        <w:rPr>
          <w:rFonts w:asciiTheme="minorEastAsia" w:eastAsiaTheme="minorEastAsia" w:hAnsiTheme="minorEastAsia" w:cstheme="minorEastAsia"/>
        </w:rPr>
      </w:pPr>
    </w:p>
    <w:p w14:paraId="4E0E9ECC" w14:textId="77777777" w:rsidR="00AE5F59" w:rsidRDefault="00AE5F59">
      <w:pPr>
        <w:rPr>
          <w:rFonts w:asciiTheme="minorEastAsia" w:eastAsiaTheme="minorEastAsia" w:hAnsiTheme="minorEastAsia" w:cstheme="minorEastAsia"/>
        </w:rPr>
      </w:pPr>
    </w:p>
    <w:p w14:paraId="21EED0FA" w14:textId="77777777" w:rsidR="00AE5F59" w:rsidRDefault="00AE5F59">
      <w:pPr>
        <w:rPr>
          <w:rFonts w:asciiTheme="minorEastAsia" w:eastAsiaTheme="minorEastAsia" w:hAnsiTheme="minorEastAsia" w:cstheme="minorEastAsia"/>
        </w:rPr>
      </w:pPr>
    </w:p>
    <w:p w14:paraId="15116B17" w14:textId="6F9C8087" w:rsidR="00AE5F59" w:rsidRDefault="00557CDF" w:rsidP="00557CDF">
      <w:pPr>
        <w:spacing w:line="300" w:lineRule="auto"/>
        <w:rPr>
          <w:rFonts w:asciiTheme="minorEastAsia" w:eastAsiaTheme="minorEastAsia" w:hAnsiTheme="minorEastAsia" w:cstheme="minorEastAsia"/>
          <w:b/>
          <w:bCs/>
          <w:sz w:val="52"/>
          <w:szCs w:val="52"/>
        </w:rPr>
      </w:pPr>
      <w:r>
        <w:rPr>
          <w:rFonts w:asciiTheme="minorEastAsia" w:eastAsiaTheme="minorEastAsia" w:hAnsiTheme="minorEastAsia" w:cstheme="minorEastAsia" w:hint="eastAsia"/>
          <w:b/>
          <w:bCs/>
          <w:sz w:val="52"/>
          <w:szCs w:val="52"/>
        </w:rPr>
        <w:t>电子书移动应用</w:t>
      </w:r>
      <w:r w:rsidR="006D334A">
        <w:rPr>
          <w:rFonts w:asciiTheme="minorEastAsia" w:eastAsiaTheme="minorEastAsia" w:hAnsiTheme="minorEastAsia" w:cstheme="minorEastAsia" w:hint="eastAsia"/>
          <w:b/>
          <w:bCs/>
          <w:sz w:val="52"/>
          <w:szCs w:val="52"/>
        </w:rPr>
        <w:t>系统需求规格说明书</w:t>
      </w:r>
    </w:p>
    <w:p w14:paraId="58461AB6" w14:textId="77777777" w:rsidR="00AE5F59" w:rsidRDefault="00AE5F59">
      <w:pPr>
        <w:rPr>
          <w:rFonts w:asciiTheme="minorEastAsia" w:eastAsiaTheme="minorEastAsia" w:hAnsiTheme="minorEastAsia" w:cstheme="minorEastAsia"/>
        </w:rPr>
      </w:pPr>
    </w:p>
    <w:p w14:paraId="147B8B4A" w14:textId="77777777" w:rsidR="00AE5F59" w:rsidRDefault="00AE5F59">
      <w:pPr>
        <w:rPr>
          <w:rFonts w:asciiTheme="minorEastAsia" w:eastAsiaTheme="minorEastAsia" w:hAnsiTheme="minorEastAsia" w:cstheme="minorEastAsia"/>
        </w:rPr>
      </w:pPr>
    </w:p>
    <w:p w14:paraId="629B612F" w14:textId="77777777" w:rsidR="00AE5F59" w:rsidRDefault="00AE5F59">
      <w:pPr>
        <w:rPr>
          <w:rFonts w:asciiTheme="minorEastAsia" w:eastAsiaTheme="minorEastAsia" w:hAnsiTheme="minorEastAsia" w:cstheme="minorEastAsia"/>
        </w:rPr>
      </w:pPr>
    </w:p>
    <w:p w14:paraId="7DEC36F7" w14:textId="77777777" w:rsidR="00AE5F59" w:rsidRDefault="00AE5F59">
      <w:pPr>
        <w:rPr>
          <w:rFonts w:asciiTheme="minorEastAsia" w:eastAsiaTheme="minorEastAsia" w:hAnsiTheme="minorEastAsia" w:cstheme="minorEastAsia"/>
        </w:rPr>
      </w:pPr>
    </w:p>
    <w:p w14:paraId="6A059B56" w14:textId="77777777" w:rsidR="00AE5F59" w:rsidRDefault="006D334A" w:rsidP="008E4B9B">
      <w:pPr>
        <w:ind w:leftChars="2000" w:left="4200"/>
        <w:jc w:val="left"/>
        <w:rPr>
          <w:rFonts w:asciiTheme="minorEastAsia" w:eastAsiaTheme="minorEastAsia" w:hAnsiTheme="minorEastAsia" w:cstheme="minorEastAsia"/>
          <w:i/>
        </w:rPr>
      </w:pPr>
      <w:r>
        <w:rPr>
          <w:rFonts w:asciiTheme="minorEastAsia" w:eastAsiaTheme="minorEastAsia" w:hAnsiTheme="minorEastAsia" w:cstheme="minorEastAsia" w:hint="eastAsia"/>
        </w:rPr>
        <w:t>文档密级：</w:t>
      </w:r>
      <w:r>
        <w:rPr>
          <w:rFonts w:asciiTheme="minorEastAsia" w:eastAsiaTheme="minorEastAsia" w:hAnsiTheme="minorEastAsia" w:cstheme="minorEastAsia" w:hint="eastAsia"/>
          <w:i/>
        </w:rPr>
        <w:t>绝密</w:t>
      </w:r>
    </w:p>
    <w:p w14:paraId="74252AF3" w14:textId="669E1436" w:rsidR="00AE5F59" w:rsidRDefault="006D334A" w:rsidP="008E4B9B">
      <w:pPr>
        <w:ind w:leftChars="2000" w:left="4200"/>
        <w:jc w:val="left"/>
        <w:rPr>
          <w:rFonts w:asciiTheme="minorEastAsia" w:eastAsiaTheme="minorEastAsia" w:hAnsiTheme="minorEastAsia" w:cstheme="minorEastAsia"/>
        </w:rPr>
      </w:pPr>
      <w:r>
        <w:rPr>
          <w:rFonts w:asciiTheme="minorEastAsia" w:eastAsiaTheme="minorEastAsia" w:hAnsiTheme="minorEastAsia" w:cstheme="minorEastAsia" w:hint="eastAsia"/>
        </w:rPr>
        <w:t>文档编号：ICSS-</w:t>
      </w:r>
      <w:r>
        <w:rPr>
          <w:rFonts w:asciiTheme="minorEastAsia" w:eastAsiaTheme="minorEastAsia" w:hAnsiTheme="minorEastAsia" w:cstheme="minorEastAsia" w:hint="eastAsia"/>
          <w:i/>
        </w:rPr>
        <w:t>{</w:t>
      </w:r>
      <w:r w:rsidR="00557CDF">
        <w:rPr>
          <w:rFonts w:asciiTheme="minorEastAsia" w:eastAsiaTheme="minorEastAsia" w:hAnsiTheme="minorEastAsia" w:cstheme="minorEastAsia" w:hint="eastAsia"/>
          <w:i/>
        </w:rPr>
        <w:t>20180918</w:t>
      </w:r>
      <w:r>
        <w:rPr>
          <w:rFonts w:asciiTheme="minorEastAsia" w:eastAsiaTheme="minorEastAsia" w:hAnsiTheme="minorEastAsia" w:cstheme="minorEastAsia" w:hint="eastAsia"/>
          <w:i/>
        </w:rPr>
        <w:t>}</w:t>
      </w:r>
      <w:r>
        <w:rPr>
          <w:rFonts w:asciiTheme="minorEastAsia" w:eastAsiaTheme="minorEastAsia" w:hAnsiTheme="minorEastAsia" w:cstheme="minorEastAsia" w:hint="eastAsia"/>
        </w:rPr>
        <w:t>-SRS</w:t>
      </w:r>
    </w:p>
    <w:p w14:paraId="50ED9E05" w14:textId="7434FCD3" w:rsidR="00AE5F59" w:rsidRDefault="006D334A" w:rsidP="008E4B9B">
      <w:pPr>
        <w:ind w:leftChars="2000" w:left="4200"/>
        <w:jc w:val="left"/>
        <w:rPr>
          <w:rFonts w:asciiTheme="minorEastAsia" w:eastAsiaTheme="minorEastAsia" w:hAnsiTheme="minorEastAsia" w:cstheme="minorEastAsia"/>
        </w:rPr>
      </w:pPr>
      <w:r>
        <w:rPr>
          <w:rFonts w:asciiTheme="minorEastAsia" w:eastAsiaTheme="minorEastAsia" w:hAnsiTheme="minorEastAsia" w:cstheme="minorEastAsia" w:hint="eastAsia"/>
        </w:rPr>
        <w:t>文档版本：v</w:t>
      </w:r>
      <w:r w:rsidR="00557CDF">
        <w:rPr>
          <w:rFonts w:asciiTheme="minorEastAsia" w:eastAsiaTheme="minorEastAsia" w:hAnsiTheme="minorEastAsia" w:cstheme="minorEastAsia" w:hint="eastAsia"/>
          <w:i/>
        </w:rPr>
        <w:t>1</w:t>
      </w:r>
      <w:r w:rsidR="005B02EE">
        <w:rPr>
          <w:rFonts w:asciiTheme="minorEastAsia" w:eastAsiaTheme="minorEastAsia" w:hAnsiTheme="minorEastAsia" w:cstheme="minorEastAsia" w:hint="eastAsia"/>
          <w:i/>
        </w:rPr>
        <w:t>.0</w:t>
      </w:r>
    </w:p>
    <w:p w14:paraId="46D3F577" w14:textId="6AD103C6" w:rsidR="00AE5F59" w:rsidRDefault="006D334A" w:rsidP="008E4B9B">
      <w:pPr>
        <w:ind w:leftChars="2000" w:left="4200"/>
        <w:jc w:val="left"/>
        <w:rPr>
          <w:rFonts w:asciiTheme="minorEastAsia" w:eastAsiaTheme="minorEastAsia" w:hAnsiTheme="minorEastAsia" w:cstheme="minorEastAsia"/>
          <w:i/>
        </w:rPr>
      </w:pPr>
      <w:r>
        <w:rPr>
          <w:rFonts w:asciiTheme="minorEastAsia" w:eastAsiaTheme="minorEastAsia" w:hAnsiTheme="minorEastAsia" w:cstheme="minorEastAsia" w:hint="eastAsia"/>
        </w:rPr>
        <w:t>文档状态：</w:t>
      </w:r>
      <w:r w:rsidR="00557CDF">
        <w:rPr>
          <w:rFonts w:asciiTheme="minorEastAsia" w:eastAsiaTheme="minorEastAsia" w:hAnsiTheme="minorEastAsia" w:cstheme="minorEastAsia" w:hint="eastAsia"/>
          <w:i/>
        </w:rPr>
        <w:t>初</w:t>
      </w:r>
      <w:r>
        <w:rPr>
          <w:rFonts w:asciiTheme="minorEastAsia" w:eastAsiaTheme="minorEastAsia" w:hAnsiTheme="minorEastAsia" w:cstheme="minorEastAsia" w:hint="eastAsia"/>
          <w:i/>
        </w:rPr>
        <w:t>稿</w:t>
      </w:r>
    </w:p>
    <w:p w14:paraId="4C7CB34A" w14:textId="12325BC7" w:rsidR="00AE5F59" w:rsidRDefault="006D334A" w:rsidP="008E4B9B">
      <w:pPr>
        <w:ind w:leftChars="2000" w:left="4200"/>
        <w:jc w:val="left"/>
        <w:rPr>
          <w:rFonts w:asciiTheme="minorEastAsia" w:eastAsiaTheme="minorEastAsia" w:hAnsiTheme="minorEastAsia" w:cstheme="minorEastAsia"/>
        </w:rPr>
      </w:pPr>
      <w:r>
        <w:rPr>
          <w:rFonts w:asciiTheme="minorEastAsia" w:eastAsiaTheme="minorEastAsia" w:hAnsiTheme="minorEastAsia" w:cstheme="minorEastAsia" w:hint="eastAsia"/>
        </w:rPr>
        <w:t>发布日期：</w:t>
      </w:r>
      <w:r w:rsidR="00557CDF">
        <w:rPr>
          <w:rFonts w:asciiTheme="minorEastAsia" w:eastAsiaTheme="minorEastAsia" w:hAnsiTheme="minorEastAsia" w:cstheme="minorEastAsia" w:hint="eastAsia"/>
          <w:i/>
        </w:rPr>
        <w:t>2018/9/18</w:t>
      </w:r>
    </w:p>
    <w:p w14:paraId="66F70EA6" w14:textId="77777777" w:rsidR="00AE5F59" w:rsidRDefault="00AE5F59">
      <w:pPr>
        <w:rPr>
          <w:rFonts w:asciiTheme="minorEastAsia" w:eastAsiaTheme="minorEastAsia" w:hAnsiTheme="minorEastAsia" w:cstheme="minorEastAsia"/>
        </w:rPr>
      </w:pPr>
    </w:p>
    <w:p w14:paraId="2EF9DE4E" w14:textId="77777777" w:rsidR="00AE5F59" w:rsidRDefault="00AE5F59">
      <w:pPr>
        <w:rPr>
          <w:rFonts w:asciiTheme="minorEastAsia" w:eastAsiaTheme="minorEastAsia" w:hAnsiTheme="minorEastAsia" w:cstheme="minorEastAsia"/>
        </w:rPr>
      </w:pPr>
    </w:p>
    <w:p w14:paraId="42D234AC" w14:textId="77777777" w:rsidR="00AE5F59" w:rsidRDefault="00AE5F59">
      <w:pPr>
        <w:rPr>
          <w:rFonts w:asciiTheme="minorEastAsia" w:eastAsiaTheme="minorEastAsia" w:hAnsiTheme="minorEastAsia" w:cstheme="minorEastAsia"/>
        </w:rPr>
      </w:pPr>
    </w:p>
    <w:p w14:paraId="153B7843" w14:textId="77777777" w:rsidR="00AE5F59" w:rsidRDefault="00AE5F59">
      <w:pPr>
        <w:rPr>
          <w:rFonts w:asciiTheme="minorEastAsia" w:eastAsiaTheme="minorEastAsia" w:hAnsiTheme="minorEastAsia" w:cstheme="minorEastAsia"/>
        </w:rPr>
      </w:pPr>
    </w:p>
    <w:p w14:paraId="25816AA6" w14:textId="77777777" w:rsidR="00AE5F59" w:rsidRDefault="006D334A">
      <w:pPr>
        <w:jc w:val="center"/>
        <w:rPr>
          <w:rFonts w:asciiTheme="minorEastAsia" w:eastAsiaTheme="minorEastAsia" w:hAnsiTheme="minorEastAsia" w:cstheme="minorEastAsia"/>
          <w:sz w:val="28"/>
        </w:rPr>
      </w:pPr>
      <w:r>
        <w:rPr>
          <w:rFonts w:asciiTheme="minorEastAsia" w:eastAsiaTheme="minorEastAsia" w:hAnsiTheme="minorEastAsia" w:cstheme="minorEastAsia" w:hint="eastAsia"/>
          <w:sz w:val="28"/>
        </w:rPr>
        <w:t>中软国际科技服务有限公司</w:t>
      </w:r>
    </w:p>
    <w:p w14:paraId="70E520A4" w14:textId="77777777" w:rsidR="00AE5F59" w:rsidRDefault="006D334A">
      <w:pPr>
        <w:pStyle w:val="1"/>
        <w:numPr>
          <w:ilvl w:val="0"/>
          <w:numId w:val="0"/>
        </w:numPr>
        <w:tabs>
          <w:tab w:val="clear" w:pos="432"/>
        </w:tabs>
        <w:rPr>
          <w:rFonts w:asciiTheme="minorEastAsia" w:eastAsiaTheme="minorEastAsia" w:hAnsiTheme="minorEastAsia" w:cstheme="minorEastAsia"/>
        </w:rPr>
      </w:pPr>
      <w:bookmarkStart w:id="0" w:name="_Toc527467357"/>
      <w:r>
        <w:rPr>
          <w:rFonts w:asciiTheme="minorEastAsia" w:eastAsiaTheme="minorEastAsia" w:hAnsiTheme="minorEastAsia" w:cstheme="minorEastAsia" w:hint="eastAsia"/>
        </w:rPr>
        <w:lastRenderedPageBreak/>
        <w:t>修订记录</w:t>
      </w:r>
      <w:bookmarkEnd w:id="0"/>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3"/>
        <w:gridCol w:w="1034"/>
        <w:gridCol w:w="1318"/>
        <w:gridCol w:w="4189"/>
        <w:gridCol w:w="1686"/>
      </w:tblGrid>
      <w:tr w:rsidR="00AE5F59" w14:paraId="422E568B" w14:textId="77777777">
        <w:trPr>
          <w:trHeight w:val="567"/>
        </w:trPr>
        <w:tc>
          <w:tcPr>
            <w:tcW w:w="1253" w:type="dxa"/>
            <w:shd w:val="clear" w:color="auto" w:fill="CCCCCC"/>
            <w:vAlign w:val="center"/>
          </w:tcPr>
          <w:p w14:paraId="21223894" w14:textId="77777777" w:rsidR="00AE5F59" w:rsidRDefault="006D334A">
            <w:pPr>
              <w:jc w:val="center"/>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日期</w:t>
            </w:r>
          </w:p>
        </w:tc>
        <w:tc>
          <w:tcPr>
            <w:tcW w:w="1034" w:type="dxa"/>
            <w:shd w:val="clear" w:color="auto" w:fill="CCCCCC"/>
            <w:vAlign w:val="center"/>
          </w:tcPr>
          <w:p w14:paraId="38E14920" w14:textId="77777777" w:rsidR="00AE5F59" w:rsidRDefault="006D334A">
            <w:pPr>
              <w:jc w:val="center"/>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版本</w:t>
            </w:r>
          </w:p>
        </w:tc>
        <w:tc>
          <w:tcPr>
            <w:tcW w:w="1318" w:type="dxa"/>
            <w:shd w:val="clear" w:color="auto" w:fill="CCCCCC"/>
            <w:vAlign w:val="center"/>
          </w:tcPr>
          <w:p w14:paraId="35BF35C7" w14:textId="77777777" w:rsidR="00AE5F59" w:rsidRDefault="006D334A">
            <w:pPr>
              <w:jc w:val="center"/>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修订章节</w:t>
            </w:r>
          </w:p>
        </w:tc>
        <w:tc>
          <w:tcPr>
            <w:tcW w:w="4189" w:type="dxa"/>
            <w:shd w:val="clear" w:color="auto" w:fill="CCCCCC"/>
            <w:vAlign w:val="center"/>
          </w:tcPr>
          <w:p w14:paraId="037EF561" w14:textId="77777777" w:rsidR="00AE5F59" w:rsidRDefault="006D334A">
            <w:pPr>
              <w:jc w:val="center"/>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修订内容</w:t>
            </w:r>
          </w:p>
        </w:tc>
        <w:tc>
          <w:tcPr>
            <w:tcW w:w="1686" w:type="dxa"/>
            <w:shd w:val="clear" w:color="auto" w:fill="CCCCCC"/>
            <w:vAlign w:val="center"/>
          </w:tcPr>
          <w:p w14:paraId="389834CC" w14:textId="77777777" w:rsidR="00AE5F59" w:rsidRDefault="006D334A">
            <w:pPr>
              <w:jc w:val="center"/>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作者</w:t>
            </w:r>
          </w:p>
        </w:tc>
      </w:tr>
      <w:tr w:rsidR="00AE5F59" w14:paraId="3FAF5492" w14:textId="77777777">
        <w:trPr>
          <w:trHeight w:val="567"/>
        </w:trPr>
        <w:tc>
          <w:tcPr>
            <w:tcW w:w="1253" w:type="dxa"/>
            <w:vAlign w:val="center"/>
          </w:tcPr>
          <w:p w14:paraId="06BAE393" w14:textId="7A8E3803" w:rsidR="00AE5F59" w:rsidRDefault="00557CDF">
            <w:pPr>
              <w:jc w:val="center"/>
              <w:rPr>
                <w:rFonts w:asciiTheme="minorEastAsia" w:eastAsiaTheme="minorEastAsia" w:hAnsiTheme="minorEastAsia" w:cstheme="minorEastAsia"/>
                <w:sz w:val="18"/>
              </w:rPr>
            </w:pPr>
            <w:r>
              <w:rPr>
                <w:rFonts w:asciiTheme="minorEastAsia" w:eastAsiaTheme="minorEastAsia" w:hAnsiTheme="minorEastAsia" w:cstheme="minorEastAsia"/>
                <w:sz w:val="18"/>
              </w:rPr>
              <w:t>2018/9/18</w:t>
            </w:r>
          </w:p>
        </w:tc>
        <w:tc>
          <w:tcPr>
            <w:tcW w:w="1034" w:type="dxa"/>
            <w:vAlign w:val="center"/>
          </w:tcPr>
          <w:p w14:paraId="4AB9200B" w14:textId="1CBD2F87" w:rsidR="00AE5F59" w:rsidRDefault="00557CDF">
            <w:pPr>
              <w:jc w:val="center"/>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1.0</w:t>
            </w:r>
          </w:p>
        </w:tc>
        <w:tc>
          <w:tcPr>
            <w:tcW w:w="1318" w:type="dxa"/>
            <w:vAlign w:val="center"/>
          </w:tcPr>
          <w:p w14:paraId="3B0F3531" w14:textId="77777777" w:rsidR="00AE5F59" w:rsidRDefault="00AE5F59">
            <w:pPr>
              <w:jc w:val="left"/>
              <w:rPr>
                <w:rFonts w:asciiTheme="minorEastAsia" w:eastAsiaTheme="minorEastAsia" w:hAnsiTheme="minorEastAsia" w:cstheme="minorEastAsia"/>
                <w:sz w:val="18"/>
              </w:rPr>
            </w:pPr>
          </w:p>
        </w:tc>
        <w:tc>
          <w:tcPr>
            <w:tcW w:w="4189" w:type="dxa"/>
            <w:vAlign w:val="center"/>
          </w:tcPr>
          <w:p w14:paraId="5178618E" w14:textId="20D5171A" w:rsidR="00AE5F59" w:rsidRDefault="00557CDF">
            <w:pPr>
              <w:jc w:val="left"/>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拟定</w:t>
            </w:r>
          </w:p>
        </w:tc>
        <w:tc>
          <w:tcPr>
            <w:tcW w:w="1686" w:type="dxa"/>
            <w:vAlign w:val="center"/>
          </w:tcPr>
          <w:p w14:paraId="12436CBD" w14:textId="29E3F7BE" w:rsidR="00AE5F59" w:rsidRDefault="00557CDF">
            <w:pPr>
              <w:jc w:val="center"/>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王浩</w:t>
            </w:r>
          </w:p>
        </w:tc>
      </w:tr>
      <w:tr w:rsidR="00AE5F59" w14:paraId="4FCC93A9" w14:textId="77777777">
        <w:trPr>
          <w:trHeight w:val="567"/>
        </w:trPr>
        <w:tc>
          <w:tcPr>
            <w:tcW w:w="1253" w:type="dxa"/>
            <w:vAlign w:val="center"/>
          </w:tcPr>
          <w:p w14:paraId="444C2A93" w14:textId="77777777" w:rsidR="00AE5F59" w:rsidRDefault="00AE5F59">
            <w:pPr>
              <w:jc w:val="center"/>
              <w:rPr>
                <w:rFonts w:asciiTheme="minorEastAsia" w:eastAsiaTheme="minorEastAsia" w:hAnsiTheme="minorEastAsia" w:cstheme="minorEastAsia"/>
                <w:sz w:val="18"/>
              </w:rPr>
            </w:pPr>
          </w:p>
        </w:tc>
        <w:tc>
          <w:tcPr>
            <w:tcW w:w="1034" w:type="dxa"/>
            <w:vAlign w:val="center"/>
          </w:tcPr>
          <w:p w14:paraId="390A1275" w14:textId="77777777" w:rsidR="00AE5F59" w:rsidRDefault="00AE5F59">
            <w:pPr>
              <w:jc w:val="center"/>
              <w:rPr>
                <w:rFonts w:asciiTheme="minorEastAsia" w:eastAsiaTheme="minorEastAsia" w:hAnsiTheme="minorEastAsia" w:cstheme="minorEastAsia"/>
                <w:sz w:val="18"/>
              </w:rPr>
            </w:pPr>
          </w:p>
        </w:tc>
        <w:tc>
          <w:tcPr>
            <w:tcW w:w="1318" w:type="dxa"/>
            <w:vAlign w:val="center"/>
          </w:tcPr>
          <w:p w14:paraId="5272F02A" w14:textId="77777777" w:rsidR="00AE5F59" w:rsidRDefault="00AE5F59">
            <w:pPr>
              <w:jc w:val="left"/>
              <w:rPr>
                <w:rFonts w:asciiTheme="minorEastAsia" w:eastAsiaTheme="minorEastAsia" w:hAnsiTheme="minorEastAsia" w:cstheme="minorEastAsia"/>
                <w:sz w:val="18"/>
              </w:rPr>
            </w:pPr>
          </w:p>
        </w:tc>
        <w:tc>
          <w:tcPr>
            <w:tcW w:w="4189" w:type="dxa"/>
            <w:vAlign w:val="center"/>
          </w:tcPr>
          <w:p w14:paraId="1E74570C" w14:textId="77777777" w:rsidR="00AE5F59" w:rsidRDefault="00AE5F59">
            <w:pPr>
              <w:jc w:val="left"/>
              <w:rPr>
                <w:rFonts w:asciiTheme="minorEastAsia" w:eastAsiaTheme="minorEastAsia" w:hAnsiTheme="minorEastAsia" w:cstheme="minorEastAsia"/>
                <w:sz w:val="18"/>
              </w:rPr>
            </w:pPr>
          </w:p>
        </w:tc>
        <w:tc>
          <w:tcPr>
            <w:tcW w:w="1686" w:type="dxa"/>
            <w:vAlign w:val="center"/>
          </w:tcPr>
          <w:p w14:paraId="703C2E64" w14:textId="77777777" w:rsidR="00AE5F59" w:rsidRDefault="00AE5F59">
            <w:pPr>
              <w:jc w:val="center"/>
              <w:rPr>
                <w:rFonts w:asciiTheme="minorEastAsia" w:eastAsiaTheme="minorEastAsia" w:hAnsiTheme="minorEastAsia" w:cstheme="minorEastAsia"/>
                <w:sz w:val="18"/>
              </w:rPr>
            </w:pPr>
          </w:p>
        </w:tc>
      </w:tr>
      <w:tr w:rsidR="00AE5F59" w14:paraId="1069E4F8" w14:textId="77777777">
        <w:trPr>
          <w:trHeight w:val="567"/>
        </w:trPr>
        <w:tc>
          <w:tcPr>
            <w:tcW w:w="1253" w:type="dxa"/>
            <w:vAlign w:val="center"/>
          </w:tcPr>
          <w:p w14:paraId="7649926F" w14:textId="77777777" w:rsidR="00AE5F59" w:rsidRDefault="00AE5F59">
            <w:pPr>
              <w:jc w:val="center"/>
              <w:rPr>
                <w:rFonts w:asciiTheme="minorEastAsia" w:eastAsiaTheme="minorEastAsia" w:hAnsiTheme="minorEastAsia" w:cstheme="minorEastAsia"/>
                <w:sz w:val="18"/>
              </w:rPr>
            </w:pPr>
          </w:p>
        </w:tc>
        <w:tc>
          <w:tcPr>
            <w:tcW w:w="1034" w:type="dxa"/>
            <w:vAlign w:val="center"/>
          </w:tcPr>
          <w:p w14:paraId="7F839692" w14:textId="77777777" w:rsidR="00AE5F59" w:rsidRDefault="00AE5F59">
            <w:pPr>
              <w:jc w:val="center"/>
              <w:rPr>
                <w:rFonts w:asciiTheme="minorEastAsia" w:eastAsiaTheme="minorEastAsia" w:hAnsiTheme="minorEastAsia" w:cstheme="minorEastAsia"/>
                <w:sz w:val="18"/>
              </w:rPr>
            </w:pPr>
          </w:p>
        </w:tc>
        <w:tc>
          <w:tcPr>
            <w:tcW w:w="1318" w:type="dxa"/>
            <w:vAlign w:val="center"/>
          </w:tcPr>
          <w:p w14:paraId="76344EC1" w14:textId="77777777" w:rsidR="00AE5F59" w:rsidRDefault="00AE5F59">
            <w:pPr>
              <w:jc w:val="left"/>
              <w:rPr>
                <w:rFonts w:asciiTheme="minorEastAsia" w:eastAsiaTheme="minorEastAsia" w:hAnsiTheme="minorEastAsia" w:cstheme="minorEastAsia"/>
                <w:sz w:val="18"/>
              </w:rPr>
            </w:pPr>
          </w:p>
        </w:tc>
        <w:tc>
          <w:tcPr>
            <w:tcW w:w="4189" w:type="dxa"/>
            <w:vAlign w:val="center"/>
          </w:tcPr>
          <w:p w14:paraId="4FBE3BB9" w14:textId="77777777" w:rsidR="00AE5F59" w:rsidRDefault="00AE5F59">
            <w:pPr>
              <w:jc w:val="left"/>
              <w:rPr>
                <w:rFonts w:asciiTheme="minorEastAsia" w:eastAsiaTheme="minorEastAsia" w:hAnsiTheme="minorEastAsia" w:cstheme="minorEastAsia"/>
                <w:sz w:val="18"/>
              </w:rPr>
            </w:pPr>
          </w:p>
        </w:tc>
        <w:tc>
          <w:tcPr>
            <w:tcW w:w="1686" w:type="dxa"/>
            <w:vAlign w:val="center"/>
          </w:tcPr>
          <w:p w14:paraId="5005FA8D" w14:textId="77777777" w:rsidR="00AE5F59" w:rsidRDefault="00AE5F59">
            <w:pPr>
              <w:jc w:val="center"/>
              <w:rPr>
                <w:rFonts w:asciiTheme="minorEastAsia" w:eastAsiaTheme="minorEastAsia" w:hAnsiTheme="minorEastAsia" w:cstheme="minorEastAsia"/>
                <w:sz w:val="18"/>
              </w:rPr>
            </w:pPr>
          </w:p>
        </w:tc>
      </w:tr>
      <w:tr w:rsidR="00AE5F59" w14:paraId="64F08014" w14:textId="77777777">
        <w:trPr>
          <w:trHeight w:val="567"/>
        </w:trPr>
        <w:tc>
          <w:tcPr>
            <w:tcW w:w="1253" w:type="dxa"/>
            <w:vAlign w:val="center"/>
          </w:tcPr>
          <w:p w14:paraId="4981A73B" w14:textId="77777777" w:rsidR="00AE5F59" w:rsidRDefault="00AE5F59">
            <w:pPr>
              <w:jc w:val="center"/>
              <w:rPr>
                <w:rFonts w:asciiTheme="minorEastAsia" w:eastAsiaTheme="minorEastAsia" w:hAnsiTheme="minorEastAsia" w:cstheme="minorEastAsia"/>
                <w:sz w:val="18"/>
              </w:rPr>
            </w:pPr>
          </w:p>
        </w:tc>
        <w:tc>
          <w:tcPr>
            <w:tcW w:w="1034" w:type="dxa"/>
            <w:vAlign w:val="center"/>
          </w:tcPr>
          <w:p w14:paraId="0DF95190" w14:textId="77777777" w:rsidR="00AE5F59" w:rsidRDefault="00AE5F59">
            <w:pPr>
              <w:jc w:val="center"/>
              <w:rPr>
                <w:rFonts w:asciiTheme="minorEastAsia" w:eastAsiaTheme="minorEastAsia" w:hAnsiTheme="minorEastAsia" w:cstheme="minorEastAsia"/>
                <w:sz w:val="18"/>
              </w:rPr>
            </w:pPr>
          </w:p>
        </w:tc>
        <w:tc>
          <w:tcPr>
            <w:tcW w:w="1318" w:type="dxa"/>
            <w:vAlign w:val="center"/>
          </w:tcPr>
          <w:p w14:paraId="30BAAD99" w14:textId="77777777" w:rsidR="00AE5F59" w:rsidRDefault="00AE5F59">
            <w:pPr>
              <w:jc w:val="left"/>
              <w:rPr>
                <w:rFonts w:asciiTheme="minorEastAsia" w:eastAsiaTheme="minorEastAsia" w:hAnsiTheme="minorEastAsia" w:cstheme="minorEastAsia"/>
                <w:sz w:val="18"/>
              </w:rPr>
            </w:pPr>
          </w:p>
        </w:tc>
        <w:tc>
          <w:tcPr>
            <w:tcW w:w="4189" w:type="dxa"/>
            <w:vAlign w:val="center"/>
          </w:tcPr>
          <w:p w14:paraId="04A28779" w14:textId="77777777" w:rsidR="00AE5F59" w:rsidRDefault="00AE5F59">
            <w:pPr>
              <w:jc w:val="left"/>
              <w:rPr>
                <w:rFonts w:asciiTheme="minorEastAsia" w:eastAsiaTheme="minorEastAsia" w:hAnsiTheme="minorEastAsia" w:cstheme="minorEastAsia"/>
                <w:sz w:val="18"/>
              </w:rPr>
            </w:pPr>
          </w:p>
        </w:tc>
        <w:tc>
          <w:tcPr>
            <w:tcW w:w="1686" w:type="dxa"/>
            <w:vAlign w:val="center"/>
          </w:tcPr>
          <w:p w14:paraId="6A33EBF8" w14:textId="77777777" w:rsidR="00AE5F59" w:rsidRDefault="00AE5F59">
            <w:pPr>
              <w:jc w:val="center"/>
              <w:rPr>
                <w:rFonts w:asciiTheme="minorEastAsia" w:eastAsiaTheme="minorEastAsia" w:hAnsiTheme="minorEastAsia" w:cstheme="minorEastAsia"/>
                <w:sz w:val="18"/>
              </w:rPr>
            </w:pPr>
          </w:p>
        </w:tc>
      </w:tr>
      <w:tr w:rsidR="00AE5F59" w14:paraId="3EFA7E13" w14:textId="77777777">
        <w:trPr>
          <w:trHeight w:val="567"/>
        </w:trPr>
        <w:tc>
          <w:tcPr>
            <w:tcW w:w="1253" w:type="dxa"/>
            <w:vAlign w:val="center"/>
          </w:tcPr>
          <w:p w14:paraId="796E6A2F" w14:textId="77777777" w:rsidR="00AE5F59" w:rsidRDefault="00AE5F59">
            <w:pPr>
              <w:jc w:val="center"/>
              <w:rPr>
                <w:rFonts w:asciiTheme="minorEastAsia" w:eastAsiaTheme="minorEastAsia" w:hAnsiTheme="minorEastAsia" w:cstheme="minorEastAsia"/>
                <w:sz w:val="18"/>
              </w:rPr>
            </w:pPr>
          </w:p>
        </w:tc>
        <w:tc>
          <w:tcPr>
            <w:tcW w:w="1034" w:type="dxa"/>
            <w:vAlign w:val="center"/>
          </w:tcPr>
          <w:p w14:paraId="1BEC94FF" w14:textId="77777777" w:rsidR="00AE5F59" w:rsidRDefault="00AE5F59">
            <w:pPr>
              <w:jc w:val="center"/>
              <w:rPr>
                <w:rFonts w:asciiTheme="minorEastAsia" w:eastAsiaTheme="minorEastAsia" w:hAnsiTheme="minorEastAsia" w:cstheme="minorEastAsia"/>
                <w:sz w:val="18"/>
              </w:rPr>
            </w:pPr>
          </w:p>
        </w:tc>
        <w:tc>
          <w:tcPr>
            <w:tcW w:w="1318" w:type="dxa"/>
            <w:vAlign w:val="center"/>
          </w:tcPr>
          <w:p w14:paraId="5E1CC14B" w14:textId="77777777" w:rsidR="00AE5F59" w:rsidRDefault="00AE5F59">
            <w:pPr>
              <w:jc w:val="left"/>
              <w:rPr>
                <w:rFonts w:asciiTheme="minorEastAsia" w:eastAsiaTheme="minorEastAsia" w:hAnsiTheme="minorEastAsia" w:cstheme="minorEastAsia"/>
                <w:sz w:val="18"/>
              </w:rPr>
            </w:pPr>
          </w:p>
        </w:tc>
        <w:tc>
          <w:tcPr>
            <w:tcW w:w="4189" w:type="dxa"/>
            <w:vAlign w:val="center"/>
          </w:tcPr>
          <w:p w14:paraId="10303F1A" w14:textId="77777777" w:rsidR="00AE5F59" w:rsidRDefault="00AE5F59">
            <w:pPr>
              <w:jc w:val="left"/>
              <w:rPr>
                <w:rFonts w:asciiTheme="minorEastAsia" w:eastAsiaTheme="minorEastAsia" w:hAnsiTheme="minorEastAsia" w:cstheme="minorEastAsia"/>
                <w:sz w:val="18"/>
              </w:rPr>
            </w:pPr>
          </w:p>
        </w:tc>
        <w:tc>
          <w:tcPr>
            <w:tcW w:w="1686" w:type="dxa"/>
            <w:vAlign w:val="center"/>
          </w:tcPr>
          <w:p w14:paraId="25F18EA8" w14:textId="77777777" w:rsidR="00AE5F59" w:rsidRDefault="00AE5F59">
            <w:pPr>
              <w:jc w:val="center"/>
              <w:rPr>
                <w:rFonts w:asciiTheme="minorEastAsia" w:eastAsiaTheme="minorEastAsia" w:hAnsiTheme="minorEastAsia" w:cstheme="minorEastAsia"/>
                <w:sz w:val="18"/>
              </w:rPr>
            </w:pPr>
          </w:p>
        </w:tc>
      </w:tr>
      <w:tr w:rsidR="00AE5F59" w14:paraId="0B4C0A8B" w14:textId="77777777">
        <w:trPr>
          <w:trHeight w:val="567"/>
        </w:trPr>
        <w:tc>
          <w:tcPr>
            <w:tcW w:w="1253" w:type="dxa"/>
            <w:vAlign w:val="center"/>
          </w:tcPr>
          <w:p w14:paraId="2AC37DD7" w14:textId="77777777" w:rsidR="00AE5F59" w:rsidRDefault="00AE5F59">
            <w:pPr>
              <w:jc w:val="center"/>
              <w:rPr>
                <w:rFonts w:asciiTheme="minorEastAsia" w:eastAsiaTheme="minorEastAsia" w:hAnsiTheme="minorEastAsia" w:cstheme="minorEastAsia"/>
                <w:sz w:val="18"/>
              </w:rPr>
            </w:pPr>
          </w:p>
        </w:tc>
        <w:tc>
          <w:tcPr>
            <w:tcW w:w="1034" w:type="dxa"/>
            <w:vAlign w:val="center"/>
          </w:tcPr>
          <w:p w14:paraId="28BF59E7" w14:textId="77777777" w:rsidR="00AE5F59" w:rsidRDefault="00AE5F59">
            <w:pPr>
              <w:jc w:val="center"/>
              <w:rPr>
                <w:rFonts w:asciiTheme="minorEastAsia" w:eastAsiaTheme="minorEastAsia" w:hAnsiTheme="minorEastAsia" w:cstheme="minorEastAsia"/>
                <w:sz w:val="18"/>
              </w:rPr>
            </w:pPr>
          </w:p>
        </w:tc>
        <w:tc>
          <w:tcPr>
            <w:tcW w:w="1318" w:type="dxa"/>
            <w:vAlign w:val="center"/>
          </w:tcPr>
          <w:p w14:paraId="4FE8C09E" w14:textId="77777777" w:rsidR="00AE5F59" w:rsidRDefault="00AE5F59">
            <w:pPr>
              <w:jc w:val="left"/>
              <w:rPr>
                <w:rFonts w:asciiTheme="minorEastAsia" w:eastAsiaTheme="minorEastAsia" w:hAnsiTheme="minorEastAsia" w:cstheme="minorEastAsia"/>
                <w:sz w:val="18"/>
              </w:rPr>
            </w:pPr>
          </w:p>
        </w:tc>
        <w:tc>
          <w:tcPr>
            <w:tcW w:w="4189" w:type="dxa"/>
            <w:vAlign w:val="center"/>
          </w:tcPr>
          <w:p w14:paraId="2F32551A" w14:textId="77777777" w:rsidR="00AE5F59" w:rsidRDefault="00AE5F59">
            <w:pPr>
              <w:jc w:val="left"/>
              <w:rPr>
                <w:rFonts w:asciiTheme="minorEastAsia" w:eastAsiaTheme="minorEastAsia" w:hAnsiTheme="minorEastAsia" w:cstheme="minorEastAsia"/>
                <w:sz w:val="18"/>
              </w:rPr>
            </w:pPr>
          </w:p>
        </w:tc>
        <w:tc>
          <w:tcPr>
            <w:tcW w:w="1686" w:type="dxa"/>
            <w:vAlign w:val="center"/>
          </w:tcPr>
          <w:p w14:paraId="38F788E8" w14:textId="77777777" w:rsidR="00AE5F59" w:rsidRDefault="00AE5F59">
            <w:pPr>
              <w:jc w:val="center"/>
              <w:rPr>
                <w:rFonts w:asciiTheme="minorEastAsia" w:eastAsiaTheme="minorEastAsia" w:hAnsiTheme="minorEastAsia" w:cstheme="minorEastAsia"/>
                <w:sz w:val="18"/>
              </w:rPr>
            </w:pPr>
          </w:p>
        </w:tc>
      </w:tr>
    </w:tbl>
    <w:p w14:paraId="7F3D3D4D" w14:textId="77777777" w:rsidR="00AE5F59" w:rsidRDefault="00AE5F59">
      <w:pPr>
        <w:rPr>
          <w:rFonts w:asciiTheme="minorEastAsia" w:eastAsiaTheme="minorEastAsia" w:hAnsiTheme="minorEastAsia" w:cstheme="minorEastAsia"/>
        </w:rPr>
      </w:pPr>
    </w:p>
    <w:p w14:paraId="6B65A5C3" w14:textId="77777777" w:rsidR="00AE5F59" w:rsidRDefault="006D334A">
      <w:pPr>
        <w:pStyle w:val="1"/>
        <w:numPr>
          <w:ilvl w:val="0"/>
          <w:numId w:val="0"/>
        </w:numPr>
        <w:tabs>
          <w:tab w:val="clear" w:pos="432"/>
        </w:tabs>
        <w:ind w:left="432" w:hanging="432"/>
        <w:rPr>
          <w:rFonts w:asciiTheme="minorEastAsia" w:eastAsiaTheme="minorEastAsia" w:hAnsiTheme="minorEastAsia" w:cstheme="minorEastAsia"/>
        </w:rPr>
      </w:pPr>
      <w:bookmarkStart w:id="1" w:name="_Toc527467358"/>
      <w:r>
        <w:rPr>
          <w:rFonts w:asciiTheme="minorEastAsia" w:eastAsiaTheme="minorEastAsia" w:hAnsiTheme="minorEastAsia" w:cstheme="minorEastAsia" w:hint="eastAsia"/>
        </w:rPr>
        <w:lastRenderedPageBreak/>
        <w:t>目录</w:t>
      </w:r>
      <w:bookmarkEnd w:id="1"/>
    </w:p>
    <w:p w14:paraId="35950E2B" w14:textId="77777777" w:rsidR="00AE5F59" w:rsidRDefault="00AE5F59">
      <w:pPr>
        <w:rPr>
          <w:rFonts w:asciiTheme="minorEastAsia" w:eastAsiaTheme="minorEastAsia" w:hAnsiTheme="minorEastAsia" w:cstheme="minorEastAsia"/>
        </w:rPr>
      </w:pPr>
    </w:p>
    <w:p w14:paraId="3F5E57F7" w14:textId="072A5388" w:rsidR="00530EBA" w:rsidRDefault="006D334A">
      <w:pPr>
        <w:pStyle w:val="TOC1"/>
        <w:tabs>
          <w:tab w:val="right" w:leader="dot" w:pos="9230"/>
        </w:tabs>
        <w:rPr>
          <w:rFonts w:asciiTheme="minorHAnsi" w:eastAsiaTheme="minorEastAsia" w:hAnsiTheme="minorHAnsi" w:cstheme="minorBidi"/>
          <w:noProof/>
          <w:szCs w:val="24"/>
        </w:rPr>
      </w:pP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TOC \* MERGEFORMAT </w:instrText>
      </w:r>
      <w:r>
        <w:rPr>
          <w:rFonts w:asciiTheme="minorEastAsia" w:eastAsiaTheme="minorEastAsia" w:hAnsiTheme="minorEastAsia" w:cstheme="minorEastAsia" w:hint="eastAsia"/>
        </w:rPr>
        <w:fldChar w:fldCharType="separate"/>
      </w:r>
      <w:r w:rsidR="00530EBA" w:rsidRPr="00D60E14">
        <w:rPr>
          <w:rFonts w:asciiTheme="minorEastAsia" w:eastAsiaTheme="minorEastAsia" w:hAnsiTheme="minorEastAsia" w:cstheme="minorEastAsia"/>
          <w:noProof/>
        </w:rPr>
        <w:t>修订记录</w:t>
      </w:r>
      <w:r w:rsidR="00530EBA">
        <w:rPr>
          <w:noProof/>
        </w:rPr>
        <w:tab/>
      </w:r>
      <w:r w:rsidR="00530EBA">
        <w:rPr>
          <w:noProof/>
        </w:rPr>
        <w:fldChar w:fldCharType="begin"/>
      </w:r>
      <w:r w:rsidR="00530EBA">
        <w:rPr>
          <w:noProof/>
        </w:rPr>
        <w:instrText xml:space="preserve"> PAGEREF _Toc527467357 \h </w:instrText>
      </w:r>
      <w:r w:rsidR="00530EBA">
        <w:rPr>
          <w:noProof/>
        </w:rPr>
      </w:r>
      <w:r w:rsidR="00530EBA">
        <w:rPr>
          <w:noProof/>
        </w:rPr>
        <w:fldChar w:fldCharType="separate"/>
      </w:r>
      <w:r w:rsidR="00530EBA">
        <w:rPr>
          <w:noProof/>
        </w:rPr>
        <w:t>2</w:t>
      </w:r>
      <w:r w:rsidR="00530EBA">
        <w:rPr>
          <w:noProof/>
        </w:rPr>
        <w:fldChar w:fldCharType="end"/>
      </w:r>
    </w:p>
    <w:p w14:paraId="216171FA" w14:textId="5EE766D7" w:rsidR="00530EBA" w:rsidRDefault="00530EBA">
      <w:pPr>
        <w:pStyle w:val="TOC1"/>
        <w:tabs>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目录</w:t>
      </w:r>
      <w:r>
        <w:rPr>
          <w:noProof/>
        </w:rPr>
        <w:tab/>
      </w:r>
      <w:r>
        <w:rPr>
          <w:noProof/>
        </w:rPr>
        <w:fldChar w:fldCharType="begin"/>
      </w:r>
      <w:r>
        <w:rPr>
          <w:noProof/>
        </w:rPr>
        <w:instrText xml:space="preserve"> PAGEREF _Toc527467358 \h </w:instrText>
      </w:r>
      <w:r>
        <w:rPr>
          <w:noProof/>
        </w:rPr>
      </w:r>
      <w:r>
        <w:rPr>
          <w:noProof/>
        </w:rPr>
        <w:fldChar w:fldCharType="separate"/>
      </w:r>
      <w:r>
        <w:rPr>
          <w:noProof/>
        </w:rPr>
        <w:t>3</w:t>
      </w:r>
      <w:r>
        <w:rPr>
          <w:noProof/>
        </w:rPr>
        <w:fldChar w:fldCharType="end"/>
      </w:r>
    </w:p>
    <w:p w14:paraId="325E5618" w14:textId="2C8DCF71" w:rsidR="00530EBA" w:rsidRDefault="00530EBA">
      <w:pPr>
        <w:pStyle w:val="TOC1"/>
        <w:tabs>
          <w:tab w:val="left" w:pos="42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1.</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文档简介</w:t>
      </w:r>
      <w:r>
        <w:rPr>
          <w:noProof/>
        </w:rPr>
        <w:tab/>
      </w:r>
      <w:r>
        <w:rPr>
          <w:noProof/>
        </w:rPr>
        <w:fldChar w:fldCharType="begin"/>
      </w:r>
      <w:r>
        <w:rPr>
          <w:noProof/>
        </w:rPr>
        <w:instrText xml:space="preserve"> PAGEREF _Toc527467359 \h </w:instrText>
      </w:r>
      <w:r>
        <w:rPr>
          <w:noProof/>
        </w:rPr>
      </w:r>
      <w:r>
        <w:rPr>
          <w:noProof/>
        </w:rPr>
        <w:fldChar w:fldCharType="separate"/>
      </w:r>
      <w:r>
        <w:rPr>
          <w:noProof/>
        </w:rPr>
        <w:t>5</w:t>
      </w:r>
      <w:r>
        <w:rPr>
          <w:noProof/>
        </w:rPr>
        <w:fldChar w:fldCharType="end"/>
      </w:r>
    </w:p>
    <w:p w14:paraId="68199B20" w14:textId="0DB49319"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1.1.</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目的</w:t>
      </w:r>
      <w:r>
        <w:rPr>
          <w:noProof/>
        </w:rPr>
        <w:tab/>
      </w:r>
      <w:r>
        <w:rPr>
          <w:noProof/>
        </w:rPr>
        <w:fldChar w:fldCharType="begin"/>
      </w:r>
      <w:r>
        <w:rPr>
          <w:noProof/>
        </w:rPr>
        <w:instrText xml:space="preserve"> PAGEREF _Toc527467360 \h </w:instrText>
      </w:r>
      <w:r>
        <w:rPr>
          <w:noProof/>
        </w:rPr>
      </w:r>
      <w:r>
        <w:rPr>
          <w:noProof/>
        </w:rPr>
        <w:fldChar w:fldCharType="separate"/>
      </w:r>
      <w:r>
        <w:rPr>
          <w:noProof/>
        </w:rPr>
        <w:t>5</w:t>
      </w:r>
      <w:r>
        <w:rPr>
          <w:noProof/>
        </w:rPr>
        <w:fldChar w:fldCharType="end"/>
      </w:r>
    </w:p>
    <w:p w14:paraId="3961149C" w14:textId="3D3044E8"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1.2.</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范围</w:t>
      </w:r>
      <w:r>
        <w:rPr>
          <w:noProof/>
        </w:rPr>
        <w:tab/>
      </w:r>
      <w:r>
        <w:rPr>
          <w:noProof/>
        </w:rPr>
        <w:fldChar w:fldCharType="begin"/>
      </w:r>
      <w:r>
        <w:rPr>
          <w:noProof/>
        </w:rPr>
        <w:instrText xml:space="preserve"> PAGEREF _Toc527467361 \h </w:instrText>
      </w:r>
      <w:r>
        <w:rPr>
          <w:noProof/>
        </w:rPr>
      </w:r>
      <w:r>
        <w:rPr>
          <w:noProof/>
        </w:rPr>
        <w:fldChar w:fldCharType="separate"/>
      </w:r>
      <w:r>
        <w:rPr>
          <w:noProof/>
        </w:rPr>
        <w:t>5</w:t>
      </w:r>
      <w:r>
        <w:rPr>
          <w:noProof/>
        </w:rPr>
        <w:fldChar w:fldCharType="end"/>
      </w:r>
    </w:p>
    <w:p w14:paraId="5C60736C" w14:textId="45B8A7FD" w:rsidR="00530EBA" w:rsidRDefault="00530EBA">
      <w:pPr>
        <w:pStyle w:val="TOC1"/>
        <w:tabs>
          <w:tab w:val="left" w:pos="42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2.</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项目概况</w:t>
      </w:r>
      <w:r>
        <w:rPr>
          <w:noProof/>
        </w:rPr>
        <w:tab/>
      </w:r>
      <w:r>
        <w:rPr>
          <w:noProof/>
        </w:rPr>
        <w:fldChar w:fldCharType="begin"/>
      </w:r>
      <w:r>
        <w:rPr>
          <w:noProof/>
        </w:rPr>
        <w:instrText xml:space="preserve"> PAGEREF _Toc527467362 \h </w:instrText>
      </w:r>
      <w:r>
        <w:rPr>
          <w:noProof/>
        </w:rPr>
      </w:r>
      <w:r>
        <w:rPr>
          <w:noProof/>
        </w:rPr>
        <w:fldChar w:fldCharType="separate"/>
      </w:r>
      <w:r>
        <w:rPr>
          <w:noProof/>
        </w:rPr>
        <w:t>6</w:t>
      </w:r>
      <w:r>
        <w:rPr>
          <w:noProof/>
        </w:rPr>
        <w:fldChar w:fldCharType="end"/>
      </w:r>
    </w:p>
    <w:p w14:paraId="7B38CC66" w14:textId="0C6D82D0"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2.1.</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系统建设范围</w:t>
      </w:r>
      <w:r>
        <w:rPr>
          <w:noProof/>
        </w:rPr>
        <w:tab/>
      </w:r>
      <w:r>
        <w:rPr>
          <w:noProof/>
        </w:rPr>
        <w:fldChar w:fldCharType="begin"/>
      </w:r>
      <w:r>
        <w:rPr>
          <w:noProof/>
        </w:rPr>
        <w:instrText xml:space="preserve"> PAGEREF _Toc527467363 \h </w:instrText>
      </w:r>
      <w:r>
        <w:rPr>
          <w:noProof/>
        </w:rPr>
      </w:r>
      <w:r>
        <w:rPr>
          <w:noProof/>
        </w:rPr>
        <w:fldChar w:fldCharType="separate"/>
      </w:r>
      <w:r>
        <w:rPr>
          <w:noProof/>
        </w:rPr>
        <w:t>6</w:t>
      </w:r>
      <w:r>
        <w:rPr>
          <w:noProof/>
        </w:rPr>
        <w:fldChar w:fldCharType="end"/>
      </w:r>
    </w:p>
    <w:p w14:paraId="4D0660E9" w14:textId="77C6889C"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2.2.</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项目目标</w:t>
      </w:r>
      <w:r>
        <w:rPr>
          <w:noProof/>
        </w:rPr>
        <w:tab/>
      </w:r>
      <w:r>
        <w:rPr>
          <w:noProof/>
        </w:rPr>
        <w:fldChar w:fldCharType="begin"/>
      </w:r>
      <w:r>
        <w:rPr>
          <w:noProof/>
        </w:rPr>
        <w:instrText xml:space="preserve"> PAGEREF _Toc527467364 \h </w:instrText>
      </w:r>
      <w:r>
        <w:rPr>
          <w:noProof/>
        </w:rPr>
      </w:r>
      <w:r>
        <w:rPr>
          <w:noProof/>
        </w:rPr>
        <w:fldChar w:fldCharType="separate"/>
      </w:r>
      <w:r>
        <w:rPr>
          <w:noProof/>
        </w:rPr>
        <w:t>6</w:t>
      </w:r>
      <w:r>
        <w:rPr>
          <w:noProof/>
        </w:rPr>
        <w:fldChar w:fldCharType="end"/>
      </w:r>
    </w:p>
    <w:p w14:paraId="08C0AE3A" w14:textId="48BAE407" w:rsidR="00530EBA" w:rsidRDefault="00530EBA">
      <w:pPr>
        <w:pStyle w:val="TOC1"/>
        <w:tabs>
          <w:tab w:val="left" w:pos="42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系统功能需求</w:t>
      </w:r>
      <w:r>
        <w:rPr>
          <w:noProof/>
        </w:rPr>
        <w:tab/>
      </w:r>
      <w:r>
        <w:rPr>
          <w:noProof/>
        </w:rPr>
        <w:fldChar w:fldCharType="begin"/>
      </w:r>
      <w:r>
        <w:rPr>
          <w:noProof/>
        </w:rPr>
        <w:instrText xml:space="preserve"> PAGEREF _Toc527467365 \h </w:instrText>
      </w:r>
      <w:r>
        <w:rPr>
          <w:noProof/>
        </w:rPr>
      </w:r>
      <w:r>
        <w:rPr>
          <w:noProof/>
        </w:rPr>
        <w:fldChar w:fldCharType="separate"/>
      </w:r>
      <w:r>
        <w:rPr>
          <w:noProof/>
        </w:rPr>
        <w:t>7</w:t>
      </w:r>
      <w:r>
        <w:rPr>
          <w:noProof/>
        </w:rPr>
        <w:fldChar w:fldCharType="end"/>
      </w:r>
    </w:p>
    <w:p w14:paraId="62E8A9E8" w14:textId="7DB93DD1"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3.1.</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显示页码</w:t>
      </w:r>
      <w:r>
        <w:rPr>
          <w:noProof/>
        </w:rPr>
        <w:tab/>
      </w:r>
      <w:r>
        <w:rPr>
          <w:noProof/>
        </w:rPr>
        <w:fldChar w:fldCharType="begin"/>
      </w:r>
      <w:r>
        <w:rPr>
          <w:noProof/>
        </w:rPr>
        <w:instrText xml:space="preserve"> PAGEREF _Toc527467366 \h </w:instrText>
      </w:r>
      <w:r>
        <w:rPr>
          <w:noProof/>
        </w:rPr>
      </w:r>
      <w:r>
        <w:rPr>
          <w:noProof/>
        </w:rPr>
        <w:fldChar w:fldCharType="separate"/>
      </w:r>
      <w:r>
        <w:rPr>
          <w:noProof/>
        </w:rPr>
        <w:t>7</w:t>
      </w:r>
      <w:r>
        <w:rPr>
          <w:noProof/>
        </w:rPr>
        <w:fldChar w:fldCharType="end"/>
      </w:r>
    </w:p>
    <w:p w14:paraId="12CB0406" w14:textId="7E8679BA"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3.2.</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显示时间</w:t>
      </w:r>
      <w:r>
        <w:rPr>
          <w:noProof/>
        </w:rPr>
        <w:tab/>
      </w:r>
      <w:r>
        <w:rPr>
          <w:noProof/>
        </w:rPr>
        <w:fldChar w:fldCharType="begin"/>
      </w:r>
      <w:r>
        <w:rPr>
          <w:noProof/>
        </w:rPr>
        <w:instrText xml:space="preserve"> PAGEREF _Toc527467367 \h </w:instrText>
      </w:r>
      <w:r>
        <w:rPr>
          <w:noProof/>
        </w:rPr>
      </w:r>
      <w:r>
        <w:rPr>
          <w:noProof/>
        </w:rPr>
        <w:fldChar w:fldCharType="separate"/>
      </w:r>
      <w:r>
        <w:rPr>
          <w:noProof/>
        </w:rPr>
        <w:t>7</w:t>
      </w:r>
      <w:r>
        <w:rPr>
          <w:noProof/>
        </w:rPr>
        <w:fldChar w:fldCharType="end"/>
      </w:r>
    </w:p>
    <w:p w14:paraId="11660C63" w14:textId="68E18BED" w:rsidR="00530EBA" w:rsidRDefault="00530EBA">
      <w:pPr>
        <w:pStyle w:val="TOC2"/>
        <w:tabs>
          <w:tab w:val="left" w:pos="1260"/>
          <w:tab w:val="right" w:leader="dot" w:pos="9230"/>
        </w:tabs>
        <w:rPr>
          <w:rFonts w:asciiTheme="minorHAnsi" w:eastAsiaTheme="minorEastAsia" w:hAnsiTheme="minorHAnsi" w:cstheme="minorBidi"/>
          <w:noProof/>
          <w:szCs w:val="24"/>
        </w:rPr>
      </w:pPr>
      <w:bookmarkStart w:id="2" w:name="_GoBack"/>
      <w:r w:rsidRPr="00D60E14">
        <w:rPr>
          <w:rFonts w:asciiTheme="minorEastAsia" w:eastAsiaTheme="minorEastAsia" w:hAnsiTheme="minorEastAsia" w:cstheme="minorEastAsia"/>
          <w:noProof/>
        </w:rPr>
        <w:t>3.3.</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显示手机电量</w:t>
      </w:r>
      <w:r>
        <w:rPr>
          <w:noProof/>
        </w:rPr>
        <w:tab/>
      </w:r>
      <w:r>
        <w:rPr>
          <w:noProof/>
        </w:rPr>
        <w:fldChar w:fldCharType="begin"/>
      </w:r>
      <w:r>
        <w:rPr>
          <w:noProof/>
        </w:rPr>
        <w:instrText xml:space="preserve"> PAGEREF _Toc527467368 \h </w:instrText>
      </w:r>
      <w:r>
        <w:rPr>
          <w:noProof/>
        </w:rPr>
      </w:r>
      <w:r>
        <w:rPr>
          <w:noProof/>
        </w:rPr>
        <w:fldChar w:fldCharType="separate"/>
      </w:r>
      <w:r>
        <w:rPr>
          <w:noProof/>
        </w:rPr>
        <w:t>7</w:t>
      </w:r>
      <w:r>
        <w:rPr>
          <w:noProof/>
        </w:rPr>
        <w:fldChar w:fldCharType="end"/>
      </w:r>
    </w:p>
    <w:bookmarkEnd w:id="2"/>
    <w:p w14:paraId="12F5D9E8" w14:textId="7BBBC0E1"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color w:val="000000" w:themeColor="text1"/>
        </w:rPr>
        <w:t>3.4.</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color w:val="000000" w:themeColor="text1"/>
        </w:rPr>
        <w:t>预计阅读时间</w:t>
      </w:r>
      <w:r>
        <w:rPr>
          <w:noProof/>
        </w:rPr>
        <w:tab/>
      </w:r>
      <w:r>
        <w:rPr>
          <w:noProof/>
        </w:rPr>
        <w:fldChar w:fldCharType="begin"/>
      </w:r>
      <w:r>
        <w:rPr>
          <w:noProof/>
        </w:rPr>
        <w:instrText xml:space="preserve"> PAGEREF _Toc527467369 \h </w:instrText>
      </w:r>
      <w:r>
        <w:rPr>
          <w:noProof/>
        </w:rPr>
      </w:r>
      <w:r>
        <w:rPr>
          <w:noProof/>
        </w:rPr>
        <w:fldChar w:fldCharType="separate"/>
      </w:r>
      <w:r>
        <w:rPr>
          <w:noProof/>
        </w:rPr>
        <w:t>8</w:t>
      </w:r>
      <w:r>
        <w:rPr>
          <w:noProof/>
        </w:rPr>
        <w:fldChar w:fldCharType="end"/>
      </w:r>
    </w:p>
    <w:p w14:paraId="7CB545A3" w14:textId="1511B2F2"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3.5.</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已读时间</w:t>
      </w:r>
      <w:r>
        <w:rPr>
          <w:noProof/>
        </w:rPr>
        <w:tab/>
      </w:r>
      <w:r>
        <w:rPr>
          <w:noProof/>
        </w:rPr>
        <w:fldChar w:fldCharType="begin"/>
      </w:r>
      <w:r>
        <w:rPr>
          <w:noProof/>
        </w:rPr>
        <w:instrText xml:space="preserve"> PAGEREF _Toc527467370 \h </w:instrText>
      </w:r>
      <w:r>
        <w:rPr>
          <w:noProof/>
        </w:rPr>
      </w:r>
      <w:r>
        <w:rPr>
          <w:noProof/>
        </w:rPr>
        <w:fldChar w:fldCharType="separate"/>
      </w:r>
      <w:r>
        <w:rPr>
          <w:noProof/>
        </w:rPr>
        <w:t>8</w:t>
      </w:r>
      <w:r>
        <w:rPr>
          <w:noProof/>
        </w:rPr>
        <w:fldChar w:fldCharType="end"/>
      </w:r>
    </w:p>
    <w:p w14:paraId="513D6C6F" w14:textId="18BD54E5"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3.6.</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图片</w:t>
      </w:r>
      <w:r>
        <w:rPr>
          <w:noProof/>
        </w:rPr>
        <w:tab/>
      </w:r>
      <w:r>
        <w:rPr>
          <w:noProof/>
        </w:rPr>
        <w:fldChar w:fldCharType="begin"/>
      </w:r>
      <w:r>
        <w:rPr>
          <w:noProof/>
        </w:rPr>
        <w:instrText xml:space="preserve"> PAGEREF _Toc527467371 \h </w:instrText>
      </w:r>
      <w:r>
        <w:rPr>
          <w:noProof/>
        </w:rPr>
      </w:r>
      <w:r>
        <w:rPr>
          <w:noProof/>
        </w:rPr>
        <w:fldChar w:fldCharType="separate"/>
      </w:r>
      <w:r>
        <w:rPr>
          <w:noProof/>
        </w:rPr>
        <w:t>8</w:t>
      </w:r>
      <w:r>
        <w:rPr>
          <w:noProof/>
        </w:rPr>
        <w:fldChar w:fldCharType="end"/>
      </w:r>
    </w:p>
    <w:p w14:paraId="3C75BFA8" w14:textId="7F792B96"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3.6.1.</w:t>
      </w:r>
      <w:r>
        <w:rPr>
          <w:rFonts w:asciiTheme="minorHAnsi" w:eastAsiaTheme="minorEastAsia" w:hAnsiTheme="minorHAnsi" w:cstheme="minorBidi"/>
          <w:noProof/>
          <w:szCs w:val="24"/>
        </w:rPr>
        <w:tab/>
      </w:r>
      <w:r>
        <w:rPr>
          <w:noProof/>
        </w:rPr>
        <w:t>图片点击放大</w:t>
      </w:r>
      <w:r>
        <w:rPr>
          <w:noProof/>
        </w:rPr>
        <w:tab/>
      </w:r>
      <w:r>
        <w:rPr>
          <w:noProof/>
        </w:rPr>
        <w:fldChar w:fldCharType="begin"/>
      </w:r>
      <w:r>
        <w:rPr>
          <w:noProof/>
        </w:rPr>
        <w:instrText xml:space="preserve"> PAGEREF _Toc527467372 \h </w:instrText>
      </w:r>
      <w:r>
        <w:rPr>
          <w:noProof/>
        </w:rPr>
      </w:r>
      <w:r>
        <w:rPr>
          <w:noProof/>
        </w:rPr>
        <w:fldChar w:fldCharType="separate"/>
      </w:r>
      <w:r>
        <w:rPr>
          <w:noProof/>
        </w:rPr>
        <w:t>8</w:t>
      </w:r>
      <w:r>
        <w:rPr>
          <w:noProof/>
        </w:rPr>
        <w:fldChar w:fldCharType="end"/>
      </w:r>
    </w:p>
    <w:p w14:paraId="0C466800" w14:textId="734A3DB7"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3.6.2.</w:t>
      </w:r>
      <w:r>
        <w:rPr>
          <w:rFonts w:asciiTheme="minorHAnsi" w:eastAsiaTheme="minorEastAsia" w:hAnsiTheme="minorHAnsi" w:cstheme="minorBidi"/>
          <w:noProof/>
          <w:szCs w:val="24"/>
        </w:rPr>
        <w:tab/>
      </w:r>
      <w:r>
        <w:rPr>
          <w:noProof/>
        </w:rPr>
        <w:t>图片保存本地</w:t>
      </w:r>
      <w:r>
        <w:rPr>
          <w:noProof/>
        </w:rPr>
        <w:tab/>
      </w:r>
      <w:r>
        <w:rPr>
          <w:noProof/>
        </w:rPr>
        <w:fldChar w:fldCharType="begin"/>
      </w:r>
      <w:r>
        <w:rPr>
          <w:noProof/>
        </w:rPr>
        <w:instrText xml:space="preserve"> PAGEREF _Toc527467373 \h </w:instrText>
      </w:r>
      <w:r>
        <w:rPr>
          <w:noProof/>
        </w:rPr>
      </w:r>
      <w:r>
        <w:rPr>
          <w:noProof/>
        </w:rPr>
        <w:fldChar w:fldCharType="separate"/>
      </w:r>
      <w:r>
        <w:rPr>
          <w:noProof/>
        </w:rPr>
        <w:t>9</w:t>
      </w:r>
      <w:r>
        <w:rPr>
          <w:noProof/>
        </w:rPr>
        <w:fldChar w:fldCharType="end"/>
      </w:r>
    </w:p>
    <w:p w14:paraId="041084EC" w14:textId="21C63433"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3.7.</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注释</w:t>
      </w:r>
      <w:r>
        <w:rPr>
          <w:noProof/>
        </w:rPr>
        <w:tab/>
      </w:r>
      <w:r>
        <w:rPr>
          <w:noProof/>
        </w:rPr>
        <w:fldChar w:fldCharType="begin"/>
      </w:r>
      <w:r>
        <w:rPr>
          <w:noProof/>
        </w:rPr>
        <w:instrText xml:space="preserve"> PAGEREF _Toc527467374 \h </w:instrText>
      </w:r>
      <w:r>
        <w:rPr>
          <w:noProof/>
        </w:rPr>
      </w:r>
      <w:r>
        <w:rPr>
          <w:noProof/>
        </w:rPr>
        <w:fldChar w:fldCharType="separate"/>
      </w:r>
      <w:r>
        <w:rPr>
          <w:noProof/>
        </w:rPr>
        <w:t>9</w:t>
      </w:r>
      <w:r>
        <w:rPr>
          <w:noProof/>
        </w:rPr>
        <w:fldChar w:fldCharType="end"/>
      </w:r>
    </w:p>
    <w:p w14:paraId="08C7F8B3" w14:textId="1E69EC61"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3.8.</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阅读设置</w:t>
      </w:r>
      <w:r>
        <w:rPr>
          <w:noProof/>
        </w:rPr>
        <w:tab/>
      </w:r>
      <w:r>
        <w:rPr>
          <w:noProof/>
        </w:rPr>
        <w:fldChar w:fldCharType="begin"/>
      </w:r>
      <w:r>
        <w:rPr>
          <w:noProof/>
        </w:rPr>
        <w:instrText xml:space="preserve"> PAGEREF _Toc527467375 \h </w:instrText>
      </w:r>
      <w:r>
        <w:rPr>
          <w:noProof/>
        </w:rPr>
      </w:r>
      <w:r>
        <w:rPr>
          <w:noProof/>
        </w:rPr>
        <w:fldChar w:fldCharType="separate"/>
      </w:r>
      <w:r>
        <w:rPr>
          <w:noProof/>
        </w:rPr>
        <w:t>9</w:t>
      </w:r>
      <w:r>
        <w:rPr>
          <w:noProof/>
        </w:rPr>
        <w:fldChar w:fldCharType="end"/>
      </w:r>
    </w:p>
    <w:p w14:paraId="7A9CAFE2" w14:textId="55E3170A"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3.8.1.</w:t>
      </w:r>
      <w:r>
        <w:rPr>
          <w:rFonts w:asciiTheme="minorHAnsi" w:eastAsiaTheme="minorEastAsia" w:hAnsiTheme="minorHAnsi" w:cstheme="minorBidi"/>
          <w:noProof/>
          <w:szCs w:val="24"/>
        </w:rPr>
        <w:tab/>
      </w:r>
      <w:r>
        <w:rPr>
          <w:noProof/>
        </w:rPr>
        <w:t>亮度调节</w:t>
      </w:r>
      <w:r>
        <w:rPr>
          <w:noProof/>
        </w:rPr>
        <w:tab/>
      </w:r>
      <w:r>
        <w:rPr>
          <w:noProof/>
        </w:rPr>
        <w:fldChar w:fldCharType="begin"/>
      </w:r>
      <w:r>
        <w:rPr>
          <w:noProof/>
        </w:rPr>
        <w:instrText xml:space="preserve"> PAGEREF _Toc527467376 \h </w:instrText>
      </w:r>
      <w:r>
        <w:rPr>
          <w:noProof/>
        </w:rPr>
      </w:r>
      <w:r>
        <w:rPr>
          <w:noProof/>
        </w:rPr>
        <w:fldChar w:fldCharType="separate"/>
      </w:r>
      <w:r>
        <w:rPr>
          <w:noProof/>
        </w:rPr>
        <w:t>10</w:t>
      </w:r>
      <w:r>
        <w:rPr>
          <w:noProof/>
        </w:rPr>
        <w:fldChar w:fldCharType="end"/>
      </w:r>
    </w:p>
    <w:p w14:paraId="68146E88" w14:textId="4B0EE52C"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3.8.2.</w:t>
      </w:r>
      <w:r>
        <w:rPr>
          <w:rFonts w:asciiTheme="minorHAnsi" w:eastAsiaTheme="minorEastAsia" w:hAnsiTheme="minorHAnsi" w:cstheme="minorBidi"/>
          <w:noProof/>
          <w:szCs w:val="24"/>
        </w:rPr>
        <w:tab/>
      </w:r>
      <w:r>
        <w:rPr>
          <w:noProof/>
        </w:rPr>
        <w:t>日</w:t>
      </w:r>
      <w:r>
        <w:rPr>
          <w:noProof/>
        </w:rPr>
        <w:t>/</w:t>
      </w:r>
      <w:r>
        <w:rPr>
          <w:noProof/>
        </w:rPr>
        <w:t>夜间模式</w:t>
      </w:r>
      <w:r>
        <w:rPr>
          <w:noProof/>
        </w:rPr>
        <w:tab/>
      </w:r>
      <w:r>
        <w:rPr>
          <w:noProof/>
        </w:rPr>
        <w:fldChar w:fldCharType="begin"/>
      </w:r>
      <w:r>
        <w:rPr>
          <w:noProof/>
        </w:rPr>
        <w:instrText xml:space="preserve"> PAGEREF _Toc527467377 \h </w:instrText>
      </w:r>
      <w:r>
        <w:rPr>
          <w:noProof/>
        </w:rPr>
      </w:r>
      <w:r>
        <w:rPr>
          <w:noProof/>
        </w:rPr>
        <w:fldChar w:fldCharType="separate"/>
      </w:r>
      <w:r>
        <w:rPr>
          <w:noProof/>
        </w:rPr>
        <w:t>10</w:t>
      </w:r>
      <w:r>
        <w:rPr>
          <w:noProof/>
        </w:rPr>
        <w:fldChar w:fldCharType="end"/>
      </w:r>
    </w:p>
    <w:p w14:paraId="72E133F1" w14:textId="651167FD"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3.8.3.</w:t>
      </w:r>
      <w:r>
        <w:rPr>
          <w:rFonts w:asciiTheme="minorHAnsi" w:eastAsiaTheme="minorEastAsia" w:hAnsiTheme="minorHAnsi" w:cstheme="minorBidi"/>
          <w:noProof/>
          <w:szCs w:val="24"/>
        </w:rPr>
        <w:tab/>
      </w:r>
      <w:r>
        <w:rPr>
          <w:noProof/>
        </w:rPr>
        <w:t>字号调整</w:t>
      </w:r>
      <w:r>
        <w:rPr>
          <w:noProof/>
        </w:rPr>
        <w:tab/>
      </w:r>
      <w:r>
        <w:rPr>
          <w:noProof/>
        </w:rPr>
        <w:fldChar w:fldCharType="begin"/>
      </w:r>
      <w:r>
        <w:rPr>
          <w:noProof/>
        </w:rPr>
        <w:instrText xml:space="preserve"> PAGEREF _Toc527467378 \h </w:instrText>
      </w:r>
      <w:r>
        <w:rPr>
          <w:noProof/>
        </w:rPr>
      </w:r>
      <w:r>
        <w:rPr>
          <w:noProof/>
        </w:rPr>
        <w:fldChar w:fldCharType="separate"/>
      </w:r>
      <w:r>
        <w:rPr>
          <w:noProof/>
        </w:rPr>
        <w:t>10</w:t>
      </w:r>
      <w:r>
        <w:rPr>
          <w:noProof/>
        </w:rPr>
        <w:fldChar w:fldCharType="end"/>
      </w:r>
    </w:p>
    <w:p w14:paraId="44928AE7" w14:textId="528B82C4"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3.8.4.</w:t>
      </w:r>
      <w:r>
        <w:rPr>
          <w:rFonts w:asciiTheme="minorHAnsi" w:eastAsiaTheme="minorEastAsia" w:hAnsiTheme="minorHAnsi" w:cstheme="minorBidi"/>
          <w:noProof/>
          <w:szCs w:val="24"/>
        </w:rPr>
        <w:tab/>
      </w:r>
      <w:r>
        <w:rPr>
          <w:noProof/>
        </w:rPr>
        <w:t>背景样式</w:t>
      </w:r>
      <w:r>
        <w:rPr>
          <w:noProof/>
        </w:rPr>
        <w:tab/>
      </w:r>
      <w:r>
        <w:rPr>
          <w:noProof/>
        </w:rPr>
        <w:fldChar w:fldCharType="begin"/>
      </w:r>
      <w:r>
        <w:rPr>
          <w:noProof/>
        </w:rPr>
        <w:instrText xml:space="preserve"> PAGEREF _Toc527467379 \h </w:instrText>
      </w:r>
      <w:r>
        <w:rPr>
          <w:noProof/>
        </w:rPr>
      </w:r>
      <w:r>
        <w:rPr>
          <w:noProof/>
        </w:rPr>
        <w:fldChar w:fldCharType="separate"/>
      </w:r>
      <w:r>
        <w:rPr>
          <w:noProof/>
        </w:rPr>
        <w:t>11</w:t>
      </w:r>
      <w:r>
        <w:rPr>
          <w:noProof/>
        </w:rPr>
        <w:fldChar w:fldCharType="end"/>
      </w:r>
    </w:p>
    <w:p w14:paraId="44E79E8D" w14:textId="0D5A682E"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3.8.5.</w:t>
      </w:r>
      <w:r>
        <w:rPr>
          <w:rFonts w:asciiTheme="minorHAnsi" w:eastAsiaTheme="minorEastAsia" w:hAnsiTheme="minorHAnsi" w:cstheme="minorBidi"/>
          <w:noProof/>
          <w:szCs w:val="24"/>
        </w:rPr>
        <w:tab/>
      </w:r>
      <w:r>
        <w:rPr>
          <w:noProof/>
        </w:rPr>
        <w:t>间距设置</w:t>
      </w:r>
      <w:r>
        <w:rPr>
          <w:noProof/>
        </w:rPr>
        <w:tab/>
      </w:r>
      <w:r>
        <w:rPr>
          <w:noProof/>
        </w:rPr>
        <w:fldChar w:fldCharType="begin"/>
      </w:r>
      <w:r>
        <w:rPr>
          <w:noProof/>
        </w:rPr>
        <w:instrText xml:space="preserve"> PAGEREF _Toc527467380 \h </w:instrText>
      </w:r>
      <w:r>
        <w:rPr>
          <w:noProof/>
        </w:rPr>
      </w:r>
      <w:r>
        <w:rPr>
          <w:noProof/>
        </w:rPr>
        <w:fldChar w:fldCharType="separate"/>
      </w:r>
      <w:r>
        <w:rPr>
          <w:noProof/>
        </w:rPr>
        <w:t>11</w:t>
      </w:r>
      <w:r>
        <w:rPr>
          <w:noProof/>
        </w:rPr>
        <w:fldChar w:fldCharType="end"/>
      </w:r>
    </w:p>
    <w:p w14:paraId="04BA70E0" w14:textId="3CEDE0CD" w:rsidR="00530EBA" w:rsidRDefault="00530EBA">
      <w:pPr>
        <w:pStyle w:val="TOC3"/>
        <w:tabs>
          <w:tab w:val="left" w:pos="1680"/>
          <w:tab w:val="right" w:leader="dot" w:pos="9230"/>
        </w:tabs>
        <w:rPr>
          <w:rFonts w:asciiTheme="minorHAnsi" w:eastAsiaTheme="minorEastAsia" w:hAnsiTheme="minorHAnsi" w:cstheme="minorBidi"/>
          <w:noProof/>
          <w:szCs w:val="24"/>
        </w:rPr>
      </w:pPr>
      <w:r w:rsidRPr="00D60E14">
        <w:rPr>
          <w:noProof/>
          <w:color w:val="000000" w:themeColor="text1"/>
        </w:rPr>
        <w:t>3.8.6.</w:t>
      </w:r>
      <w:r>
        <w:rPr>
          <w:rFonts w:asciiTheme="minorHAnsi" w:eastAsiaTheme="minorEastAsia" w:hAnsiTheme="minorHAnsi" w:cstheme="minorBidi"/>
          <w:noProof/>
          <w:szCs w:val="24"/>
        </w:rPr>
        <w:tab/>
      </w:r>
      <w:r w:rsidRPr="00D60E14">
        <w:rPr>
          <w:noProof/>
          <w:color w:val="000000" w:themeColor="text1"/>
        </w:rPr>
        <w:t>字体调整</w:t>
      </w:r>
      <w:r>
        <w:rPr>
          <w:noProof/>
        </w:rPr>
        <w:tab/>
      </w:r>
      <w:r>
        <w:rPr>
          <w:noProof/>
        </w:rPr>
        <w:fldChar w:fldCharType="begin"/>
      </w:r>
      <w:r>
        <w:rPr>
          <w:noProof/>
        </w:rPr>
        <w:instrText xml:space="preserve"> PAGEREF _Toc527467381 \h </w:instrText>
      </w:r>
      <w:r>
        <w:rPr>
          <w:noProof/>
        </w:rPr>
      </w:r>
      <w:r>
        <w:rPr>
          <w:noProof/>
        </w:rPr>
        <w:fldChar w:fldCharType="separate"/>
      </w:r>
      <w:r>
        <w:rPr>
          <w:noProof/>
        </w:rPr>
        <w:t>11</w:t>
      </w:r>
      <w:r>
        <w:rPr>
          <w:noProof/>
        </w:rPr>
        <w:fldChar w:fldCharType="end"/>
      </w:r>
    </w:p>
    <w:p w14:paraId="7F88F931" w14:textId="5193CFCC"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3.8.7.</w:t>
      </w:r>
      <w:r>
        <w:rPr>
          <w:rFonts w:asciiTheme="minorHAnsi" w:eastAsiaTheme="minorEastAsia" w:hAnsiTheme="minorHAnsi" w:cstheme="minorBidi"/>
          <w:noProof/>
          <w:szCs w:val="24"/>
        </w:rPr>
        <w:tab/>
      </w:r>
      <w:r>
        <w:rPr>
          <w:noProof/>
        </w:rPr>
        <w:t>休息提醒</w:t>
      </w:r>
      <w:r>
        <w:rPr>
          <w:noProof/>
        </w:rPr>
        <w:tab/>
      </w:r>
      <w:r>
        <w:rPr>
          <w:noProof/>
        </w:rPr>
        <w:fldChar w:fldCharType="begin"/>
      </w:r>
      <w:r>
        <w:rPr>
          <w:noProof/>
        </w:rPr>
        <w:instrText xml:space="preserve"> PAGEREF _Toc527467382 \h </w:instrText>
      </w:r>
      <w:r>
        <w:rPr>
          <w:noProof/>
        </w:rPr>
      </w:r>
      <w:r>
        <w:rPr>
          <w:noProof/>
        </w:rPr>
        <w:fldChar w:fldCharType="separate"/>
      </w:r>
      <w:r>
        <w:rPr>
          <w:noProof/>
        </w:rPr>
        <w:t>12</w:t>
      </w:r>
      <w:r>
        <w:rPr>
          <w:noProof/>
        </w:rPr>
        <w:fldChar w:fldCharType="end"/>
      </w:r>
    </w:p>
    <w:p w14:paraId="44CCD95E" w14:textId="2690F68E"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3.8.8.</w:t>
      </w:r>
      <w:r>
        <w:rPr>
          <w:rFonts w:asciiTheme="minorHAnsi" w:eastAsiaTheme="minorEastAsia" w:hAnsiTheme="minorHAnsi" w:cstheme="minorBidi"/>
          <w:noProof/>
          <w:szCs w:val="24"/>
        </w:rPr>
        <w:tab/>
      </w:r>
      <w:r>
        <w:rPr>
          <w:noProof/>
        </w:rPr>
        <w:t>翻页模式</w:t>
      </w:r>
      <w:r>
        <w:rPr>
          <w:noProof/>
        </w:rPr>
        <w:tab/>
      </w:r>
      <w:r>
        <w:rPr>
          <w:noProof/>
        </w:rPr>
        <w:fldChar w:fldCharType="begin"/>
      </w:r>
      <w:r>
        <w:rPr>
          <w:noProof/>
        </w:rPr>
        <w:instrText xml:space="preserve"> PAGEREF _Toc527467383 \h </w:instrText>
      </w:r>
      <w:r>
        <w:rPr>
          <w:noProof/>
        </w:rPr>
      </w:r>
      <w:r>
        <w:rPr>
          <w:noProof/>
        </w:rPr>
        <w:fldChar w:fldCharType="separate"/>
      </w:r>
      <w:r>
        <w:rPr>
          <w:noProof/>
        </w:rPr>
        <w:t>12</w:t>
      </w:r>
      <w:r>
        <w:rPr>
          <w:noProof/>
        </w:rPr>
        <w:fldChar w:fldCharType="end"/>
      </w:r>
    </w:p>
    <w:p w14:paraId="01BBBBB3" w14:textId="3485DE19"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3.8.9.</w:t>
      </w:r>
      <w:r>
        <w:rPr>
          <w:rFonts w:asciiTheme="minorHAnsi" w:eastAsiaTheme="minorEastAsia" w:hAnsiTheme="minorHAnsi" w:cstheme="minorBidi"/>
          <w:noProof/>
          <w:szCs w:val="24"/>
        </w:rPr>
        <w:tab/>
      </w:r>
      <w:r>
        <w:rPr>
          <w:noProof/>
        </w:rPr>
        <w:t>自动翻页</w:t>
      </w:r>
      <w:r>
        <w:rPr>
          <w:noProof/>
        </w:rPr>
        <w:tab/>
      </w:r>
      <w:r>
        <w:rPr>
          <w:noProof/>
        </w:rPr>
        <w:fldChar w:fldCharType="begin"/>
      </w:r>
      <w:r>
        <w:rPr>
          <w:noProof/>
        </w:rPr>
        <w:instrText xml:space="preserve"> PAGEREF _Toc527467384 \h </w:instrText>
      </w:r>
      <w:r>
        <w:rPr>
          <w:noProof/>
        </w:rPr>
      </w:r>
      <w:r>
        <w:rPr>
          <w:noProof/>
        </w:rPr>
        <w:fldChar w:fldCharType="separate"/>
      </w:r>
      <w:r>
        <w:rPr>
          <w:noProof/>
        </w:rPr>
        <w:t>12</w:t>
      </w:r>
      <w:r>
        <w:rPr>
          <w:noProof/>
        </w:rPr>
        <w:fldChar w:fldCharType="end"/>
      </w:r>
    </w:p>
    <w:p w14:paraId="1A1C7F9F" w14:textId="0DA10D52"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3.8.10.</w:t>
      </w:r>
      <w:r>
        <w:rPr>
          <w:rFonts w:asciiTheme="minorHAnsi" w:eastAsiaTheme="minorEastAsia" w:hAnsiTheme="minorHAnsi" w:cstheme="minorBidi"/>
          <w:noProof/>
          <w:szCs w:val="24"/>
        </w:rPr>
        <w:tab/>
      </w:r>
      <w:r>
        <w:rPr>
          <w:noProof/>
        </w:rPr>
        <w:t>自动翻页模式设置</w:t>
      </w:r>
      <w:r>
        <w:rPr>
          <w:noProof/>
        </w:rPr>
        <w:tab/>
      </w:r>
      <w:r>
        <w:rPr>
          <w:noProof/>
        </w:rPr>
        <w:fldChar w:fldCharType="begin"/>
      </w:r>
      <w:r>
        <w:rPr>
          <w:noProof/>
        </w:rPr>
        <w:instrText xml:space="preserve"> PAGEREF _Toc527467385 \h </w:instrText>
      </w:r>
      <w:r>
        <w:rPr>
          <w:noProof/>
        </w:rPr>
      </w:r>
      <w:r>
        <w:rPr>
          <w:noProof/>
        </w:rPr>
        <w:fldChar w:fldCharType="separate"/>
      </w:r>
      <w:r>
        <w:rPr>
          <w:noProof/>
        </w:rPr>
        <w:t>13</w:t>
      </w:r>
      <w:r>
        <w:rPr>
          <w:noProof/>
        </w:rPr>
        <w:fldChar w:fldCharType="end"/>
      </w:r>
    </w:p>
    <w:p w14:paraId="5258B614" w14:textId="28016916"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3.9.</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阅读进度</w:t>
      </w:r>
      <w:r>
        <w:rPr>
          <w:noProof/>
        </w:rPr>
        <w:tab/>
      </w:r>
      <w:r>
        <w:rPr>
          <w:noProof/>
        </w:rPr>
        <w:fldChar w:fldCharType="begin"/>
      </w:r>
      <w:r>
        <w:rPr>
          <w:noProof/>
        </w:rPr>
        <w:instrText xml:space="preserve"> PAGEREF _Toc527467386 \h </w:instrText>
      </w:r>
      <w:r>
        <w:rPr>
          <w:noProof/>
        </w:rPr>
      </w:r>
      <w:r>
        <w:rPr>
          <w:noProof/>
        </w:rPr>
        <w:fldChar w:fldCharType="separate"/>
      </w:r>
      <w:r>
        <w:rPr>
          <w:noProof/>
        </w:rPr>
        <w:t>13</w:t>
      </w:r>
      <w:r>
        <w:rPr>
          <w:noProof/>
        </w:rPr>
        <w:fldChar w:fldCharType="end"/>
      </w:r>
    </w:p>
    <w:p w14:paraId="304DFA67" w14:textId="6BD7BB70"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3.9.1.</w:t>
      </w:r>
      <w:r>
        <w:rPr>
          <w:rFonts w:asciiTheme="minorHAnsi" w:eastAsiaTheme="minorEastAsia" w:hAnsiTheme="minorHAnsi" w:cstheme="minorBidi"/>
          <w:noProof/>
          <w:szCs w:val="24"/>
        </w:rPr>
        <w:tab/>
      </w:r>
      <w:r>
        <w:rPr>
          <w:noProof/>
        </w:rPr>
        <w:t>阅读进度显示</w:t>
      </w:r>
      <w:r>
        <w:rPr>
          <w:noProof/>
        </w:rPr>
        <w:tab/>
      </w:r>
      <w:r>
        <w:rPr>
          <w:noProof/>
        </w:rPr>
        <w:fldChar w:fldCharType="begin"/>
      </w:r>
      <w:r>
        <w:rPr>
          <w:noProof/>
        </w:rPr>
        <w:instrText xml:space="preserve"> PAGEREF _Toc527467387 \h </w:instrText>
      </w:r>
      <w:r>
        <w:rPr>
          <w:noProof/>
        </w:rPr>
      </w:r>
      <w:r>
        <w:rPr>
          <w:noProof/>
        </w:rPr>
        <w:fldChar w:fldCharType="separate"/>
      </w:r>
      <w:r>
        <w:rPr>
          <w:noProof/>
        </w:rPr>
        <w:t>13</w:t>
      </w:r>
      <w:r>
        <w:rPr>
          <w:noProof/>
        </w:rPr>
        <w:fldChar w:fldCharType="end"/>
      </w:r>
    </w:p>
    <w:p w14:paraId="3A8C12CA" w14:textId="2CC6E34B"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3.9.2.</w:t>
      </w:r>
      <w:r>
        <w:rPr>
          <w:rFonts w:asciiTheme="minorHAnsi" w:eastAsiaTheme="minorEastAsia" w:hAnsiTheme="minorHAnsi" w:cstheme="minorBidi"/>
          <w:noProof/>
          <w:szCs w:val="24"/>
        </w:rPr>
        <w:tab/>
      </w:r>
      <w:r>
        <w:rPr>
          <w:noProof/>
        </w:rPr>
        <w:t>滑动进度条</w:t>
      </w:r>
      <w:r>
        <w:rPr>
          <w:noProof/>
        </w:rPr>
        <w:tab/>
      </w:r>
      <w:r>
        <w:rPr>
          <w:noProof/>
        </w:rPr>
        <w:fldChar w:fldCharType="begin"/>
      </w:r>
      <w:r>
        <w:rPr>
          <w:noProof/>
        </w:rPr>
        <w:instrText xml:space="preserve"> PAGEREF _Toc527467388 \h </w:instrText>
      </w:r>
      <w:r>
        <w:rPr>
          <w:noProof/>
        </w:rPr>
      </w:r>
      <w:r>
        <w:rPr>
          <w:noProof/>
        </w:rPr>
        <w:fldChar w:fldCharType="separate"/>
      </w:r>
      <w:r>
        <w:rPr>
          <w:noProof/>
        </w:rPr>
        <w:t>13</w:t>
      </w:r>
      <w:r>
        <w:rPr>
          <w:noProof/>
        </w:rPr>
        <w:fldChar w:fldCharType="end"/>
      </w:r>
    </w:p>
    <w:p w14:paraId="2AB9B344" w14:textId="2410787B"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3.10.</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目录</w:t>
      </w:r>
      <w:r>
        <w:rPr>
          <w:noProof/>
        </w:rPr>
        <w:tab/>
      </w:r>
      <w:r>
        <w:rPr>
          <w:noProof/>
        </w:rPr>
        <w:fldChar w:fldCharType="begin"/>
      </w:r>
      <w:r>
        <w:rPr>
          <w:noProof/>
        </w:rPr>
        <w:instrText xml:space="preserve"> PAGEREF _Toc527467389 \h </w:instrText>
      </w:r>
      <w:r>
        <w:rPr>
          <w:noProof/>
        </w:rPr>
      </w:r>
      <w:r>
        <w:rPr>
          <w:noProof/>
        </w:rPr>
        <w:fldChar w:fldCharType="separate"/>
      </w:r>
      <w:r>
        <w:rPr>
          <w:noProof/>
        </w:rPr>
        <w:t>14</w:t>
      </w:r>
      <w:r>
        <w:rPr>
          <w:noProof/>
        </w:rPr>
        <w:fldChar w:fldCharType="end"/>
      </w:r>
    </w:p>
    <w:p w14:paraId="311EF00D" w14:textId="03FF96C1"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3.10.1.</w:t>
      </w:r>
      <w:r>
        <w:rPr>
          <w:rFonts w:asciiTheme="minorHAnsi" w:eastAsiaTheme="minorEastAsia" w:hAnsiTheme="minorHAnsi" w:cstheme="minorBidi"/>
          <w:noProof/>
          <w:szCs w:val="24"/>
        </w:rPr>
        <w:tab/>
      </w:r>
      <w:r>
        <w:rPr>
          <w:noProof/>
        </w:rPr>
        <w:t>目录列表</w:t>
      </w:r>
      <w:r>
        <w:rPr>
          <w:noProof/>
        </w:rPr>
        <w:tab/>
      </w:r>
      <w:r>
        <w:rPr>
          <w:noProof/>
        </w:rPr>
        <w:fldChar w:fldCharType="begin"/>
      </w:r>
      <w:r>
        <w:rPr>
          <w:noProof/>
        </w:rPr>
        <w:instrText xml:space="preserve"> PAGEREF _Toc527467390 \h </w:instrText>
      </w:r>
      <w:r>
        <w:rPr>
          <w:noProof/>
        </w:rPr>
      </w:r>
      <w:r>
        <w:rPr>
          <w:noProof/>
        </w:rPr>
        <w:fldChar w:fldCharType="separate"/>
      </w:r>
      <w:r>
        <w:rPr>
          <w:noProof/>
        </w:rPr>
        <w:t>14</w:t>
      </w:r>
      <w:r>
        <w:rPr>
          <w:noProof/>
        </w:rPr>
        <w:fldChar w:fldCharType="end"/>
      </w:r>
    </w:p>
    <w:p w14:paraId="0AEBECFB" w14:textId="0F44D3E5"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3.10.2.</w:t>
      </w:r>
      <w:r>
        <w:rPr>
          <w:rFonts w:asciiTheme="minorHAnsi" w:eastAsiaTheme="minorEastAsia" w:hAnsiTheme="minorHAnsi" w:cstheme="minorBidi"/>
          <w:noProof/>
          <w:szCs w:val="24"/>
        </w:rPr>
        <w:tab/>
      </w:r>
      <w:r>
        <w:rPr>
          <w:noProof/>
        </w:rPr>
        <w:t>当前阅读章节突出提示</w:t>
      </w:r>
      <w:r>
        <w:rPr>
          <w:noProof/>
        </w:rPr>
        <w:tab/>
      </w:r>
      <w:r>
        <w:rPr>
          <w:noProof/>
        </w:rPr>
        <w:fldChar w:fldCharType="begin"/>
      </w:r>
      <w:r>
        <w:rPr>
          <w:noProof/>
        </w:rPr>
        <w:instrText xml:space="preserve"> PAGEREF _Toc527467391 \h </w:instrText>
      </w:r>
      <w:r>
        <w:rPr>
          <w:noProof/>
        </w:rPr>
      </w:r>
      <w:r>
        <w:rPr>
          <w:noProof/>
        </w:rPr>
        <w:fldChar w:fldCharType="separate"/>
      </w:r>
      <w:r>
        <w:rPr>
          <w:noProof/>
        </w:rPr>
        <w:t>14</w:t>
      </w:r>
      <w:r>
        <w:rPr>
          <w:noProof/>
        </w:rPr>
        <w:fldChar w:fldCharType="end"/>
      </w:r>
    </w:p>
    <w:p w14:paraId="17EF0CE3" w14:textId="67CC0150"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3.11.</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书签</w:t>
      </w:r>
      <w:r>
        <w:rPr>
          <w:noProof/>
        </w:rPr>
        <w:tab/>
      </w:r>
      <w:r>
        <w:rPr>
          <w:noProof/>
        </w:rPr>
        <w:fldChar w:fldCharType="begin"/>
      </w:r>
      <w:r>
        <w:rPr>
          <w:noProof/>
        </w:rPr>
        <w:instrText xml:space="preserve"> PAGEREF _Toc527467392 \h </w:instrText>
      </w:r>
      <w:r>
        <w:rPr>
          <w:noProof/>
        </w:rPr>
      </w:r>
      <w:r>
        <w:rPr>
          <w:noProof/>
        </w:rPr>
        <w:fldChar w:fldCharType="separate"/>
      </w:r>
      <w:r>
        <w:rPr>
          <w:noProof/>
        </w:rPr>
        <w:t>14</w:t>
      </w:r>
      <w:r>
        <w:rPr>
          <w:noProof/>
        </w:rPr>
        <w:fldChar w:fldCharType="end"/>
      </w:r>
    </w:p>
    <w:p w14:paraId="48CE20AE" w14:textId="47D01010"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3.11.1.</w:t>
      </w:r>
      <w:r>
        <w:rPr>
          <w:rFonts w:asciiTheme="minorHAnsi" w:eastAsiaTheme="minorEastAsia" w:hAnsiTheme="minorHAnsi" w:cstheme="minorBidi"/>
          <w:noProof/>
          <w:szCs w:val="24"/>
        </w:rPr>
        <w:tab/>
      </w:r>
      <w:r>
        <w:rPr>
          <w:noProof/>
        </w:rPr>
        <w:t>书签添加</w:t>
      </w:r>
      <w:r>
        <w:rPr>
          <w:noProof/>
        </w:rPr>
        <w:t>/</w:t>
      </w:r>
      <w:r>
        <w:rPr>
          <w:noProof/>
        </w:rPr>
        <w:t>删除</w:t>
      </w:r>
      <w:r>
        <w:rPr>
          <w:noProof/>
        </w:rPr>
        <w:tab/>
      </w:r>
      <w:r>
        <w:rPr>
          <w:noProof/>
        </w:rPr>
        <w:fldChar w:fldCharType="begin"/>
      </w:r>
      <w:r>
        <w:rPr>
          <w:noProof/>
        </w:rPr>
        <w:instrText xml:space="preserve"> PAGEREF _Toc527467393 \h </w:instrText>
      </w:r>
      <w:r>
        <w:rPr>
          <w:noProof/>
        </w:rPr>
      </w:r>
      <w:r>
        <w:rPr>
          <w:noProof/>
        </w:rPr>
        <w:fldChar w:fldCharType="separate"/>
      </w:r>
      <w:r>
        <w:rPr>
          <w:noProof/>
        </w:rPr>
        <w:t>15</w:t>
      </w:r>
      <w:r>
        <w:rPr>
          <w:noProof/>
        </w:rPr>
        <w:fldChar w:fldCharType="end"/>
      </w:r>
    </w:p>
    <w:p w14:paraId="26C8803D" w14:textId="1B4FBDE8"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3.11.2.</w:t>
      </w:r>
      <w:r>
        <w:rPr>
          <w:rFonts w:asciiTheme="minorHAnsi" w:eastAsiaTheme="minorEastAsia" w:hAnsiTheme="minorHAnsi" w:cstheme="minorBidi"/>
          <w:noProof/>
          <w:szCs w:val="24"/>
        </w:rPr>
        <w:tab/>
      </w:r>
      <w:r>
        <w:rPr>
          <w:noProof/>
        </w:rPr>
        <w:t>书签列表</w:t>
      </w:r>
      <w:r>
        <w:rPr>
          <w:noProof/>
        </w:rPr>
        <w:tab/>
      </w:r>
      <w:r>
        <w:rPr>
          <w:noProof/>
        </w:rPr>
        <w:fldChar w:fldCharType="begin"/>
      </w:r>
      <w:r>
        <w:rPr>
          <w:noProof/>
        </w:rPr>
        <w:instrText xml:space="preserve"> PAGEREF _Toc527467394 \h </w:instrText>
      </w:r>
      <w:r>
        <w:rPr>
          <w:noProof/>
        </w:rPr>
      </w:r>
      <w:r>
        <w:rPr>
          <w:noProof/>
        </w:rPr>
        <w:fldChar w:fldCharType="separate"/>
      </w:r>
      <w:r>
        <w:rPr>
          <w:noProof/>
        </w:rPr>
        <w:t>15</w:t>
      </w:r>
      <w:r>
        <w:rPr>
          <w:noProof/>
        </w:rPr>
        <w:fldChar w:fldCharType="end"/>
      </w:r>
    </w:p>
    <w:p w14:paraId="74EC7382" w14:textId="159B6DB1"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color w:val="000000" w:themeColor="text1"/>
        </w:rPr>
        <w:t>3.12.</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color w:val="000000" w:themeColor="text1"/>
        </w:rPr>
        <w:t>想法</w:t>
      </w:r>
      <w:r>
        <w:rPr>
          <w:noProof/>
        </w:rPr>
        <w:tab/>
      </w:r>
      <w:r>
        <w:rPr>
          <w:noProof/>
        </w:rPr>
        <w:fldChar w:fldCharType="begin"/>
      </w:r>
      <w:r>
        <w:rPr>
          <w:noProof/>
        </w:rPr>
        <w:instrText xml:space="preserve"> PAGEREF _Toc527467395 \h </w:instrText>
      </w:r>
      <w:r>
        <w:rPr>
          <w:noProof/>
        </w:rPr>
      </w:r>
      <w:r>
        <w:rPr>
          <w:noProof/>
        </w:rPr>
        <w:fldChar w:fldCharType="separate"/>
      </w:r>
      <w:r>
        <w:rPr>
          <w:noProof/>
        </w:rPr>
        <w:t>15</w:t>
      </w:r>
      <w:r>
        <w:rPr>
          <w:noProof/>
        </w:rPr>
        <w:fldChar w:fldCharType="end"/>
      </w:r>
    </w:p>
    <w:p w14:paraId="2E1829C7" w14:textId="7F57F17D"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3.12.1.</w:t>
      </w:r>
      <w:r>
        <w:rPr>
          <w:rFonts w:asciiTheme="minorHAnsi" w:eastAsiaTheme="minorEastAsia" w:hAnsiTheme="minorHAnsi" w:cstheme="minorBidi"/>
          <w:noProof/>
          <w:szCs w:val="24"/>
        </w:rPr>
        <w:tab/>
      </w:r>
      <w:r>
        <w:rPr>
          <w:noProof/>
        </w:rPr>
        <w:t>他人想法显示</w:t>
      </w:r>
      <w:r>
        <w:rPr>
          <w:noProof/>
        </w:rPr>
        <w:tab/>
      </w:r>
      <w:r>
        <w:rPr>
          <w:noProof/>
        </w:rPr>
        <w:fldChar w:fldCharType="begin"/>
      </w:r>
      <w:r>
        <w:rPr>
          <w:noProof/>
        </w:rPr>
        <w:instrText xml:space="preserve"> PAGEREF _Toc527467396 \h </w:instrText>
      </w:r>
      <w:r>
        <w:rPr>
          <w:noProof/>
        </w:rPr>
      </w:r>
      <w:r>
        <w:rPr>
          <w:noProof/>
        </w:rPr>
        <w:fldChar w:fldCharType="separate"/>
      </w:r>
      <w:r>
        <w:rPr>
          <w:noProof/>
        </w:rPr>
        <w:t>15</w:t>
      </w:r>
      <w:r>
        <w:rPr>
          <w:noProof/>
        </w:rPr>
        <w:fldChar w:fldCharType="end"/>
      </w:r>
    </w:p>
    <w:p w14:paraId="70079254" w14:textId="378F0D0B"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lastRenderedPageBreak/>
        <w:t>3.12.2.</w:t>
      </w:r>
      <w:r>
        <w:rPr>
          <w:rFonts w:asciiTheme="minorHAnsi" w:eastAsiaTheme="minorEastAsia" w:hAnsiTheme="minorHAnsi" w:cstheme="minorBidi"/>
          <w:noProof/>
          <w:szCs w:val="24"/>
        </w:rPr>
        <w:tab/>
      </w:r>
      <w:r>
        <w:rPr>
          <w:noProof/>
        </w:rPr>
        <w:t>他人想法隐藏</w:t>
      </w:r>
      <w:r>
        <w:rPr>
          <w:noProof/>
        </w:rPr>
        <w:tab/>
      </w:r>
      <w:r>
        <w:rPr>
          <w:noProof/>
        </w:rPr>
        <w:fldChar w:fldCharType="begin"/>
      </w:r>
      <w:r>
        <w:rPr>
          <w:noProof/>
        </w:rPr>
        <w:instrText xml:space="preserve"> PAGEREF _Toc527467397 \h </w:instrText>
      </w:r>
      <w:r>
        <w:rPr>
          <w:noProof/>
        </w:rPr>
      </w:r>
      <w:r>
        <w:rPr>
          <w:noProof/>
        </w:rPr>
        <w:fldChar w:fldCharType="separate"/>
      </w:r>
      <w:r>
        <w:rPr>
          <w:noProof/>
        </w:rPr>
        <w:t>16</w:t>
      </w:r>
      <w:r>
        <w:rPr>
          <w:noProof/>
        </w:rPr>
        <w:fldChar w:fldCharType="end"/>
      </w:r>
    </w:p>
    <w:p w14:paraId="6D8594F4" w14:textId="2BD030CF"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3.12.3.</w:t>
      </w:r>
      <w:r>
        <w:rPr>
          <w:rFonts w:asciiTheme="minorHAnsi" w:eastAsiaTheme="minorEastAsia" w:hAnsiTheme="minorHAnsi" w:cstheme="minorBidi"/>
          <w:noProof/>
          <w:szCs w:val="24"/>
        </w:rPr>
        <w:tab/>
      </w:r>
      <w:r>
        <w:rPr>
          <w:noProof/>
        </w:rPr>
        <w:t>写想法</w:t>
      </w:r>
      <w:r>
        <w:rPr>
          <w:noProof/>
        </w:rPr>
        <w:tab/>
      </w:r>
      <w:r>
        <w:rPr>
          <w:noProof/>
        </w:rPr>
        <w:fldChar w:fldCharType="begin"/>
      </w:r>
      <w:r>
        <w:rPr>
          <w:noProof/>
        </w:rPr>
        <w:instrText xml:space="preserve"> PAGEREF _Toc527467398 \h </w:instrText>
      </w:r>
      <w:r>
        <w:rPr>
          <w:noProof/>
        </w:rPr>
      </w:r>
      <w:r>
        <w:rPr>
          <w:noProof/>
        </w:rPr>
        <w:fldChar w:fldCharType="separate"/>
      </w:r>
      <w:r>
        <w:rPr>
          <w:noProof/>
        </w:rPr>
        <w:t>16</w:t>
      </w:r>
      <w:r>
        <w:rPr>
          <w:noProof/>
        </w:rPr>
        <w:fldChar w:fldCharType="end"/>
      </w:r>
    </w:p>
    <w:p w14:paraId="38B038F8" w14:textId="79919274"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3.12.4.</w:t>
      </w:r>
      <w:r>
        <w:rPr>
          <w:rFonts w:asciiTheme="minorHAnsi" w:eastAsiaTheme="minorEastAsia" w:hAnsiTheme="minorHAnsi" w:cstheme="minorBidi"/>
          <w:noProof/>
          <w:szCs w:val="24"/>
        </w:rPr>
        <w:tab/>
      </w:r>
      <w:r>
        <w:rPr>
          <w:noProof/>
        </w:rPr>
        <w:t>想法列表</w:t>
      </w:r>
      <w:r>
        <w:rPr>
          <w:noProof/>
        </w:rPr>
        <w:tab/>
      </w:r>
      <w:r>
        <w:rPr>
          <w:noProof/>
        </w:rPr>
        <w:fldChar w:fldCharType="begin"/>
      </w:r>
      <w:r>
        <w:rPr>
          <w:noProof/>
        </w:rPr>
        <w:instrText xml:space="preserve"> PAGEREF _Toc527467399 \h </w:instrText>
      </w:r>
      <w:r>
        <w:rPr>
          <w:noProof/>
        </w:rPr>
      </w:r>
      <w:r>
        <w:rPr>
          <w:noProof/>
        </w:rPr>
        <w:fldChar w:fldCharType="separate"/>
      </w:r>
      <w:r>
        <w:rPr>
          <w:noProof/>
        </w:rPr>
        <w:t>16</w:t>
      </w:r>
      <w:r>
        <w:rPr>
          <w:noProof/>
        </w:rPr>
        <w:fldChar w:fldCharType="end"/>
      </w:r>
    </w:p>
    <w:p w14:paraId="5B866453" w14:textId="67A0BA0B"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3.13.</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文本选择</w:t>
      </w:r>
      <w:r>
        <w:rPr>
          <w:noProof/>
        </w:rPr>
        <w:tab/>
      </w:r>
      <w:r>
        <w:rPr>
          <w:noProof/>
        </w:rPr>
        <w:fldChar w:fldCharType="begin"/>
      </w:r>
      <w:r>
        <w:rPr>
          <w:noProof/>
        </w:rPr>
        <w:instrText xml:space="preserve"> PAGEREF _Toc527467400 \h </w:instrText>
      </w:r>
      <w:r>
        <w:rPr>
          <w:noProof/>
        </w:rPr>
      </w:r>
      <w:r>
        <w:rPr>
          <w:noProof/>
        </w:rPr>
        <w:fldChar w:fldCharType="separate"/>
      </w:r>
      <w:r>
        <w:rPr>
          <w:noProof/>
        </w:rPr>
        <w:t>17</w:t>
      </w:r>
      <w:r>
        <w:rPr>
          <w:noProof/>
        </w:rPr>
        <w:fldChar w:fldCharType="end"/>
      </w:r>
    </w:p>
    <w:p w14:paraId="4DC3A303" w14:textId="18C5EB41"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3.13.1.</w:t>
      </w:r>
      <w:r>
        <w:rPr>
          <w:rFonts w:asciiTheme="minorHAnsi" w:eastAsiaTheme="minorEastAsia" w:hAnsiTheme="minorHAnsi" w:cstheme="minorBidi"/>
          <w:noProof/>
          <w:szCs w:val="24"/>
        </w:rPr>
        <w:tab/>
      </w:r>
      <w:r>
        <w:rPr>
          <w:noProof/>
        </w:rPr>
        <w:t>纠错</w:t>
      </w:r>
      <w:r>
        <w:rPr>
          <w:noProof/>
        </w:rPr>
        <w:tab/>
      </w:r>
      <w:r>
        <w:rPr>
          <w:noProof/>
        </w:rPr>
        <w:fldChar w:fldCharType="begin"/>
      </w:r>
      <w:r>
        <w:rPr>
          <w:noProof/>
        </w:rPr>
        <w:instrText xml:space="preserve"> PAGEREF _Toc527467401 \h </w:instrText>
      </w:r>
      <w:r>
        <w:rPr>
          <w:noProof/>
        </w:rPr>
      </w:r>
      <w:r>
        <w:rPr>
          <w:noProof/>
        </w:rPr>
        <w:fldChar w:fldCharType="separate"/>
      </w:r>
      <w:r>
        <w:rPr>
          <w:noProof/>
        </w:rPr>
        <w:t>17</w:t>
      </w:r>
      <w:r>
        <w:rPr>
          <w:noProof/>
        </w:rPr>
        <w:fldChar w:fldCharType="end"/>
      </w:r>
    </w:p>
    <w:p w14:paraId="65518247" w14:textId="399819AF"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3.13.2.</w:t>
      </w:r>
      <w:r>
        <w:rPr>
          <w:rFonts w:asciiTheme="minorHAnsi" w:eastAsiaTheme="minorEastAsia" w:hAnsiTheme="minorHAnsi" w:cstheme="minorBidi"/>
          <w:noProof/>
          <w:szCs w:val="24"/>
        </w:rPr>
        <w:tab/>
      </w:r>
      <w:r>
        <w:rPr>
          <w:noProof/>
        </w:rPr>
        <w:t>复制文本</w:t>
      </w:r>
      <w:r>
        <w:rPr>
          <w:noProof/>
        </w:rPr>
        <w:tab/>
      </w:r>
      <w:r>
        <w:rPr>
          <w:noProof/>
        </w:rPr>
        <w:fldChar w:fldCharType="begin"/>
      </w:r>
      <w:r>
        <w:rPr>
          <w:noProof/>
        </w:rPr>
        <w:instrText xml:space="preserve"> PAGEREF _Toc527467402 \h </w:instrText>
      </w:r>
      <w:r>
        <w:rPr>
          <w:noProof/>
        </w:rPr>
      </w:r>
      <w:r>
        <w:rPr>
          <w:noProof/>
        </w:rPr>
        <w:fldChar w:fldCharType="separate"/>
      </w:r>
      <w:r>
        <w:rPr>
          <w:noProof/>
        </w:rPr>
        <w:t>17</w:t>
      </w:r>
      <w:r>
        <w:rPr>
          <w:noProof/>
        </w:rPr>
        <w:fldChar w:fldCharType="end"/>
      </w:r>
    </w:p>
    <w:p w14:paraId="02FFD5FB" w14:textId="01B60B40" w:rsidR="00530EBA" w:rsidRDefault="00530EBA">
      <w:pPr>
        <w:pStyle w:val="TOC3"/>
        <w:tabs>
          <w:tab w:val="left" w:pos="1680"/>
          <w:tab w:val="right" w:leader="dot" w:pos="9230"/>
        </w:tabs>
        <w:rPr>
          <w:rFonts w:asciiTheme="minorHAnsi" w:eastAsiaTheme="minorEastAsia" w:hAnsiTheme="minorHAnsi" w:cstheme="minorBidi"/>
          <w:noProof/>
          <w:szCs w:val="24"/>
        </w:rPr>
      </w:pPr>
      <w:r w:rsidRPr="00D60E14">
        <w:rPr>
          <w:noProof/>
          <w:color w:val="000000" w:themeColor="text1"/>
        </w:rPr>
        <w:t>3.13.3.</w:t>
      </w:r>
      <w:r>
        <w:rPr>
          <w:rFonts w:asciiTheme="minorHAnsi" w:eastAsiaTheme="minorEastAsia" w:hAnsiTheme="minorHAnsi" w:cstheme="minorBidi"/>
          <w:noProof/>
          <w:szCs w:val="24"/>
        </w:rPr>
        <w:tab/>
      </w:r>
      <w:r w:rsidRPr="00D60E14">
        <w:rPr>
          <w:noProof/>
          <w:color w:val="000000" w:themeColor="text1"/>
        </w:rPr>
        <w:t>划线</w:t>
      </w:r>
      <w:r>
        <w:rPr>
          <w:noProof/>
        </w:rPr>
        <w:tab/>
      </w:r>
      <w:r>
        <w:rPr>
          <w:noProof/>
        </w:rPr>
        <w:fldChar w:fldCharType="begin"/>
      </w:r>
      <w:r>
        <w:rPr>
          <w:noProof/>
        </w:rPr>
        <w:instrText xml:space="preserve"> PAGEREF _Toc527467403 \h </w:instrText>
      </w:r>
      <w:r>
        <w:rPr>
          <w:noProof/>
        </w:rPr>
      </w:r>
      <w:r>
        <w:rPr>
          <w:noProof/>
        </w:rPr>
        <w:fldChar w:fldCharType="separate"/>
      </w:r>
      <w:r>
        <w:rPr>
          <w:noProof/>
        </w:rPr>
        <w:t>18</w:t>
      </w:r>
      <w:r>
        <w:rPr>
          <w:noProof/>
        </w:rPr>
        <w:fldChar w:fldCharType="end"/>
      </w:r>
    </w:p>
    <w:p w14:paraId="2BC0BF26" w14:textId="44E94D58" w:rsidR="00530EBA" w:rsidRDefault="00530EBA">
      <w:pPr>
        <w:pStyle w:val="TOC3"/>
        <w:tabs>
          <w:tab w:val="left" w:pos="1680"/>
          <w:tab w:val="right" w:leader="dot" w:pos="9230"/>
        </w:tabs>
        <w:rPr>
          <w:rFonts w:asciiTheme="minorHAnsi" w:eastAsiaTheme="minorEastAsia" w:hAnsiTheme="minorHAnsi" w:cstheme="minorBidi"/>
          <w:noProof/>
          <w:szCs w:val="24"/>
        </w:rPr>
      </w:pPr>
      <w:r>
        <w:rPr>
          <w:noProof/>
        </w:rPr>
        <w:t>3.13.4.</w:t>
      </w:r>
      <w:r>
        <w:rPr>
          <w:rFonts w:asciiTheme="minorHAnsi" w:eastAsiaTheme="minorEastAsia" w:hAnsiTheme="minorHAnsi" w:cstheme="minorBidi"/>
          <w:noProof/>
          <w:szCs w:val="24"/>
        </w:rPr>
        <w:tab/>
      </w:r>
      <w:r>
        <w:rPr>
          <w:noProof/>
        </w:rPr>
        <w:t>划线设置</w:t>
      </w:r>
      <w:r>
        <w:rPr>
          <w:noProof/>
        </w:rPr>
        <w:tab/>
      </w:r>
      <w:r>
        <w:rPr>
          <w:noProof/>
        </w:rPr>
        <w:fldChar w:fldCharType="begin"/>
      </w:r>
      <w:r>
        <w:rPr>
          <w:noProof/>
        </w:rPr>
        <w:instrText xml:space="preserve"> PAGEREF _Toc527467404 \h </w:instrText>
      </w:r>
      <w:r>
        <w:rPr>
          <w:noProof/>
        </w:rPr>
      </w:r>
      <w:r>
        <w:rPr>
          <w:noProof/>
        </w:rPr>
        <w:fldChar w:fldCharType="separate"/>
      </w:r>
      <w:r>
        <w:rPr>
          <w:noProof/>
        </w:rPr>
        <w:t>18</w:t>
      </w:r>
      <w:r>
        <w:rPr>
          <w:noProof/>
        </w:rPr>
        <w:fldChar w:fldCharType="end"/>
      </w:r>
    </w:p>
    <w:p w14:paraId="1C71DACB" w14:textId="0BAB08C7"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3.14.</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分享</w:t>
      </w:r>
      <w:r>
        <w:rPr>
          <w:noProof/>
        </w:rPr>
        <w:tab/>
      </w:r>
      <w:r>
        <w:rPr>
          <w:noProof/>
        </w:rPr>
        <w:fldChar w:fldCharType="begin"/>
      </w:r>
      <w:r>
        <w:rPr>
          <w:noProof/>
        </w:rPr>
        <w:instrText xml:space="preserve"> PAGEREF _Toc527467405 \h </w:instrText>
      </w:r>
      <w:r>
        <w:rPr>
          <w:noProof/>
        </w:rPr>
      </w:r>
      <w:r>
        <w:rPr>
          <w:noProof/>
        </w:rPr>
        <w:fldChar w:fldCharType="separate"/>
      </w:r>
      <w:r>
        <w:rPr>
          <w:noProof/>
        </w:rPr>
        <w:t>18</w:t>
      </w:r>
      <w:r>
        <w:rPr>
          <w:noProof/>
        </w:rPr>
        <w:fldChar w:fldCharType="end"/>
      </w:r>
    </w:p>
    <w:p w14:paraId="56E35AE3" w14:textId="47BB1E62"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color w:val="000000" w:themeColor="text1"/>
        </w:rPr>
        <w:t>3.15.</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color w:val="000000" w:themeColor="text1"/>
        </w:rPr>
        <w:t>更新图书</w:t>
      </w:r>
      <w:r>
        <w:rPr>
          <w:noProof/>
        </w:rPr>
        <w:tab/>
      </w:r>
      <w:r>
        <w:rPr>
          <w:noProof/>
        </w:rPr>
        <w:fldChar w:fldCharType="begin"/>
      </w:r>
      <w:r>
        <w:rPr>
          <w:noProof/>
        </w:rPr>
        <w:instrText xml:space="preserve"> PAGEREF _Toc527467406 \h </w:instrText>
      </w:r>
      <w:r>
        <w:rPr>
          <w:noProof/>
        </w:rPr>
      </w:r>
      <w:r>
        <w:rPr>
          <w:noProof/>
        </w:rPr>
        <w:fldChar w:fldCharType="separate"/>
      </w:r>
      <w:r>
        <w:rPr>
          <w:noProof/>
        </w:rPr>
        <w:t>19</w:t>
      </w:r>
      <w:r>
        <w:rPr>
          <w:noProof/>
        </w:rPr>
        <w:fldChar w:fldCharType="end"/>
      </w:r>
    </w:p>
    <w:p w14:paraId="6B2298B2" w14:textId="57C748B2"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color w:val="000000" w:themeColor="text1"/>
        </w:rPr>
        <w:t>3.16.</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color w:val="000000" w:themeColor="text1"/>
        </w:rPr>
        <w:t>用户阅读行为采集</w:t>
      </w:r>
      <w:r>
        <w:rPr>
          <w:noProof/>
        </w:rPr>
        <w:tab/>
      </w:r>
      <w:r>
        <w:rPr>
          <w:noProof/>
        </w:rPr>
        <w:fldChar w:fldCharType="begin"/>
      </w:r>
      <w:r>
        <w:rPr>
          <w:noProof/>
        </w:rPr>
        <w:instrText xml:space="preserve"> PAGEREF _Toc527467407 \h </w:instrText>
      </w:r>
      <w:r>
        <w:rPr>
          <w:noProof/>
        </w:rPr>
      </w:r>
      <w:r>
        <w:rPr>
          <w:noProof/>
        </w:rPr>
        <w:fldChar w:fldCharType="separate"/>
      </w:r>
      <w:r>
        <w:rPr>
          <w:noProof/>
        </w:rPr>
        <w:t>19</w:t>
      </w:r>
      <w:r>
        <w:rPr>
          <w:noProof/>
        </w:rPr>
        <w:fldChar w:fldCharType="end"/>
      </w:r>
    </w:p>
    <w:p w14:paraId="2948C386" w14:textId="495FF394"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3.17.</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试读</w:t>
      </w:r>
      <w:r>
        <w:rPr>
          <w:noProof/>
        </w:rPr>
        <w:tab/>
      </w:r>
      <w:r>
        <w:rPr>
          <w:noProof/>
        </w:rPr>
        <w:fldChar w:fldCharType="begin"/>
      </w:r>
      <w:r>
        <w:rPr>
          <w:noProof/>
        </w:rPr>
        <w:instrText xml:space="preserve"> PAGEREF _Toc527467408 \h </w:instrText>
      </w:r>
      <w:r>
        <w:rPr>
          <w:noProof/>
        </w:rPr>
      </w:r>
      <w:r>
        <w:rPr>
          <w:noProof/>
        </w:rPr>
        <w:fldChar w:fldCharType="separate"/>
      </w:r>
      <w:r>
        <w:rPr>
          <w:noProof/>
        </w:rPr>
        <w:t>19</w:t>
      </w:r>
      <w:r>
        <w:rPr>
          <w:noProof/>
        </w:rPr>
        <w:fldChar w:fldCharType="end"/>
      </w:r>
    </w:p>
    <w:p w14:paraId="6781C405" w14:textId="529C1EA3"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color w:val="000000" w:themeColor="text1"/>
        </w:rPr>
        <w:t>3.18.</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color w:val="000000" w:themeColor="text1"/>
        </w:rPr>
        <w:t>epub数据解密</w:t>
      </w:r>
      <w:r>
        <w:rPr>
          <w:noProof/>
        </w:rPr>
        <w:tab/>
      </w:r>
      <w:r>
        <w:rPr>
          <w:noProof/>
        </w:rPr>
        <w:fldChar w:fldCharType="begin"/>
      </w:r>
      <w:r>
        <w:rPr>
          <w:noProof/>
        </w:rPr>
        <w:instrText xml:space="preserve"> PAGEREF _Toc527467409 \h </w:instrText>
      </w:r>
      <w:r>
        <w:rPr>
          <w:noProof/>
        </w:rPr>
      </w:r>
      <w:r>
        <w:rPr>
          <w:noProof/>
        </w:rPr>
        <w:fldChar w:fldCharType="separate"/>
      </w:r>
      <w:r>
        <w:rPr>
          <w:noProof/>
        </w:rPr>
        <w:t>20</w:t>
      </w:r>
      <w:r>
        <w:rPr>
          <w:noProof/>
        </w:rPr>
        <w:fldChar w:fldCharType="end"/>
      </w:r>
    </w:p>
    <w:p w14:paraId="7849D392" w14:textId="186E8665"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3.19.</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自动熄屏</w:t>
      </w:r>
      <w:r>
        <w:rPr>
          <w:noProof/>
        </w:rPr>
        <w:tab/>
      </w:r>
      <w:r>
        <w:rPr>
          <w:noProof/>
        </w:rPr>
        <w:fldChar w:fldCharType="begin"/>
      </w:r>
      <w:r>
        <w:rPr>
          <w:noProof/>
        </w:rPr>
        <w:instrText xml:space="preserve"> PAGEREF _Toc527467410 \h </w:instrText>
      </w:r>
      <w:r>
        <w:rPr>
          <w:noProof/>
        </w:rPr>
      </w:r>
      <w:r>
        <w:rPr>
          <w:noProof/>
        </w:rPr>
        <w:fldChar w:fldCharType="separate"/>
      </w:r>
      <w:r>
        <w:rPr>
          <w:noProof/>
        </w:rPr>
        <w:t>20</w:t>
      </w:r>
      <w:r>
        <w:rPr>
          <w:noProof/>
        </w:rPr>
        <w:fldChar w:fldCharType="end"/>
      </w:r>
    </w:p>
    <w:p w14:paraId="43468D7D" w14:textId="7DBD4023"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3.20.</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章节跳转</w:t>
      </w:r>
      <w:r>
        <w:rPr>
          <w:noProof/>
        </w:rPr>
        <w:tab/>
      </w:r>
      <w:r>
        <w:rPr>
          <w:noProof/>
        </w:rPr>
        <w:fldChar w:fldCharType="begin"/>
      </w:r>
      <w:r>
        <w:rPr>
          <w:noProof/>
        </w:rPr>
        <w:instrText xml:space="preserve"> PAGEREF _Toc527467411 \h </w:instrText>
      </w:r>
      <w:r>
        <w:rPr>
          <w:noProof/>
        </w:rPr>
      </w:r>
      <w:r>
        <w:rPr>
          <w:noProof/>
        </w:rPr>
        <w:fldChar w:fldCharType="separate"/>
      </w:r>
      <w:r>
        <w:rPr>
          <w:noProof/>
        </w:rPr>
        <w:t>20</w:t>
      </w:r>
      <w:r>
        <w:rPr>
          <w:noProof/>
        </w:rPr>
        <w:fldChar w:fldCharType="end"/>
      </w:r>
    </w:p>
    <w:p w14:paraId="04AEBB39" w14:textId="7137B5D7"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3.21.</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全书内容下搜索</w:t>
      </w:r>
      <w:r>
        <w:rPr>
          <w:noProof/>
        </w:rPr>
        <w:tab/>
      </w:r>
      <w:r>
        <w:rPr>
          <w:noProof/>
        </w:rPr>
        <w:fldChar w:fldCharType="begin"/>
      </w:r>
      <w:r>
        <w:rPr>
          <w:noProof/>
        </w:rPr>
        <w:instrText xml:space="preserve"> PAGEREF _Toc527467412 \h </w:instrText>
      </w:r>
      <w:r>
        <w:rPr>
          <w:noProof/>
        </w:rPr>
      </w:r>
      <w:r>
        <w:rPr>
          <w:noProof/>
        </w:rPr>
        <w:fldChar w:fldCharType="separate"/>
      </w:r>
      <w:r>
        <w:rPr>
          <w:noProof/>
        </w:rPr>
        <w:t>21</w:t>
      </w:r>
      <w:r>
        <w:rPr>
          <w:noProof/>
        </w:rPr>
        <w:fldChar w:fldCharType="end"/>
      </w:r>
    </w:p>
    <w:p w14:paraId="3E511FC5" w14:textId="2ACDAAFE" w:rsidR="00530EBA" w:rsidRDefault="00530EBA">
      <w:pPr>
        <w:pStyle w:val="TOC1"/>
        <w:tabs>
          <w:tab w:val="left" w:pos="42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color w:val="000000" w:themeColor="text1"/>
        </w:rPr>
        <w:t>4.</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color w:val="000000" w:themeColor="text1"/>
        </w:rPr>
        <w:t>系统接口需求</w:t>
      </w:r>
      <w:r>
        <w:rPr>
          <w:noProof/>
        </w:rPr>
        <w:tab/>
      </w:r>
      <w:r>
        <w:rPr>
          <w:noProof/>
        </w:rPr>
        <w:fldChar w:fldCharType="begin"/>
      </w:r>
      <w:r>
        <w:rPr>
          <w:noProof/>
        </w:rPr>
        <w:instrText xml:space="preserve"> PAGEREF _Toc527467413 \h </w:instrText>
      </w:r>
      <w:r>
        <w:rPr>
          <w:noProof/>
        </w:rPr>
      </w:r>
      <w:r>
        <w:rPr>
          <w:noProof/>
        </w:rPr>
        <w:fldChar w:fldCharType="separate"/>
      </w:r>
      <w:r>
        <w:rPr>
          <w:noProof/>
        </w:rPr>
        <w:t>22</w:t>
      </w:r>
      <w:r>
        <w:rPr>
          <w:noProof/>
        </w:rPr>
        <w:fldChar w:fldCharType="end"/>
      </w:r>
    </w:p>
    <w:p w14:paraId="493CACE5" w14:textId="48AF61F8"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4.1.</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更新电子书接口</w:t>
      </w:r>
      <w:r>
        <w:rPr>
          <w:noProof/>
        </w:rPr>
        <w:tab/>
      </w:r>
      <w:r>
        <w:rPr>
          <w:noProof/>
        </w:rPr>
        <w:fldChar w:fldCharType="begin"/>
      </w:r>
      <w:r>
        <w:rPr>
          <w:noProof/>
        </w:rPr>
        <w:instrText xml:space="preserve"> PAGEREF _Toc527467414 \h </w:instrText>
      </w:r>
      <w:r>
        <w:rPr>
          <w:noProof/>
        </w:rPr>
      </w:r>
      <w:r>
        <w:rPr>
          <w:noProof/>
        </w:rPr>
        <w:fldChar w:fldCharType="separate"/>
      </w:r>
      <w:r>
        <w:rPr>
          <w:noProof/>
        </w:rPr>
        <w:t>22</w:t>
      </w:r>
      <w:r>
        <w:rPr>
          <w:noProof/>
        </w:rPr>
        <w:fldChar w:fldCharType="end"/>
      </w:r>
    </w:p>
    <w:p w14:paraId="37C1AF59" w14:textId="13941520"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4.2.</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电子书下载接口</w:t>
      </w:r>
      <w:r>
        <w:rPr>
          <w:noProof/>
        </w:rPr>
        <w:tab/>
      </w:r>
      <w:r>
        <w:rPr>
          <w:noProof/>
        </w:rPr>
        <w:fldChar w:fldCharType="begin"/>
      </w:r>
      <w:r>
        <w:rPr>
          <w:noProof/>
        </w:rPr>
        <w:instrText xml:space="preserve"> PAGEREF _Toc527467415 \h </w:instrText>
      </w:r>
      <w:r>
        <w:rPr>
          <w:noProof/>
        </w:rPr>
      </w:r>
      <w:r>
        <w:rPr>
          <w:noProof/>
        </w:rPr>
        <w:fldChar w:fldCharType="separate"/>
      </w:r>
      <w:r>
        <w:rPr>
          <w:noProof/>
        </w:rPr>
        <w:t>22</w:t>
      </w:r>
      <w:r>
        <w:rPr>
          <w:noProof/>
        </w:rPr>
        <w:fldChar w:fldCharType="end"/>
      </w:r>
    </w:p>
    <w:p w14:paraId="1C70C13A" w14:textId="56B95635"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4.3.</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用户行为上传接口</w:t>
      </w:r>
      <w:r>
        <w:rPr>
          <w:noProof/>
        </w:rPr>
        <w:tab/>
      </w:r>
      <w:r>
        <w:rPr>
          <w:noProof/>
        </w:rPr>
        <w:fldChar w:fldCharType="begin"/>
      </w:r>
      <w:r>
        <w:rPr>
          <w:noProof/>
        </w:rPr>
        <w:instrText xml:space="preserve"> PAGEREF _Toc527467416 \h </w:instrText>
      </w:r>
      <w:r>
        <w:rPr>
          <w:noProof/>
        </w:rPr>
      </w:r>
      <w:r>
        <w:rPr>
          <w:noProof/>
        </w:rPr>
        <w:fldChar w:fldCharType="separate"/>
      </w:r>
      <w:r>
        <w:rPr>
          <w:noProof/>
        </w:rPr>
        <w:t>22</w:t>
      </w:r>
      <w:r>
        <w:rPr>
          <w:noProof/>
        </w:rPr>
        <w:fldChar w:fldCharType="end"/>
      </w:r>
    </w:p>
    <w:p w14:paraId="2CB18405" w14:textId="2D1E0249"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4.4.</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纠错接口</w:t>
      </w:r>
      <w:r>
        <w:rPr>
          <w:noProof/>
        </w:rPr>
        <w:tab/>
      </w:r>
      <w:r>
        <w:rPr>
          <w:noProof/>
        </w:rPr>
        <w:fldChar w:fldCharType="begin"/>
      </w:r>
      <w:r>
        <w:rPr>
          <w:noProof/>
        </w:rPr>
        <w:instrText xml:space="preserve"> PAGEREF _Toc527467417 \h </w:instrText>
      </w:r>
      <w:r>
        <w:rPr>
          <w:noProof/>
        </w:rPr>
      </w:r>
      <w:r>
        <w:rPr>
          <w:noProof/>
        </w:rPr>
        <w:fldChar w:fldCharType="separate"/>
      </w:r>
      <w:r>
        <w:rPr>
          <w:noProof/>
        </w:rPr>
        <w:t>22</w:t>
      </w:r>
      <w:r>
        <w:rPr>
          <w:noProof/>
        </w:rPr>
        <w:fldChar w:fldCharType="end"/>
      </w:r>
    </w:p>
    <w:p w14:paraId="31228544" w14:textId="67C57FF2"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4.5.</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用户数据上传接口</w:t>
      </w:r>
      <w:r>
        <w:rPr>
          <w:noProof/>
        </w:rPr>
        <w:tab/>
      </w:r>
      <w:r>
        <w:rPr>
          <w:noProof/>
        </w:rPr>
        <w:fldChar w:fldCharType="begin"/>
      </w:r>
      <w:r>
        <w:rPr>
          <w:noProof/>
        </w:rPr>
        <w:instrText xml:space="preserve"> PAGEREF _Toc527467418 \h </w:instrText>
      </w:r>
      <w:r>
        <w:rPr>
          <w:noProof/>
        </w:rPr>
      </w:r>
      <w:r>
        <w:rPr>
          <w:noProof/>
        </w:rPr>
        <w:fldChar w:fldCharType="separate"/>
      </w:r>
      <w:r>
        <w:rPr>
          <w:noProof/>
        </w:rPr>
        <w:t>22</w:t>
      </w:r>
      <w:r>
        <w:rPr>
          <w:noProof/>
        </w:rPr>
        <w:fldChar w:fldCharType="end"/>
      </w:r>
    </w:p>
    <w:p w14:paraId="145F4631" w14:textId="2D948A09" w:rsidR="00530EBA" w:rsidRDefault="00530EBA">
      <w:pPr>
        <w:pStyle w:val="TOC2"/>
        <w:tabs>
          <w:tab w:val="left" w:pos="1260"/>
          <w:tab w:val="right" w:leader="dot" w:pos="9230"/>
        </w:tabs>
        <w:rPr>
          <w:rFonts w:asciiTheme="minorHAnsi" w:eastAsiaTheme="minorEastAsia" w:hAnsiTheme="minorHAnsi" w:cstheme="minorBidi"/>
          <w:noProof/>
          <w:szCs w:val="24"/>
        </w:rPr>
      </w:pPr>
      <w:r w:rsidRPr="00D60E14">
        <w:rPr>
          <w:rFonts w:asciiTheme="minorEastAsia" w:eastAsiaTheme="minorEastAsia" w:hAnsiTheme="minorEastAsia" w:cstheme="minorEastAsia"/>
          <w:noProof/>
        </w:rPr>
        <w:t>4.6.</w:t>
      </w:r>
      <w:r>
        <w:rPr>
          <w:rFonts w:asciiTheme="minorHAnsi" w:eastAsiaTheme="minorEastAsia" w:hAnsiTheme="minorHAnsi" w:cstheme="minorBidi"/>
          <w:noProof/>
          <w:szCs w:val="24"/>
        </w:rPr>
        <w:tab/>
      </w:r>
      <w:r w:rsidRPr="00D60E14">
        <w:rPr>
          <w:rFonts w:asciiTheme="minorEastAsia" w:eastAsiaTheme="minorEastAsia" w:hAnsiTheme="minorEastAsia" w:cstheme="minorEastAsia"/>
          <w:noProof/>
        </w:rPr>
        <w:t>书籍用户数据下载和更新接口</w:t>
      </w:r>
      <w:r>
        <w:rPr>
          <w:noProof/>
        </w:rPr>
        <w:tab/>
      </w:r>
      <w:r>
        <w:rPr>
          <w:noProof/>
        </w:rPr>
        <w:fldChar w:fldCharType="begin"/>
      </w:r>
      <w:r>
        <w:rPr>
          <w:noProof/>
        </w:rPr>
        <w:instrText xml:space="preserve"> PAGEREF _Toc527467419 \h </w:instrText>
      </w:r>
      <w:r>
        <w:rPr>
          <w:noProof/>
        </w:rPr>
      </w:r>
      <w:r>
        <w:rPr>
          <w:noProof/>
        </w:rPr>
        <w:fldChar w:fldCharType="separate"/>
      </w:r>
      <w:r>
        <w:rPr>
          <w:noProof/>
        </w:rPr>
        <w:t>23</w:t>
      </w:r>
      <w:r>
        <w:rPr>
          <w:noProof/>
        </w:rPr>
        <w:fldChar w:fldCharType="end"/>
      </w:r>
    </w:p>
    <w:p w14:paraId="4ABE0461" w14:textId="721C365C" w:rsidR="00AE5F59" w:rsidRDefault="006D334A">
      <w:pPr>
        <w:rPr>
          <w:rFonts w:asciiTheme="minorEastAsia" w:eastAsiaTheme="minorEastAsia" w:hAnsiTheme="minorEastAsia" w:cstheme="minorEastAsia"/>
        </w:rPr>
      </w:pPr>
      <w:r>
        <w:rPr>
          <w:rFonts w:asciiTheme="minorEastAsia" w:eastAsiaTheme="minorEastAsia" w:hAnsiTheme="minorEastAsia" w:cstheme="minorEastAsia" w:hint="eastAsia"/>
        </w:rPr>
        <w:fldChar w:fldCharType="end"/>
      </w:r>
    </w:p>
    <w:p w14:paraId="76BAD7D3" w14:textId="05BA9AB0" w:rsidR="00AE5F59" w:rsidRDefault="00557CDF">
      <w:pPr>
        <w:pStyle w:val="1"/>
        <w:tabs>
          <w:tab w:val="clear" w:pos="432"/>
        </w:tabs>
        <w:rPr>
          <w:rFonts w:asciiTheme="minorEastAsia" w:eastAsiaTheme="minorEastAsia" w:hAnsiTheme="minorEastAsia" w:cstheme="minorEastAsia"/>
        </w:rPr>
      </w:pPr>
      <w:bookmarkStart w:id="3" w:name="_Toc527467359"/>
      <w:r>
        <w:rPr>
          <w:rFonts w:asciiTheme="minorEastAsia" w:eastAsiaTheme="minorEastAsia" w:hAnsiTheme="minorEastAsia" w:cstheme="minorEastAsia" w:hint="eastAsia"/>
        </w:rPr>
        <w:lastRenderedPageBreak/>
        <w:t>文档</w:t>
      </w:r>
      <w:r w:rsidR="006D334A">
        <w:rPr>
          <w:rFonts w:asciiTheme="minorEastAsia" w:eastAsiaTheme="minorEastAsia" w:hAnsiTheme="minorEastAsia" w:cstheme="minorEastAsia" w:hint="eastAsia"/>
        </w:rPr>
        <w:t>简介</w:t>
      </w:r>
      <w:bookmarkEnd w:id="3"/>
    </w:p>
    <w:p w14:paraId="78F6AAA4" w14:textId="01E9598E" w:rsidR="00AE5F59" w:rsidRDefault="006D334A">
      <w:pPr>
        <w:pStyle w:val="2"/>
        <w:rPr>
          <w:rFonts w:asciiTheme="minorEastAsia" w:eastAsiaTheme="minorEastAsia" w:hAnsiTheme="minorEastAsia" w:cstheme="minorEastAsia"/>
        </w:rPr>
      </w:pPr>
      <w:bookmarkStart w:id="4" w:name="_Toc527467360"/>
      <w:r>
        <w:rPr>
          <w:rFonts w:asciiTheme="minorEastAsia" w:eastAsiaTheme="minorEastAsia" w:hAnsiTheme="minorEastAsia" w:cstheme="minorEastAsia" w:hint="eastAsia"/>
        </w:rPr>
        <w:t>目的</w:t>
      </w:r>
      <w:bookmarkEnd w:id="4"/>
    </w:p>
    <w:p w14:paraId="29FD527C" w14:textId="0CA89AB7" w:rsidR="00AE5F59" w:rsidRDefault="006D334A">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szCs w:val="21"/>
        </w:rPr>
        <w:tab/>
      </w:r>
      <w:r>
        <w:rPr>
          <w:rFonts w:asciiTheme="minorEastAsia" w:eastAsiaTheme="minorEastAsia" w:hAnsiTheme="minorEastAsia" w:cstheme="minorEastAsia" w:hint="eastAsia"/>
          <w:szCs w:val="21"/>
        </w:rPr>
        <w:tab/>
      </w:r>
      <w:r w:rsidR="00B71D25">
        <w:rPr>
          <w:rFonts w:asciiTheme="minorEastAsia" w:eastAsiaTheme="minorEastAsia" w:hAnsiTheme="minorEastAsia" w:cstheme="minorEastAsia" w:hint="eastAsia"/>
        </w:rPr>
        <w:t>此需求说明书目的是为电子书移动应用系统定于明确需求所用。为该系统的详细设计、开发工作提供依据，为项目设计人员、开发人员</w:t>
      </w:r>
      <w:r w:rsidR="00D05C0A">
        <w:rPr>
          <w:rFonts w:asciiTheme="minorEastAsia" w:eastAsiaTheme="minorEastAsia" w:hAnsiTheme="minorEastAsia" w:cstheme="minorEastAsia" w:hint="eastAsia"/>
        </w:rPr>
        <w:t>、使用人员和其他相关人员对系统实现的功能达成统一的认识提供一个明确的书面说明。</w:t>
      </w:r>
    </w:p>
    <w:p w14:paraId="42FA2C24" w14:textId="6BFA384E" w:rsidR="00412540" w:rsidRDefault="00412540">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本文档内容，主要是针对电子书移动应用系统的一些阐述。</w:t>
      </w:r>
    </w:p>
    <w:p w14:paraId="794EF6D1" w14:textId="2E75E0B6" w:rsidR="00412540" w:rsidRDefault="00412540">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本文档是在 中软国际科技服务有限公司 与 天津湛庐图书有限公司 </w:t>
      </w:r>
      <w:r w:rsidR="003C197E">
        <w:rPr>
          <w:rFonts w:asciiTheme="minorEastAsia" w:eastAsiaTheme="minorEastAsia" w:hAnsiTheme="minorEastAsia" w:cstheme="minorEastAsia" w:hint="eastAsia"/>
        </w:rPr>
        <w:t>签订的《湛庐电子书移动应用项目研发（委托）合同</w:t>
      </w:r>
      <w:r>
        <w:rPr>
          <w:rFonts w:asciiTheme="minorEastAsia" w:eastAsiaTheme="minorEastAsia" w:hAnsiTheme="minorEastAsia" w:cstheme="minorEastAsia" w:hint="eastAsia"/>
        </w:rPr>
        <w:t>》</w:t>
      </w:r>
      <w:r w:rsidR="003C197E">
        <w:rPr>
          <w:rFonts w:asciiTheme="minorEastAsia" w:eastAsiaTheme="minorEastAsia" w:hAnsiTheme="minorEastAsia" w:cstheme="minorEastAsia" w:hint="eastAsia"/>
        </w:rPr>
        <w:t>的基础下，中软国际科技服务有限公司 派遣工程师在客户的公司现场进行关于项目的沟通后产出的。本文档是项目后续的设计、编码、测试、验收的最终依据。如果有其它文档与本文档产生冲突，则以本文档为准。</w:t>
      </w:r>
    </w:p>
    <w:p w14:paraId="76523117" w14:textId="77777777" w:rsidR="00AE5F59" w:rsidRDefault="00AE5F59">
      <w:pPr>
        <w:ind w:firstLine="420"/>
        <w:rPr>
          <w:rFonts w:asciiTheme="minorEastAsia" w:eastAsiaTheme="minorEastAsia" w:hAnsiTheme="minorEastAsia" w:cstheme="minorEastAsia"/>
        </w:rPr>
      </w:pPr>
    </w:p>
    <w:p w14:paraId="4A323B96" w14:textId="63FD53FE" w:rsidR="00AE5F59" w:rsidRDefault="00557CDF">
      <w:pPr>
        <w:pStyle w:val="2"/>
        <w:rPr>
          <w:rFonts w:asciiTheme="minorEastAsia" w:eastAsiaTheme="minorEastAsia" w:hAnsiTheme="minorEastAsia" w:cstheme="minorEastAsia"/>
        </w:rPr>
      </w:pPr>
      <w:bookmarkStart w:id="5" w:name="_Toc527467361"/>
      <w:r>
        <w:rPr>
          <w:rFonts w:asciiTheme="minorEastAsia" w:eastAsiaTheme="minorEastAsia" w:hAnsiTheme="minorEastAsia" w:cstheme="minorEastAsia" w:hint="eastAsia"/>
        </w:rPr>
        <w:t>范围</w:t>
      </w:r>
      <w:bookmarkEnd w:id="5"/>
    </w:p>
    <w:p w14:paraId="0424C9A1" w14:textId="77777777" w:rsidR="00AE5F59" w:rsidRDefault="006D334A">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rPr>
        <w:t>本文档的读者为平台开发人员、测试人员、实施人员以及相关领导，如下：</w:t>
      </w:r>
    </w:p>
    <w:p w14:paraId="1257DAB1" w14:textId="77777777" w:rsidR="00AE5F59" w:rsidRDefault="006D334A">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rPr>
        <w:t>软件组参与本项目人员：软件开发人员、测试人员</w:t>
      </w:r>
    </w:p>
    <w:p w14:paraId="553A2B15" w14:textId="3393ABE2" w:rsidR="005B02EE" w:rsidRDefault="003C197E" w:rsidP="005B02EE">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rPr>
        <w:t>客户人员：湛庐技术部负责人、产品经理</w:t>
      </w:r>
      <w:r w:rsidR="006D334A">
        <w:rPr>
          <w:rFonts w:asciiTheme="minorEastAsia" w:eastAsiaTheme="minorEastAsia" w:hAnsiTheme="minorEastAsia" w:cstheme="minorEastAsia" w:hint="eastAsia"/>
        </w:rPr>
        <w:t>。</w:t>
      </w:r>
    </w:p>
    <w:p w14:paraId="6B086A8D" w14:textId="77777777" w:rsidR="00AE5F59" w:rsidRDefault="006D334A">
      <w:pPr>
        <w:pStyle w:val="1"/>
        <w:rPr>
          <w:rFonts w:asciiTheme="minorEastAsia" w:eastAsiaTheme="minorEastAsia" w:hAnsiTheme="minorEastAsia" w:cstheme="minorEastAsia"/>
        </w:rPr>
      </w:pPr>
      <w:bookmarkStart w:id="6" w:name="_Toc527467362"/>
      <w:r>
        <w:rPr>
          <w:rFonts w:asciiTheme="minorEastAsia" w:eastAsiaTheme="minorEastAsia" w:hAnsiTheme="minorEastAsia" w:cstheme="minorEastAsia" w:hint="eastAsia"/>
        </w:rPr>
        <w:lastRenderedPageBreak/>
        <w:t>项目概况</w:t>
      </w:r>
      <w:bookmarkEnd w:id="6"/>
    </w:p>
    <w:p w14:paraId="17A10C26" w14:textId="77777777" w:rsidR="00AE5F59" w:rsidRDefault="00AE5F59" w:rsidP="005B02EE">
      <w:pPr>
        <w:rPr>
          <w:rFonts w:asciiTheme="minorEastAsia" w:eastAsiaTheme="minorEastAsia" w:hAnsiTheme="minorEastAsia" w:cstheme="minorEastAsia"/>
        </w:rPr>
      </w:pPr>
    </w:p>
    <w:p w14:paraId="354E3AD1" w14:textId="77777777" w:rsidR="00AE5F59" w:rsidRDefault="00AE5F59">
      <w:pPr>
        <w:tabs>
          <w:tab w:val="left" w:pos="425"/>
        </w:tabs>
        <w:spacing w:line="360" w:lineRule="auto"/>
        <w:ind w:left="420"/>
        <w:rPr>
          <w:rFonts w:asciiTheme="minorEastAsia" w:eastAsiaTheme="minorEastAsia" w:hAnsiTheme="minorEastAsia" w:cstheme="minorEastAsia"/>
        </w:rPr>
      </w:pPr>
    </w:p>
    <w:p w14:paraId="153344E3" w14:textId="77777777" w:rsidR="00AE5F59" w:rsidRDefault="006D334A">
      <w:pPr>
        <w:pStyle w:val="2"/>
        <w:rPr>
          <w:rFonts w:asciiTheme="minorEastAsia" w:eastAsiaTheme="minorEastAsia" w:hAnsiTheme="minorEastAsia" w:cstheme="minorEastAsia"/>
        </w:rPr>
      </w:pPr>
      <w:bookmarkStart w:id="7" w:name="_Toc527467363"/>
      <w:r>
        <w:rPr>
          <w:rFonts w:asciiTheme="minorEastAsia" w:eastAsiaTheme="minorEastAsia" w:hAnsiTheme="minorEastAsia" w:cstheme="minorEastAsia" w:hint="eastAsia"/>
        </w:rPr>
        <w:t>系统建设范围</w:t>
      </w:r>
      <w:bookmarkEnd w:id="7"/>
    </w:p>
    <w:p w14:paraId="6AE66D96" w14:textId="219F00E3" w:rsidR="00AE5F59" w:rsidRDefault="006D334A">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rPr>
        <w:tab/>
        <w:t>完成</w:t>
      </w:r>
      <w:r w:rsidR="005B02EE">
        <w:rPr>
          <w:rFonts w:asciiTheme="minorEastAsia" w:eastAsiaTheme="minorEastAsia" w:hAnsiTheme="minorEastAsia" w:cstheme="minorEastAsia" w:hint="eastAsia"/>
        </w:rPr>
        <w:t>阅读电子书的相关</w:t>
      </w:r>
      <w:r w:rsidR="002A2EC2">
        <w:rPr>
          <w:rFonts w:asciiTheme="minorEastAsia" w:eastAsiaTheme="minorEastAsia" w:hAnsiTheme="minorEastAsia" w:cstheme="minorEastAsia" w:hint="eastAsia"/>
        </w:rPr>
        <w:t>功能，以及</w:t>
      </w:r>
      <w:r w:rsidR="005B02EE">
        <w:rPr>
          <w:rFonts w:asciiTheme="minorEastAsia" w:eastAsiaTheme="minorEastAsia" w:hAnsiTheme="minorEastAsia" w:cstheme="minorEastAsia" w:hint="eastAsia"/>
        </w:rPr>
        <w:t>完成</w:t>
      </w:r>
      <w:r w:rsidR="002A2EC2">
        <w:rPr>
          <w:rFonts w:asciiTheme="minorEastAsia" w:eastAsiaTheme="minorEastAsia" w:hAnsiTheme="minorEastAsia" w:cstheme="minorEastAsia" w:hint="eastAsia"/>
        </w:rPr>
        <w:t>阅读</w:t>
      </w:r>
      <w:r w:rsidR="005B02EE">
        <w:rPr>
          <w:rFonts w:asciiTheme="minorEastAsia" w:eastAsiaTheme="minorEastAsia" w:hAnsiTheme="minorEastAsia" w:cstheme="minorEastAsia" w:hint="eastAsia"/>
        </w:rPr>
        <w:t>电子书</w:t>
      </w:r>
      <w:r w:rsidR="002A2EC2">
        <w:rPr>
          <w:rFonts w:asciiTheme="minorEastAsia" w:eastAsiaTheme="minorEastAsia" w:hAnsiTheme="minorEastAsia" w:cstheme="minorEastAsia" w:hint="eastAsia"/>
        </w:rPr>
        <w:t>的相关app接口服务</w:t>
      </w:r>
    </w:p>
    <w:p w14:paraId="13CEA77A" w14:textId="77777777" w:rsidR="005B02EE" w:rsidRDefault="005B02EE" w:rsidP="005B02EE">
      <w:pPr>
        <w:pStyle w:val="2"/>
        <w:rPr>
          <w:rFonts w:asciiTheme="minorEastAsia" w:eastAsiaTheme="minorEastAsia" w:hAnsiTheme="minorEastAsia" w:cstheme="minorEastAsia"/>
        </w:rPr>
      </w:pPr>
      <w:bookmarkStart w:id="8" w:name="_Toc527467364"/>
      <w:r>
        <w:rPr>
          <w:rFonts w:asciiTheme="minorEastAsia" w:eastAsiaTheme="minorEastAsia" w:hAnsiTheme="minorEastAsia" w:cstheme="minorEastAsia" w:hint="eastAsia"/>
        </w:rPr>
        <w:t>项目目标</w:t>
      </w:r>
      <w:bookmarkEnd w:id="8"/>
    </w:p>
    <w:p w14:paraId="25070B61" w14:textId="45A760C6" w:rsidR="00AE5F59" w:rsidRDefault="005B02EE" w:rsidP="005B02EE">
      <w:pPr>
        <w:tabs>
          <w:tab w:val="left" w:pos="425"/>
        </w:tabs>
        <w:spacing w:line="360" w:lineRule="auto"/>
        <w:ind w:left="420"/>
        <w:rPr>
          <w:rFonts w:asciiTheme="minorEastAsia" w:eastAsiaTheme="minorEastAsia" w:hAnsiTheme="minorEastAsia" w:cstheme="minorEastAsia"/>
        </w:rPr>
      </w:pPr>
      <w:r w:rsidRPr="00562A99">
        <w:rPr>
          <w:rFonts w:asciiTheme="minorEastAsia" w:eastAsiaTheme="minorEastAsia" w:hAnsiTheme="minorEastAsia" w:cstheme="minorEastAsia" w:hint="eastAsia"/>
        </w:rPr>
        <w:t>1.</w:t>
      </w:r>
      <w:r w:rsidR="00A30AC1" w:rsidRPr="00562A99">
        <w:rPr>
          <w:rFonts w:asciiTheme="minorEastAsia" w:eastAsiaTheme="minorEastAsia" w:hAnsiTheme="minorEastAsia" w:cstheme="minorEastAsia" w:hint="eastAsia"/>
        </w:rPr>
        <w:t>完成</w:t>
      </w:r>
      <w:r w:rsidRPr="00562A99">
        <w:rPr>
          <w:rFonts w:asciiTheme="minorEastAsia" w:eastAsiaTheme="minorEastAsia" w:hAnsiTheme="minorEastAsia" w:cstheme="minorEastAsia" w:hint="eastAsia"/>
        </w:rPr>
        <w:t>电子书</w:t>
      </w:r>
      <w:r w:rsidR="00A30AC1" w:rsidRPr="00562A99">
        <w:rPr>
          <w:rFonts w:asciiTheme="minorEastAsia" w:eastAsiaTheme="minorEastAsia" w:hAnsiTheme="minorEastAsia" w:cstheme="minorEastAsia" w:hint="eastAsia"/>
        </w:rPr>
        <w:t>阅读体验</w:t>
      </w:r>
      <w:r w:rsidRPr="00562A99">
        <w:rPr>
          <w:rFonts w:asciiTheme="minorEastAsia" w:eastAsiaTheme="minorEastAsia" w:hAnsiTheme="minorEastAsia" w:cstheme="minorEastAsia" w:hint="eastAsia"/>
        </w:rPr>
        <w:t>的相关功能，以及完成阅读电子书的相关app接口服务。</w:t>
      </w:r>
    </w:p>
    <w:p w14:paraId="08B1E18F" w14:textId="2F521610" w:rsidR="005B02EE" w:rsidRDefault="005B02EE" w:rsidP="005B02EE">
      <w:pPr>
        <w:tabs>
          <w:tab w:val="left" w:pos="425"/>
        </w:tabs>
        <w:spacing w:line="360" w:lineRule="auto"/>
        <w:ind w:left="420"/>
        <w:rPr>
          <w:rFonts w:asciiTheme="minorEastAsia" w:eastAsiaTheme="minorEastAsia" w:hAnsiTheme="minorEastAsia" w:cstheme="minorEastAsia"/>
        </w:rPr>
      </w:pPr>
      <w:r>
        <w:rPr>
          <w:rFonts w:asciiTheme="minorEastAsia" w:eastAsiaTheme="minorEastAsia" w:hAnsiTheme="minorEastAsia" w:cstheme="minorEastAsia" w:hint="eastAsia"/>
        </w:rPr>
        <w:t>2</w:t>
      </w:r>
      <w:r>
        <w:rPr>
          <w:rFonts w:asciiTheme="minorEastAsia" w:eastAsiaTheme="minorEastAsia" w:hAnsiTheme="minorEastAsia" w:cstheme="minorEastAsia"/>
        </w:rPr>
        <w:t>.</w:t>
      </w:r>
      <w:r>
        <w:rPr>
          <w:rFonts w:asciiTheme="minorEastAsia" w:eastAsiaTheme="minorEastAsia" w:hAnsiTheme="minorEastAsia" w:cstheme="minorEastAsia" w:hint="eastAsia"/>
        </w:rPr>
        <w:t>将完成的相关模块整合到“湛庐阅读”app中，使其业务闭环。</w:t>
      </w:r>
    </w:p>
    <w:p w14:paraId="0807C60E" w14:textId="77777777" w:rsidR="00AE5F59" w:rsidRDefault="00AE5F59">
      <w:pPr>
        <w:rPr>
          <w:rFonts w:asciiTheme="minorEastAsia" w:eastAsiaTheme="minorEastAsia" w:hAnsiTheme="minorEastAsia" w:cstheme="minorEastAsia"/>
        </w:rPr>
      </w:pPr>
      <w:bookmarkStart w:id="9" w:name="_Toc28961"/>
    </w:p>
    <w:p w14:paraId="2D45AD60" w14:textId="77777777" w:rsidR="00AE5F59" w:rsidRDefault="006D334A">
      <w:pPr>
        <w:pStyle w:val="1"/>
        <w:tabs>
          <w:tab w:val="clear" w:pos="432"/>
        </w:tabs>
        <w:rPr>
          <w:rFonts w:asciiTheme="minorEastAsia" w:eastAsiaTheme="minorEastAsia" w:hAnsiTheme="minorEastAsia" w:cstheme="minorEastAsia"/>
        </w:rPr>
      </w:pPr>
      <w:bookmarkStart w:id="10" w:name="_Toc527467365"/>
      <w:bookmarkEnd w:id="9"/>
      <w:r>
        <w:rPr>
          <w:rFonts w:asciiTheme="minorEastAsia" w:eastAsiaTheme="minorEastAsia" w:hAnsiTheme="minorEastAsia" w:cstheme="minorEastAsia" w:hint="eastAsia"/>
        </w:rPr>
        <w:lastRenderedPageBreak/>
        <w:t>系统功能需求</w:t>
      </w:r>
      <w:bookmarkEnd w:id="10"/>
    </w:p>
    <w:p w14:paraId="72833CB9" w14:textId="7EB533B1" w:rsidR="00AE5F59" w:rsidRPr="00810850" w:rsidRDefault="00810850" w:rsidP="00810850">
      <w:pPr>
        <w:pStyle w:val="2"/>
        <w:tabs>
          <w:tab w:val="clear" w:pos="1568"/>
        </w:tabs>
        <w:ind w:hanging="1568"/>
        <w:rPr>
          <w:rFonts w:asciiTheme="minorEastAsia" w:eastAsiaTheme="minorEastAsia" w:hAnsiTheme="minorEastAsia" w:cstheme="minorEastAsia"/>
        </w:rPr>
      </w:pPr>
      <w:bookmarkStart w:id="11" w:name="_Toc527467366"/>
      <w:r>
        <w:rPr>
          <w:rFonts w:asciiTheme="minorEastAsia" w:eastAsiaTheme="minorEastAsia" w:hAnsiTheme="minorEastAsia" w:cstheme="minorEastAsia" w:hint="eastAsia"/>
        </w:rPr>
        <w:t>显示页码</w:t>
      </w:r>
      <w:bookmarkEnd w:id="11"/>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AE5F59" w14:paraId="4DC604FE" w14:textId="77777777">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FBD7D52" w14:textId="77777777" w:rsidR="00AE5F59" w:rsidRDefault="006D334A">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137D6CDD" w14:textId="0CBC7A00" w:rsidR="00AE5F59" w:rsidRPr="0079571F" w:rsidRDefault="00852C71">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显示页码</w:t>
            </w:r>
          </w:p>
        </w:tc>
      </w:tr>
      <w:tr w:rsidR="00AE5F59" w14:paraId="0FA430B0" w14:textId="7777777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0BA72A5" w14:textId="77777777" w:rsidR="00AE5F59" w:rsidRDefault="006D334A">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4BCCECC5" w14:textId="3A410349" w:rsidR="00AE5F59" w:rsidRPr="0079571F" w:rsidRDefault="006266C7">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显示客户阅读当前页/总页码，提示客户读到了什么地方</w:t>
            </w:r>
          </w:p>
        </w:tc>
      </w:tr>
      <w:tr w:rsidR="00AE5F59" w14:paraId="792BFE37" w14:textId="7777777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8EC91BA" w14:textId="77777777" w:rsidR="00AE5F59" w:rsidRDefault="006D334A">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69F527B" w14:textId="1CFD4C11" w:rsidR="00AE5F59" w:rsidRDefault="00810850">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AE5F59" w14:paraId="395D725C" w14:textId="77777777">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70134124" w14:textId="77777777" w:rsidR="00AE5F59" w:rsidRDefault="006D334A">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2DB6F7CB" w14:textId="77777777" w:rsidR="00AE5F59" w:rsidRDefault="006D334A">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5F4CE802" w14:textId="77777777" w:rsidR="00AE5F59" w:rsidRDefault="006D334A">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49A77C6E" w14:textId="5979686B" w:rsidR="00AE5F59" w:rsidRDefault="00852C71" w:rsidP="00CE4637">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w:t>
            </w:r>
            <w:r w:rsidR="00CE4637">
              <w:rPr>
                <w:rFonts w:asciiTheme="minorEastAsia" w:eastAsiaTheme="minorEastAsia" w:hAnsiTheme="minorEastAsia" w:cstheme="minorEastAsia" w:hint="eastAsia"/>
                <w:sz w:val="18"/>
                <w:szCs w:val="18"/>
              </w:rPr>
              <w:t>阅读电子书时显示总页码和当前页码</w:t>
            </w:r>
            <w:r w:rsidR="006266C7">
              <w:rPr>
                <w:rFonts w:asciiTheme="minorEastAsia" w:eastAsiaTheme="minorEastAsia" w:hAnsiTheme="minorEastAsia" w:cstheme="minorEastAsia" w:hint="eastAsia"/>
                <w:sz w:val="18"/>
                <w:szCs w:val="18"/>
              </w:rPr>
              <w:t>，提示客户阅读的进度</w:t>
            </w:r>
          </w:p>
        </w:tc>
      </w:tr>
      <w:tr w:rsidR="00AE5F59" w14:paraId="61387093" w14:textId="7777777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73DB0F3" w14:textId="77777777" w:rsidR="00AE5F59" w:rsidRDefault="006D334A">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4BA115A" w14:textId="23875395" w:rsidR="00AE5F59" w:rsidRDefault="00AE5F59">
            <w:pPr>
              <w:rPr>
                <w:rFonts w:asciiTheme="minorEastAsia" w:eastAsiaTheme="minorEastAsia" w:hAnsiTheme="minorEastAsia" w:cstheme="minorEastAsia"/>
                <w:sz w:val="18"/>
                <w:szCs w:val="18"/>
              </w:rPr>
            </w:pPr>
          </w:p>
        </w:tc>
      </w:tr>
    </w:tbl>
    <w:p w14:paraId="7F79EAFD" w14:textId="77777777" w:rsidR="00AE5F59" w:rsidRDefault="00AE5F59">
      <w:pPr>
        <w:rPr>
          <w:rFonts w:asciiTheme="minorEastAsia" w:eastAsiaTheme="minorEastAsia" w:hAnsiTheme="minorEastAsia" w:cstheme="minorEastAsia"/>
        </w:rPr>
      </w:pPr>
    </w:p>
    <w:p w14:paraId="374E82BC" w14:textId="77777777" w:rsidR="00AE5F59" w:rsidRDefault="00AE5F59">
      <w:pPr>
        <w:rPr>
          <w:rFonts w:asciiTheme="minorEastAsia" w:eastAsiaTheme="minorEastAsia" w:hAnsiTheme="minorEastAsia" w:cstheme="minorEastAsia"/>
        </w:rPr>
      </w:pPr>
    </w:p>
    <w:p w14:paraId="4C58767F" w14:textId="01BABF43" w:rsidR="00CE4637" w:rsidRPr="00810850" w:rsidRDefault="00CE4637" w:rsidP="00CE4637">
      <w:pPr>
        <w:pStyle w:val="2"/>
        <w:tabs>
          <w:tab w:val="clear" w:pos="1568"/>
        </w:tabs>
        <w:ind w:hanging="1568"/>
        <w:rPr>
          <w:rFonts w:asciiTheme="minorEastAsia" w:eastAsiaTheme="minorEastAsia" w:hAnsiTheme="minorEastAsia" w:cstheme="minorEastAsia"/>
        </w:rPr>
      </w:pPr>
      <w:bookmarkStart w:id="12" w:name="_Toc527467367"/>
      <w:r>
        <w:rPr>
          <w:rFonts w:asciiTheme="minorEastAsia" w:eastAsiaTheme="minorEastAsia" w:hAnsiTheme="minorEastAsia" w:cstheme="minorEastAsia" w:hint="eastAsia"/>
        </w:rPr>
        <w:t>显示时间</w:t>
      </w:r>
      <w:bookmarkEnd w:id="12"/>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CE4637" w14:paraId="7CD29C82" w14:textId="77777777" w:rsidTr="00CE4637">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78C6D03B" w14:textId="77777777" w:rsidR="00CE4637" w:rsidRDefault="00CE4637" w:rsidP="00CE4637">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7E2F6F6D" w14:textId="2EBF4351" w:rsidR="00CE4637" w:rsidRPr="00F75D61" w:rsidRDefault="00A96FB0" w:rsidP="00F75D61">
            <w:pPr>
              <w:rPr>
                <w:rFonts w:asciiTheme="minorEastAsia" w:eastAsiaTheme="minorEastAsia" w:hAnsiTheme="minorEastAsia" w:cstheme="minorEastAsia"/>
                <w:sz w:val="18"/>
                <w:szCs w:val="18"/>
              </w:rPr>
            </w:pPr>
            <w:r w:rsidRPr="00F75D61">
              <w:rPr>
                <w:rFonts w:asciiTheme="minorEastAsia" w:eastAsiaTheme="minorEastAsia" w:hAnsiTheme="minorEastAsia" w:cstheme="minorEastAsia" w:hint="eastAsia"/>
                <w:sz w:val="18"/>
                <w:szCs w:val="18"/>
              </w:rPr>
              <w:t>显示时间</w:t>
            </w:r>
          </w:p>
        </w:tc>
      </w:tr>
      <w:tr w:rsidR="00CE4637" w14:paraId="6887981C"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6CB276E"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2AB478B6" w14:textId="255E5C4F" w:rsidR="00CE4637" w:rsidRPr="00F75D61" w:rsidRDefault="00A96FB0" w:rsidP="00F75D61">
            <w:pPr>
              <w:rPr>
                <w:rFonts w:asciiTheme="minorEastAsia" w:eastAsiaTheme="minorEastAsia" w:hAnsiTheme="minorEastAsia" w:cstheme="minorEastAsia"/>
                <w:sz w:val="18"/>
                <w:szCs w:val="18"/>
              </w:rPr>
            </w:pPr>
            <w:r w:rsidRPr="00F75D61">
              <w:rPr>
                <w:rFonts w:asciiTheme="minorEastAsia" w:eastAsiaTheme="minorEastAsia" w:hAnsiTheme="minorEastAsia" w:cstheme="minorEastAsia" w:hint="eastAsia"/>
                <w:sz w:val="18"/>
                <w:szCs w:val="18"/>
              </w:rPr>
              <w:t>显示当前时间</w:t>
            </w:r>
          </w:p>
        </w:tc>
      </w:tr>
      <w:tr w:rsidR="00CE4637" w14:paraId="09C91537"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4E35AA4"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11911B5" w14:textId="77777777" w:rsidR="00CE4637" w:rsidRDefault="00CE4637" w:rsidP="00CE4637">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CE4637" w14:paraId="0903ED0E" w14:textId="77777777" w:rsidTr="00CE4637">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CA8B7F7"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7FA64F46"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2A3C3AC0"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63A69736" w14:textId="76F82D11" w:rsidR="00CE4637" w:rsidRDefault="00073D1F" w:rsidP="00CE4637">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用户在阅读电子书时可以显示当前的手机系统时间</w:t>
            </w:r>
          </w:p>
        </w:tc>
      </w:tr>
      <w:tr w:rsidR="00CE4637" w14:paraId="1616EA17"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6A9DDEA"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DB3642C" w14:textId="77777777" w:rsidR="00CE4637" w:rsidRDefault="00CE4637" w:rsidP="00CE4637">
            <w:pPr>
              <w:rPr>
                <w:rFonts w:asciiTheme="minorEastAsia" w:eastAsiaTheme="minorEastAsia" w:hAnsiTheme="minorEastAsia" w:cstheme="minorEastAsia"/>
                <w:sz w:val="18"/>
                <w:szCs w:val="18"/>
              </w:rPr>
            </w:pPr>
          </w:p>
        </w:tc>
      </w:tr>
    </w:tbl>
    <w:p w14:paraId="081F42CF" w14:textId="2D4A4587" w:rsidR="00CE4637" w:rsidRDefault="00CE4637" w:rsidP="00CE4637">
      <w:pPr>
        <w:pStyle w:val="2"/>
        <w:tabs>
          <w:tab w:val="clear" w:pos="1568"/>
        </w:tabs>
        <w:ind w:hanging="1568"/>
        <w:rPr>
          <w:rFonts w:asciiTheme="minorEastAsia" w:eastAsiaTheme="minorEastAsia" w:hAnsiTheme="minorEastAsia" w:cstheme="minorEastAsia"/>
        </w:rPr>
      </w:pPr>
      <w:bookmarkStart w:id="13" w:name="_Toc527467368"/>
      <w:r>
        <w:rPr>
          <w:rFonts w:asciiTheme="minorEastAsia" w:eastAsiaTheme="minorEastAsia" w:hAnsiTheme="minorEastAsia" w:cstheme="minorEastAsia" w:hint="eastAsia"/>
        </w:rPr>
        <w:t>显示手机电量</w:t>
      </w:r>
      <w:bookmarkEnd w:id="13"/>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073D1F" w14:paraId="218244F5" w14:textId="77777777" w:rsidTr="00073D1F">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1A5506C3" w14:textId="77777777" w:rsidR="00073D1F" w:rsidRDefault="00073D1F" w:rsidP="00073D1F">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4AF12E19" w14:textId="03AC6C13" w:rsidR="00073D1F" w:rsidRPr="00F75D61" w:rsidRDefault="00073D1F" w:rsidP="00F75D61">
            <w:pPr>
              <w:rPr>
                <w:rFonts w:asciiTheme="minorEastAsia" w:eastAsiaTheme="minorEastAsia" w:hAnsiTheme="minorEastAsia" w:cstheme="minorEastAsia"/>
                <w:sz w:val="18"/>
                <w:szCs w:val="18"/>
              </w:rPr>
            </w:pPr>
            <w:r w:rsidRPr="00F75D61">
              <w:rPr>
                <w:rFonts w:asciiTheme="minorEastAsia" w:eastAsiaTheme="minorEastAsia" w:hAnsiTheme="minorEastAsia" w:cstheme="minorEastAsia" w:hint="eastAsia"/>
                <w:sz w:val="18"/>
                <w:szCs w:val="18"/>
              </w:rPr>
              <w:t>显示手机电量</w:t>
            </w:r>
          </w:p>
        </w:tc>
      </w:tr>
      <w:tr w:rsidR="00073D1F" w14:paraId="313F7B3E"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D9C369C"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0CE7BCB7" w14:textId="19E38388" w:rsidR="00073D1F" w:rsidRPr="00F75D61" w:rsidRDefault="006266C7" w:rsidP="0079571F">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最好用%来提示用户电量的剩余</w:t>
            </w:r>
          </w:p>
        </w:tc>
      </w:tr>
      <w:tr w:rsidR="00073D1F" w14:paraId="7080A8D2"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B67CD4A"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083B92F0" w14:textId="77777777" w:rsidR="00073D1F" w:rsidRDefault="00073D1F"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073D1F" w14:paraId="2548D1BB" w14:textId="77777777" w:rsidTr="00073D1F">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75D92563"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267C4F7C"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A022017"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0E95D63E" w14:textId="492DA3F8" w:rsidR="00073D1F" w:rsidRDefault="00073D1F" w:rsidP="00073D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用户在阅读电子书时可以显示当前的手机系的电量</w:t>
            </w:r>
          </w:p>
        </w:tc>
      </w:tr>
      <w:tr w:rsidR="00073D1F" w14:paraId="13EBC27B"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5A2B82A"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lastRenderedPageBreak/>
              <w:t>备注</w:t>
            </w:r>
          </w:p>
        </w:tc>
        <w:tc>
          <w:tcPr>
            <w:tcW w:w="7825" w:type="dxa"/>
            <w:tcBorders>
              <w:top w:val="single" w:sz="6" w:space="0" w:color="auto"/>
              <w:left w:val="single" w:sz="6" w:space="0" w:color="auto"/>
              <w:bottom w:val="single" w:sz="6" w:space="0" w:color="auto"/>
              <w:right w:val="single" w:sz="6" w:space="0" w:color="auto"/>
            </w:tcBorders>
            <w:vAlign w:val="center"/>
          </w:tcPr>
          <w:p w14:paraId="7E801D2A" w14:textId="77777777" w:rsidR="00073D1F" w:rsidRDefault="00073D1F" w:rsidP="00073D1F">
            <w:pPr>
              <w:rPr>
                <w:rFonts w:asciiTheme="minorEastAsia" w:eastAsiaTheme="minorEastAsia" w:hAnsiTheme="minorEastAsia" w:cstheme="minorEastAsia"/>
                <w:sz w:val="18"/>
                <w:szCs w:val="18"/>
              </w:rPr>
            </w:pPr>
          </w:p>
        </w:tc>
      </w:tr>
    </w:tbl>
    <w:p w14:paraId="570486FF" w14:textId="77777777" w:rsidR="00073D1F" w:rsidRDefault="00073D1F" w:rsidP="00073D1F"/>
    <w:p w14:paraId="63BBD806" w14:textId="77777777" w:rsidR="00073D1F" w:rsidRPr="00073D1F" w:rsidRDefault="00073D1F" w:rsidP="00073D1F"/>
    <w:p w14:paraId="76390B0A" w14:textId="30ADA3BD" w:rsidR="00DB7B44" w:rsidRPr="00200E4B" w:rsidRDefault="00DB7B44" w:rsidP="00DB7B44">
      <w:pPr>
        <w:pStyle w:val="2"/>
        <w:tabs>
          <w:tab w:val="clear" w:pos="1568"/>
        </w:tabs>
        <w:ind w:hanging="1568"/>
        <w:rPr>
          <w:rFonts w:asciiTheme="minorEastAsia" w:eastAsiaTheme="minorEastAsia" w:hAnsiTheme="minorEastAsia" w:cstheme="minorEastAsia"/>
          <w:color w:val="000000" w:themeColor="text1"/>
        </w:rPr>
      </w:pPr>
      <w:bookmarkStart w:id="14" w:name="_Toc527467369"/>
      <w:r w:rsidRPr="00200E4B">
        <w:rPr>
          <w:rFonts w:asciiTheme="minorEastAsia" w:eastAsiaTheme="minorEastAsia" w:hAnsiTheme="minorEastAsia" w:cstheme="minorEastAsia" w:hint="eastAsia"/>
          <w:color w:val="000000" w:themeColor="text1"/>
        </w:rPr>
        <w:t>预计阅读时间</w:t>
      </w:r>
      <w:bookmarkEnd w:id="14"/>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073D1F" w14:paraId="0B4C2FCF" w14:textId="77777777" w:rsidTr="00073D1F">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4AF8BE83" w14:textId="77777777" w:rsidR="00073D1F" w:rsidRDefault="00073D1F" w:rsidP="00073D1F">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43B17E6F" w14:textId="229B9191" w:rsidR="00073D1F" w:rsidRPr="0079571F" w:rsidRDefault="00073D1F" w:rsidP="00073D1F">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预计阅读时间显示</w:t>
            </w:r>
          </w:p>
        </w:tc>
      </w:tr>
      <w:tr w:rsidR="00073D1F" w14:paraId="7AF094BD"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4D2D69E"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27802AA4" w14:textId="0530EF61" w:rsidR="00073D1F" w:rsidRPr="0079571F" w:rsidRDefault="00073D1F" w:rsidP="00073D1F">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预计阅读时间显示</w:t>
            </w:r>
          </w:p>
        </w:tc>
      </w:tr>
      <w:tr w:rsidR="00073D1F" w14:paraId="49037852"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A871B94"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2C3A05F6" w14:textId="77777777" w:rsidR="00073D1F" w:rsidRDefault="00073D1F"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073D1F" w14:paraId="02F98A7F" w14:textId="77777777" w:rsidTr="00073D1F">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5CC7810E"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6CAED89D"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AB8F9C5"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5AC7801D" w14:textId="77777777" w:rsidR="00073D1F" w:rsidRDefault="00073D1F" w:rsidP="00073D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展示用户当前阅读书本的预计阅读</w:t>
            </w:r>
            <w:r w:rsidR="00200E4B">
              <w:rPr>
                <w:rFonts w:asciiTheme="minorEastAsia" w:eastAsiaTheme="minorEastAsia" w:hAnsiTheme="minorEastAsia" w:cstheme="minorEastAsia" w:hint="eastAsia"/>
                <w:sz w:val="18"/>
                <w:szCs w:val="18"/>
              </w:rPr>
              <w:t>剩余</w:t>
            </w:r>
            <w:r>
              <w:rPr>
                <w:rFonts w:asciiTheme="minorEastAsia" w:eastAsiaTheme="minorEastAsia" w:hAnsiTheme="minorEastAsia" w:cstheme="minorEastAsia" w:hint="eastAsia"/>
                <w:sz w:val="18"/>
                <w:szCs w:val="18"/>
              </w:rPr>
              <w:t>时间</w:t>
            </w:r>
            <w:r w:rsidR="00200E4B">
              <w:rPr>
                <w:rFonts w:asciiTheme="minorEastAsia" w:eastAsiaTheme="minorEastAsia" w:hAnsiTheme="minorEastAsia" w:cstheme="minorEastAsia" w:hint="eastAsia"/>
                <w:sz w:val="18"/>
                <w:szCs w:val="18"/>
              </w:rPr>
              <w:t>，</w:t>
            </w:r>
          </w:p>
          <w:p w14:paraId="328AC9E7" w14:textId="77777777" w:rsidR="00EF2B16" w:rsidRDefault="00EF2B16" w:rsidP="00EF2B16">
            <w:pPr>
              <w:widowControl/>
              <w:jc w:val="left"/>
              <w:textAlignment w:val="center"/>
              <w:rPr>
                <w:rFonts w:asciiTheme="minorEastAsia" w:eastAsiaTheme="minorEastAsia" w:hAnsiTheme="minorEastAsia" w:cstheme="minorEastAsia" w:hint="eastAsia"/>
                <w:sz w:val="18"/>
                <w:szCs w:val="18"/>
              </w:rPr>
            </w:pPr>
            <w:r>
              <w:rPr>
                <w:rFonts w:asciiTheme="minorEastAsia" w:eastAsiaTheme="minorEastAsia" w:hAnsiTheme="minorEastAsia" w:cstheme="minorEastAsia" w:hint="eastAsia"/>
                <w:sz w:val="18"/>
                <w:szCs w:val="18"/>
              </w:rPr>
              <w:t>1.有效阅读20页的速度，记录下来作为参考速度</w:t>
            </w:r>
          </w:p>
          <w:p w14:paraId="117075F1" w14:textId="77777777" w:rsidR="00EF2B16" w:rsidRDefault="00EF2B16" w:rsidP="00EF2B16">
            <w:pPr>
              <w:widowControl/>
              <w:jc w:val="left"/>
              <w:textAlignment w:val="center"/>
              <w:rPr>
                <w:rFonts w:asciiTheme="minorEastAsia" w:eastAsiaTheme="minorEastAsia" w:hAnsiTheme="minorEastAsia" w:cstheme="minorEastAsia" w:hint="eastAsia"/>
                <w:sz w:val="18"/>
                <w:szCs w:val="18"/>
              </w:rPr>
            </w:pPr>
            <w:r>
              <w:rPr>
                <w:rFonts w:asciiTheme="minorEastAsia" w:eastAsiaTheme="minorEastAsia" w:hAnsiTheme="minorEastAsia" w:cstheme="minorEastAsia"/>
                <w:sz w:val="18"/>
                <w:szCs w:val="18"/>
              </w:rPr>
              <w:t>2</w:t>
            </w:r>
            <w:r>
              <w:rPr>
                <w:rFonts w:asciiTheme="minorEastAsia" w:eastAsiaTheme="minorEastAsia" w:hAnsiTheme="minorEastAsia" w:cstheme="minorEastAsia" w:hint="eastAsia"/>
                <w:sz w:val="18"/>
                <w:szCs w:val="18"/>
              </w:rPr>
              <w:t>.判断阅读的速度是否在有效范围之内，如果不在为无效速度，需要重新统计和计算</w:t>
            </w:r>
          </w:p>
          <w:p w14:paraId="22695BEB" w14:textId="77777777" w:rsidR="00EF2B16" w:rsidRPr="00200E4B" w:rsidRDefault="00EF2B16" w:rsidP="00EF2B16">
            <w:pPr>
              <w:widowControl/>
              <w:jc w:val="left"/>
              <w:textAlignment w:val="center"/>
              <w:rPr>
                <w:rFonts w:asciiTheme="minorEastAsia" w:eastAsiaTheme="minorEastAsia" w:hAnsiTheme="minorEastAsia" w:cstheme="minorEastAsia" w:hint="eastAsia"/>
                <w:sz w:val="18"/>
                <w:szCs w:val="18"/>
              </w:rPr>
            </w:pPr>
            <w:r>
              <w:rPr>
                <w:rFonts w:asciiTheme="minorEastAsia" w:eastAsiaTheme="minorEastAsia" w:hAnsiTheme="minorEastAsia" w:cstheme="minorEastAsia"/>
                <w:sz w:val="18"/>
                <w:szCs w:val="18"/>
              </w:rPr>
              <w:t>3</w:t>
            </w:r>
            <w:r w:rsidRPr="00200E4B">
              <w:rPr>
                <w:rFonts w:asciiTheme="minorEastAsia" w:eastAsiaTheme="minorEastAsia" w:hAnsiTheme="minorEastAsia" w:cstheme="minorEastAsia" w:hint="eastAsia"/>
                <w:sz w:val="18"/>
                <w:szCs w:val="18"/>
              </w:rPr>
              <w:t>.</w:t>
            </w:r>
            <w:r>
              <w:rPr>
                <w:rFonts w:asciiTheme="minorEastAsia" w:eastAsiaTheme="minorEastAsia" w:hAnsiTheme="minorEastAsia" w:cstheme="minorEastAsia" w:hint="eastAsia"/>
                <w:sz w:val="18"/>
                <w:szCs w:val="18"/>
              </w:rPr>
              <w:t>每</w:t>
            </w:r>
            <w:r w:rsidRPr="00200E4B">
              <w:rPr>
                <w:rFonts w:asciiTheme="minorEastAsia" w:eastAsiaTheme="minorEastAsia" w:hAnsiTheme="minorEastAsia" w:cstheme="minorEastAsia" w:hint="eastAsia"/>
                <w:sz w:val="18"/>
                <w:szCs w:val="18"/>
              </w:rPr>
              <w:t>次</w:t>
            </w:r>
            <w:r>
              <w:rPr>
                <w:rFonts w:asciiTheme="minorEastAsia" w:eastAsiaTheme="minorEastAsia" w:hAnsiTheme="minorEastAsia" w:cstheme="minorEastAsia" w:hint="eastAsia"/>
                <w:sz w:val="18"/>
                <w:szCs w:val="18"/>
              </w:rPr>
              <w:t>有效</w:t>
            </w:r>
            <w:r w:rsidRPr="00200E4B">
              <w:rPr>
                <w:rFonts w:asciiTheme="minorEastAsia" w:eastAsiaTheme="minorEastAsia" w:hAnsiTheme="minorEastAsia" w:cstheme="minorEastAsia" w:hint="eastAsia"/>
                <w:sz w:val="18"/>
                <w:szCs w:val="18"/>
              </w:rPr>
              <w:t>阅读一小时后提示</w:t>
            </w:r>
          </w:p>
          <w:p w14:paraId="3EF81725" w14:textId="77777777" w:rsidR="00EF2B16" w:rsidRDefault="00EF2B16" w:rsidP="00EF2B16">
            <w:pPr>
              <w:widowControl/>
              <w:jc w:val="left"/>
              <w:textAlignment w:val="center"/>
              <w:rPr>
                <w:rFonts w:asciiTheme="minorEastAsia" w:eastAsiaTheme="minorEastAsia" w:hAnsiTheme="minorEastAsia" w:cstheme="minorEastAsia" w:hint="eastAsia"/>
                <w:sz w:val="18"/>
                <w:szCs w:val="18"/>
              </w:rPr>
            </w:pPr>
            <w:r>
              <w:rPr>
                <w:rFonts w:asciiTheme="minorEastAsia" w:eastAsiaTheme="minorEastAsia" w:hAnsiTheme="minorEastAsia" w:cstheme="minorEastAsia"/>
                <w:sz w:val="18"/>
                <w:szCs w:val="18"/>
              </w:rPr>
              <w:t>4.</w:t>
            </w:r>
            <w:r>
              <w:rPr>
                <w:rFonts w:asciiTheme="minorEastAsia" w:eastAsiaTheme="minorEastAsia" w:hAnsiTheme="minorEastAsia" w:cstheme="minorEastAsia" w:hint="eastAsia"/>
                <w:sz w:val="18"/>
                <w:szCs w:val="18"/>
              </w:rPr>
              <w:t>首次阅读后，重新打开app再次阅读时，有效阅读5分钟后，弹出阅读剩余时间提示。</w:t>
            </w:r>
          </w:p>
          <w:p w14:paraId="7552C26B" w14:textId="4E9CB8F0" w:rsidR="00EF2B16" w:rsidRDefault="00EF2B16" w:rsidP="00EF2B16">
            <w:pPr>
              <w:widowControl/>
              <w:jc w:val="left"/>
              <w:textAlignment w:val="center"/>
              <w:rPr>
                <w:rFonts w:asciiTheme="minorEastAsia" w:eastAsiaTheme="minorEastAsia" w:hAnsiTheme="minorEastAsia" w:cstheme="minorEastAsia" w:hint="eastAsia"/>
                <w:sz w:val="18"/>
                <w:szCs w:val="18"/>
              </w:rPr>
            </w:pPr>
            <w:r>
              <w:rPr>
                <w:rFonts w:asciiTheme="minorEastAsia" w:eastAsiaTheme="minorEastAsia" w:hAnsiTheme="minorEastAsia" w:cstheme="minorEastAsia"/>
                <w:sz w:val="18"/>
                <w:szCs w:val="18"/>
              </w:rPr>
              <w:t>5.</w:t>
            </w:r>
            <w:r>
              <w:rPr>
                <w:rFonts w:asciiTheme="minorEastAsia" w:eastAsiaTheme="minorEastAsia" w:hAnsiTheme="minorEastAsia" w:cstheme="minorEastAsia" w:hint="eastAsia"/>
                <w:sz w:val="18"/>
                <w:szCs w:val="18"/>
              </w:rPr>
              <w:t>阅读进度完成80%的时候弹出阅读剩余时间提示</w:t>
            </w:r>
          </w:p>
        </w:tc>
      </w:tr>
      <w:tr w:rsidR="00073D1F" w14:paraId="632C91D4"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A42D4EC"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0EF30B6" w14:textId="77777777" w:rsidR="00073D1F" w:rsidRDefault="00073D1F" w:rsidP="00073D1F">
            <w:pPr>
              <w:rPr>
                <w:rFonts w:asciiTheme="minorEastAsia" w:eastAsiaTheme="minorEastAsia" w:hAnsiTheme="minorEastAsia" w:cstheme="minorEastAsia"/>
                <w:sz w:val="18"/>
                <w:szCs w:val="18"/>
              </w:rPr>
            </w:pPr>
          </w:p>
        </w:tc>
      </w:tr>
    </w:tbl>
    <w:p w14:paraId="74506327" w14:textId="77777777" w:rsidR="00073D1F" w:rsidRPr="00073D1F" w:rsidRDefault="00073D1F" w:rsidP="00073D1F"/>
    <w:p w14:paraId="7BEB04A0" w14:textId="06A9F4CB" w:rsidR="00073D1F" w:rsidRPr="00810850" w:rsidRDefault="00073D1F" w:rsidP="00073D1F">
      <w:pPr>
        <w:pStyle w:val="2"/>
        <w:tabs>
          <w:tab w:val="clear" w:pos="1568"/>
        </w:tabs>
        <w:ind w:hanging="1568"/>
        <w:rPr>
          <w:rFonts w:asciiTheme="minorEastAsia" w:eastAsiaTheme="minorEastAsia" w:hAnsiTheme="minorEastAsia" w:cstheme="minorEastAsia"/>
        </w:rPr>
      </w:pPr>
      <w:bookmarkStart w:id="15" w:name="_Toc527467370"/>
      <w:r>
        <w:rPr>
          <w:rFonts w:asciiTheme="minorEastAsia" w:eastAsiaTheme="minorEastAsia" w:hAnsiTheme="minorEastAsia" w:cstheme="minorEastAsia" w:hint="eastAsia"/>
        </w:rPr>
        <w:t>已读时间</w:t>
      </w:r>
      <w:bookmarkEnd w:id="15"/>
    </w:p>
    <w:p w14:paraId="74ABBFD3" w14:textId="77777777" w:rsidR="00073D1F" w:rsidRPr="00073D1F" w:rsidRDefault="00073D1F" w:rsidP="00073D1F"/>
    <w:p w14:paraId="555D4551" w14:textId="77777777" w:rsidR="00DB7B44" w:rsidRPr="00DB7B44" w:rsidRDefault="00DB7B44" w:rsidP="00DB7B44"/>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CE4637" w14:paraId="49C733C2" w14:textId="77777777" w:rsidTr="00CE4637">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3252B97F" w14:textId="77777777" w:rsidR="00CE4637" w:rsidRDefault="00CE4637" w:rsidP="00CE4637">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2AA2FCC1" w14:textId="450E0AAA" w:rsidR="00CE4637" w:rsidRPr="0079571F" w:rsidRDefault="00073D1F" w:rsidP="00CE4637">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已读时间</w:t>
            </w:r>
          </w:p>
        </w:tc>
      </w:tr>
      <w:tr w:rsidR="00CE4637" w14:paraId="4A1233CD"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A19636D"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3B085784" w14:textId="096C87E8" w:rsidR="00CE4637" w:rsidRPr="0079571F" w:rsidRDefault="00073D1F" w:rsidP="00CE4637">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显示用户当前阅读书本的已读时间</w:t>
            </w:r>
          </w:p>
        </w:tc>
      </w:tr>
      <w:tr w:rsidR="00CE4637" w14:paraId="1B926B3C"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75A18F0"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67B8462" w14:textId="77777777" w:rsidR="00CE4637" w:rsidRDefault="00CE4637"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CE4637" w14:paraId="4B605796" w14:textId="77777777" w:rsidTr="00CE4637">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6349325C"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0A1DDF9F"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37189554"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6D481FB8" w14:textId="77777777" w:rsidR="00CE4637" w:rsidRDefault="00073D1F" w:rsidP="00CE4637">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用户可以查看自己当前阅读书本的已读时间和整体进度</w:t>
            </w:r>
          </w:p>
          <w:p w14:paraId="452584B1" w14:textId="76BF74B1" w:rsidR="00200E4B" w:rsidRDefault="00200E4B" w:rsidP="00200E4B">
            <w:pPr>
              <w:widowControl/>
              <w:jc w:val="left"/>
              <w:textAlignment w:val="center"/>
              <w:rPr>
                <w:rFonts w:asciiTheme="minorEastAsia" w:eastAsiaTheme="minorEastAsia" w:hAnsiTheme="minorEastAsia" w:cstheme="minorEastAsia" w:hint="eastAsia"/>
                <w:sz w:val="18"/>
                <w:szCs w:val="18"/>
              </w:rPr>
            </w:pPr>
          </w:p>
        </w:tc>
      </w:tr>
      <w:tr w:rsidR="00CE4637" w14:paraId="322D69A2"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A0CF4CD"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E18381C" w14:textId="77777777" w:rsidR="00CE4637" w:rsidRDefault="00CE4637" w:rsidP="00CE4637">
            <w:pPr>
              <w:rPr>
                <w:rFonts w:asciiTheme="minorEastAsia" w:eastAsiaTheme="minorEastAsia" w:hAnsiTheme="minorEastAsia" w:cstheme="minorEastAsia"/>
                <w:sz w:val="18"/>
                <w:szCs w:val="18"/>
              </w:rPr>
            </w:pPr>
          </w:p>
        </w:tc>
      </w:tr>
    </w:tbl>
    <w:p w14:paraId="47158D62" w14:textId="4711A276" w:rsidR="00E96871" w:rsidRDefault="00207F74" w:rsidP="00E96871">
      <w:pPr>
        <w:pStyle w:val="2"/>
        <w:tabs>
          <w:tab w:val="clear" w:pos="1568"/>
        </w:tabs>
        <w:ind w:hanging="1568"/>
        <w:rPr>
          <w:rFonts w:asciiTheme="minorEastAsia" w:eastAsiaTheme="minorEastAsia" w:hAnsiTheme="minorEastAsia" w:cstheme="minorEastAsia"/>
        </w:rPr>
      </w:pPr>
      <w:bookmarkStart w:id="16" w:name="_Toc527467371"/>
      <w:r>
        <w:rPr>
          <w:rFonts w:asciiTheme="minorEastAsia" w:eastAsiaTheme="minorEastAsia" w:hAnsiTheme="minorEastAsia" w:cstheme="minorEastAsia" w:hint="eastAsia"/>
        </w:rPr>
        <w:t>图片</w:t>
      </w:r>
      <w:bookmarkEnd w:id="16"/>
    </w:p>
    <w:p w14:paraId="034FFCED" w14:textId="77777777" w:rsidR="00207F74" w:rsidRPr="00810850" w:rsidRDefault="00207F74" w:rsidP="00207F74">
      <w:pPr>
        <w:pStyle w:val="3"/>
      </w:pPr>
      <w:bookmarkStart w:id="17" w:name="_Toc527467372"/>
      <w:r>
        <w:rPr>
          <w:rFonts w:hint="eastAsia"/>
        </w:rPr>
        <w:t>图片点击放大</w:t>
      </w:r>
      <w:bookmarkEnd w:id="17"/>
    </w:p>
    <w:p w14:paraId="724C4F8D" w14:textId="77777777" w:rsidR="00207F74" w:rsidRDefault="00207F74" w:rsidP="00207F74"/>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073D1F" w14:paraId="6AFF8E03" w14:textId="77777777" w:rsidTr="00073D1F">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1EC2543" w14:textId="77777777" w:rsidR="00073D1F" w:rsidRDefault="00073D1F" w:rsidP="00073D1F">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7B5E4810" w14:textId="75DED7D1" w:rsidR="00073D1F" w:rsidRPr="0079571F" w:rsidRDefault="00073D1F" w:rsidP="00073D1F">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图片点击放大</w:t>
            </w:r>
          </w:p>
        </w:tc>
      </w:tr>
      <w:tr w:rsidR="00073D1F" w14:paraId="3FB36B71"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8F80133"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0D52E1F7" w14:textId="4150568D" w:rsidR="00073D1F" w:rsidRPr="0079571F" w:rsidRDefault="006266C7" w:rsidP="00073D1F">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电子书中某图片点击可以放大</w:t>
            </w:r>
            <w:r w:rsidR="00F17C6F">
              <w:rPr>
                <w:rFonts w:asciiTheme="minorEastAsia" w:eastAsiaTheme="minorEastAsia" w:hAnsiTheme="minorEastAsia" w:cstheme="minorEastAsia" w:hint="eastAsia"/>
                <w:sz w:val="18"/>
                <w:szCs w:val="18"/>
              </w:rPr>
              <w:t>，放大之后可以进行双指捏合操作。对图片进行放大和缩小。</w:t>
            </w:r>
          </w:p>
        </w:tc>
      </w:tr>
      <w:tr w:rsidR="00073D1F" w14:paraId="094640EA"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12D960E"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2CE28648" w14:textId="77777777" w:rsidR="00073D1F" w:rsidRDefault="00073D1F"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073D1F" w14:paraId="11933DDF" w14:textId="77777777" w:rsidTr="00073D1F">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C8C95DB"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lastRenderedPageBreak/>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485DD3E4"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5296A9CB"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78FCB406" w14:textId="38C27990" w:rsidR="00073D1F" w:rsidRDefault="00F75D61" w:rsidP="00073D1F">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当用户点击电子书中的图片时，可以对图片进行放大展示</w:t>
            </w:r>
            <w:r w:rsidR="00F17C6F">
              <w:rPr>
                <w:rFonts w:asciiTheme="minorEastAsia" w:eastAsiaTheme="minorEastAsia" w:hAnsiTheme="minorEastAsia" w:cstheme="minorEastAsia" w:hint="eastAsia"/>
                <w:sz w:val="18"/>
                <w:szCs w:val="18"/>
              </w:rPr>
              <w:t>，放大之后可以进行双指捏合操作。对图片进行放大和缩小。</w:t>
            </w:r>
          </w:p>
        </w:tc>
      </w:tr>
      <w:tr w:rsidR="00073D1F" w14:paraId="0027EDA8" w14:textId="77777777" w:rsidTr="00073D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8B958DF" w14:textId="77777777" w:rsidR="00073D1F" w:rsidRDefault="00073D1F" w:rsidP="00073D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59933A14" w14:textId="77777777" w:rsidR="00073D1F" w:rsidRDefault="00073D1F" w:rsidP="00073D1F">
            <w:pPr>
              <w:rPr>
                <w:rFonts w:asciiTheme="minorEastAsia" w:eastAsiaTheme="minorEastAsia" w:hAnsiTheme="minorEastAsia" w:cstheme="minorEastAsia"/>
                <w:sz w:val="18"/>
                <w:szCs w:val="18"/>
              </w:rPr>
            </w:pPr>
          </w:p>
        </w:tc>
      </w:tr>
    </w:tbl>
    <w:p w14:paraId="7494D219" w14:textId="77777777" w:rsidR="00207F74" w:rsidRPr="00207F74" w:rsidRDefault="00207F74" w:rsidP="00207F74"/>
    <w:p w14:paraId="3A297E42" w14:textId="49F90BF3" w:rsidR="00207F74" w:rsidRPr="00810850" w:rsidRDefault="00207F74" w:rsidP="00207F74">
      <w:pPr>
        <w:pStyle w:val="3"/>
      </w:pPr>
      <w:bookmarkStart w:id="18" w:name="_Toc527467373"/>
      <w:r>
        <w:rPr>
          <w:rFonts w:hint="eastAsia"/>
        </w:rPr>
        <w:t>图片保存本地</w:t>
      </w:r>
      <w:bookmarkEnd w:id="18"/>
    </w:p>
    <w:p w14:paraId="2DE15FEB" w14:textId="77777777" w:rsidR="00207F74" w:rsidRPr="00207F74" w:rsidRDefault="00207F74" w:rsidP="00207F74"/>
    <w:p w14:paraId="20DDB3E8" w14:textId="77777777" w:rsidR="00E96871" w:rsidRPr="00E96871" w:rsidRDefault="00E96871" w:rsidP="00E96871"/>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CE4637" w14:paraId="1C37E33B" w14:textId="77777777" w:rsidTr="00CE4637">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3A320FC5" w14:textId="77777777" w:rsidR="00CE4637" w:rsidRDefault="00CE4637" w:rsidP="00CE4637">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2D93DAA6" w14:textId="7544456E" w:rsidR="00CE4637" w:rsidRPr="0079571F" w:rsidRDefault="00F75D61" w:rsidP="00CE4637">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图片保存本地</w:t>
            </w:r>
          </w:p>
        </w:tc>
      </w:tr>
      <w:tr w:rsidR="00CE4637" w14:paraId="69C77831"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7150881"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6CF40DEF" w14:textId="601BA508" w:rsidR="00CE4637" w:rsidRPr="0079571F" w:rsidRDefault="0079571F" w:rsidP="00F75D61">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放大后的图片可以保存到本地</w:t>
            </w:r>
          </w:p>
        </w:tc>
      </w:tr>
      <w:tr w:rsidR="00CE4637" w14:paraId="40013F5F"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45ADF12"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4D2C8543" w14:textId="77777777" w:rsidR="00CE4637" w:rsidRDefault="00CE4637"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CE4637" w14:paraId="77C4C5F5" w14:textId="77777777" w:rsidTr="00CE4637">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ECC5976"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090EEA5"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231FDD33"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1875BC48" w14:textId="72F16F04" w:rsidR="00CE4637" w:rsidRDefault="00F75D61" w:rsidP="00F75D61">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用户点击查看大图后，在页面上展示保存按钮，用户可以将</w:t>
            </w:r>
            <w:r w:rsidR="0079571F">
              <w:rPr>
                <w:rFonts w:asciiTheme="minorEastAsia" w:eastAsiaTheme="minorEastAsia" w:hAnsiTheme="minorEastAsia" w:cstheme="minorEastAsia" w:hint="eastAsia"/>
                <w:sz w:val="18"/>
                <w:szCs w:val="18"/>
              </w:rPr>
              <w:t>此</w:t>
            </w:r>
            <w:r w:rsidRPr="0079571F">
              <w:rPr>
                <w:rFonts w:asciiTheme="minorEastAsia" w:eastAsiaTheme="minorEastAsia" w:hAnsiTheme="minorEastAsia" w:cstheme="minorEastAsia" w:hint="eastAsia"/>
                <w:sz w:val="18"/>
                <w:szCs w:val="18"/>
              </w:rPr>
              <w:t>图片保存到本地</w:t>
            </w:r>
          </w:p>
        </w:tc>
      </w:tr>
      <w:tr w:rsidR="00CE4637" w:rsidRPr="0079571F" w14:paraId="117941B4" w14:textId="77777777" w:rsidTr="00CE4637">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2EB43DC" w14:textId="77777777" w:rsidR="00CE4637" w:rsidRDefault="00CE4637" w:rsidP="00CE4637">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26973281" w14:textId="77777777" w:rsidR="00CE4637" w:rsidRDefault="00CE4637" w:rsidP="00CE4637">
            <w:pPr>
              <w:rPr>
                <w:rFonts w:asciiTheme="minorEastAsia" w:eastAsiaTheme="minorEastAsia" w:hAnsiTheme="minorEastAsia" w:cstheme="minorEastAsia"/>
                <w:sz w:val="18"/>
                <w:szCs w:val="18"/>
              </w:rPr>
            </w:pPr>
          </w:p>
        </w:tc>
      </w:tr>
    </w:tbl>
    <w:p w14:paraId="73DA4AC3" w14:textId="242C5B4A" w:rsidR="00CE4637" w:rsidRDefault="00640556" w:rsidP="00CE4637">
      <w:pPr>
        <w:pStyle w:val="2"/>
        <w:tabs>
          <w:tab w:val="clear" w:pos="1568"/>
        </w:tabs>
        <w:ind w:hanging="1568"/>
        <w:rPr>
          <w:rFonts w:asciiTheme="minorEastAsia" w:eastAsiaTheme="minorEastAsia" w:hAnsiTheme="minorEastAsia" w:cstheme="minorEastAsia"/>
        </w:rPr>
      </w:pPr>
      <w:bookmarkStart w:id="19" w:name="_Toc527467374"/>
      <w:r>
        <w:rPr>
          <w:rFonts w:asciiTheme="minorEastAsia" w:eastAsiaTheme="minorEastAsia" w:hAnsiTheme="minorEastAsia" w:cstheme="minorEastAsia" w:hint="eastAsia"/>
        </w:rPr>
        <w:t>注释</w:t>
      </w:r>
      <w:bookmarkEnd w:id="19"/>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79571F" w14:paraId="787616D0" w14:textId="77777777" w:rsidTr="0079571F">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42EF995B" w14:textId="77777777" w:rsidR="0079571F" w:rsidRDefault="0079571F" w:rsidP="0079571F">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7CDAFF03" w14:textId="66791908" w:rsidR="0079571F" w:rsidRPr="0079571F" w:rsidRDefault="0079571F"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注释</w:t>
            </w:r>
          </w:p>
        </w:tc>
      </w:tr>
      <w:tr w:rsidR="0079571F" w14:paraId="495D2823" w14:textId="77777777" w:rsidTr="007957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5562C29" w14:textId="77777777" w:rsidR="0079571F" w:rsidRDefault="0079571F" w:rsidP="007957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35E911D0" w14:textId="060E8CDD" w:rsidR="0079571F" w:rsidRPr="0079571F" w:rsidRDefault="0079571F" w:rsidP="0079571F">
            <w:pPr>
              <w:widowControl/>
              <w:jc w:val="left"/>
              <w:textAlignment w:val="center"/>
              <w:rPr>
                <w:rFonts w:asciiTheme="minorEastAsia" w:eastAsiaTheme="minorEastAsia" w:hAnsiTheme="minorEastAsia" w:cstheme="minorEastAsia"/>
                <w:sz w:val="18"/>
                <w:szCs w:val="18"/>
              </w:rPr>
            </w:pPr>
            <w:r w:rsidRPr="0079571F">
              <w:rPr>
                <w:rFonts w:asciiTheme="minorEastAsia" w:eastAsiaTheme="minorEastAsia" w:hAnsiTheme="minorEastAsia" w:cstheme="minorEastAsia" w:hint="eastAsia"/>
                <w:sz w:val="18"/>
                <w:szCs w:val="18"/>
              </w:rPr>
              <w:t>在页面上显示“注”的 icon，点击弹出弹出框显示</w:t>
            </w:r>
          </w:p>
        </w:tc>
      </w:tr>
      <w:tr w:rsidR="0079571F" w14:paraId="2F6DC3D6" w14:textId="77777777" w:rsidTr="007957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5D99CCF" w14:textId="77777777" w:rsidR="0079571F" w:rsidRDefault="0079571F" w:rsidP="007957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58617FB9" w14:textId="77777777" w:rsidR="0079571F" w:rsidRDefault="0079571F"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79571F" w14:paraId="294664FA" w14:textId="77777777" w:rsidTr="0079571F">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20FEA43D" w14:textId="77777777" w:rsidR="0079571F" w:rsidRDefault="0079571F" w:rsidP="007957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63EF742D" w14:textId="77777777" w:rsidR="0079571F" w:rsidRDefault="0079571F" w:rsidP="007957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7448CF24" w14:textId="77777777" w:rsidR="0079571F" w:rsidRDefault="0079571F" w:rsidP="007957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283F8E64" w14:textId="58887E60" w:rsidR="0079571F" w:rsidRDefault="0079571F" w:rsidP="0079571F">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当页面上某些词汇出现“注”的标示时，用户可以点击该区域，点击之后会弹出提示框，展示该词汇的注解。</w:t>
            </w:r>
          </w:p>
        </w:tc>
      </w:tr>
      <w:tr w:rsidR="0079571F" w:rsidRPr="0079571F" w14:paraId="17E1DCFA" w14:textId="77777777" w:rsidTr="0079571F">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C9C8BB6" w14:textId="77777777" w:rsidR="0079571F" w:rsidRDefault="0079571F" w:rsidP="0079571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CA88421" w14:textId="77777777" w:rsidR="0079571F" w:rsidRDefault="0079571F" w:rsidP="0079571F">
            <w:pPr>
              <w:rPr>
                <w:rFonts w:asciiTheme="minorEastAsia" w:eastAsiaTheme="minorEastAsia" w:hAnsiTheme="minorEastAsia" w:cstheme="minorEastAsia"/>
                <w:sz w:val="18"/>
                <w:szCs w:val="18"/>
              </w:rPr>
            </w:pPr>
          </w:p>
        </w:tc>
      </w:tr>
    </w:tbl>
    <w:p w14:paraId="3E7F732B" w14:textId="77777777" w:rsidR="006266C7" w:rsidRPr="006266C7" w:rsidRDefault="006266C7" w:rsidP="006266C7"/>
    <w:p w14:paraId="52430695" w14:textId="760C4165" w:rsidR="00CE4637" w:rsidRDefault="00FE6D43" w:rsidP="00CE4637">
      <w:pPr>
        <w:pStyle w:val="2"/>
        <w:tabs>
          <w:tab w:val="clear" w:pos="1568"/>
        </w:tabs>
        <w:ind w:hanging="1568"/>
        <w:rPr>
          <w:rFonts w:asciiTheme="minorEastAsia" w:eastAsiaTheme="minorEastAsia" w:hAnsiTheme="minorEastAsia" w:cstheme="minorEastAsia"/>
        </w:rPr>
      </w:pPr>
      <w:bookmarkStart w:id="20" w:name="_Toc527467375"/>
      <w:r>
        <w:rPr>
          <w:rFonts w:asciiTheme="minorEastAsia" w:eastAsiaTheme="minorEastAsia" w:hAnsiTheme="minorEastAsia" w:cstheme="minorEastAsia" w:hint="eastAsia"/>
        </w:rPr>
        <w:t>阅读设置</w:t>
      </w:r>
      <w:bookmarkEnd w:id="20"/>
    </w:p>
    <w:p w14:paraId="34B2B63C" w14:textId="77777777" w:rsidR="00FE6D43" w:rsidRDefault="00FE6D43" w:rsidP="00FE6D43"/>
    <w:p w14:paraId="637CA138" w14:textId="57BC9585" w:rsidR="006266C7" w:rsidRDefault="006266C7" w:rsidP="0079571F">
      <w:pPr>
        <w:pStyle w:val="3"/>
      </w:pPr>
      <w:bookmarkStart w:id="21" w:name="_Toc527467376"/>
      <w:r>
        <w:rPr>
          <w:rFonts w:hint="eastAsia"/>
        </w:rPr>
        <w:lastRenderedPageBreak/>
        <w:t>亮度调节</w:t>
      </w:r>
      <w:bookmarkEnd w:id="21"/>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644A2D" w14:paraId="425710AB" w14:textId="77777777" w:rsidTr="00644A2D">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4C4CDF3D" w14:textId="77777777" w:rsidR="00644A2D" w:rsidRDefault="00644A2D" w:rsidP="00644A2D">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3C1D1262" w14:textId="18FDC598" w:rsidR="00644A2D" w:rsidRPr="0079571F" w:rsidRDefault="00644A2D" w:rsidP="00644A2D">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亮度调节</w:t>
            </w:r>
          </w:p>
        </w:tc>
      </w:tr>
      <w:tr w:rsidR="00644A2D" w14:paraId="012C4D4F" w14:textId="77777777" w:rsidTr="00644A2D">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1274C83" w14:textId="77777777" w:rsidR="00644A2D" w:rsidRDefault="00644A2D" w:rsidP="00644A2D">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7BAEEFA3" w14:textId="19E0DC41" w:rsidR="00644A2D" w:rsidRPr="0079571F" w:rsidRDefault="00644A2D" w:rsidP="00644A2D">
            <w:pPr>
              <w:widowControl/>
              <w:jc w:val="left"/>
              <w:textAlignment w:val="center"/>
              <w:rPr>
                <w:rFonts w:asciiTheme="minorEastAsia" w:eastAsiaTheme="minorEastAsia" w:hAnsiTheme="minorEastAsia" w:cstheme="minorEastAsia"/>
                <w:sz w:val="18"/>
                <w:szCs w:val="18"/>
              </w:rPr>
            </w:pPr>
            <w:r w:rsidRPr="00644A2D">
              <w:rPr>
                <w:rFonts w:asciiTheme="minorEastAsia" w:eastAsiaTheme="minorEastAsia" w:hAnsiTheme="minorEastAsia" w:cstheme="minorEastAsia" w:hint="eastAsia"/>
                <w:sz w:val="18"/>
                <w:szCs w:val="18"/>
              </w:rPr>
              <w:t>手动调节电子书呈现亮度；跟随系统的亮度</w:t>
            </w:r>
          </w:p>
        </w:tc>
      </w:tr>
      <w:tr w:rsidR="00644A2D" w14:paraId="301B6DF6" w14:textId="77777777" w:rsidTr="00644A2D">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B9E8460" w14:textId="77777777" w:rsidR="00644A2D" w:rsidRDefault="00644A2D" w:rsidP="00644A2D">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2B4924F4" w14:textId="77777777" w:rsidR="00644A2D" w:rsidRDefault="00644A2D" w:rsidP="00644A2D">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644A2D" w14:paraId="6E37C001" w14:textId="77777777" w:rsidTr="00644A2D">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275632E0" w14:textId="77777777" w:rsidR="00644A2D" w:rsidRDefault="00644A2D" w:rsidP="00644A2D">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30EA758F" w14:textId="77777777" w:rsidR="00644A2D" w:rsidRDefault="00644A2D" w:rsidP="00644A2D">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2DACB74B" w14:textId="77777777" w:rsidR="00644A2D" w:rsidRDefault="00644A2D" w:rsidP="00644A2D">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56008D40" w14:textId="45F9B93D" w:rsidR="00644A2D" w:rsidRDefault="00644A2D" w:rsidP="00644A2D">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用户在阅读电子书时可以手动调节亮度，也可以点击系统亮度按钮，使得屏幕的亮度与系统</w:t>
            </w:r>
            <w:r w:rsidR="005B2C1B">
              <w:rPr>
                <w:rFonts w:asciiTheme="minorEastAsia" w:eastAsiaTheme="minorEastAsia" w:hAnsiTheme="minorEastAsia" w:cstheme="minorEastAsia" w:hint="eastAsia"/>
                <w:sz w:val="18"/>
                <w:szCs w:val="18"/>
              </w:rPr>
              <w:t>亮度</w:t>
            </w:r>
            <w:r>
              <w:rPr>
                <w:rFonts w:asciiTheme="minorEastAsia" w:eastAsiaTheme="minorEastAsia" w:hAnsiTheme="minorEastAsia" w:cstheme="minorEastAsia" w:hint="eastAsia"/>
                <w:sz w:val="18"/>
                <w:szCs w:val="18"/>
              </w:rPr>
              <w:t>保持一致</w:t>
            </w:r>
          </w:p>
        </w:tc>
      </w:tr>
      <w:tr w:rsidR="00644A2D" w:rsidRPr="0079571F" w14:paraId="0CA8F47E" w14:textId="77777777" w:rsidTr="00644A2D">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BCDD029" w14:textId="77777777" w:rsidR="00644A2D" w:rsidRDefault="00644A2D" w:rsidP="00644A2D">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51B7A104" w14:textId="77777777" w:rsidR="00644A2D" w:rsidRDefault="00644A2D" w:rsidP="00644A2D">
            <w:pPr>
              <w:rPr>
                <w:rFonts w:asciiTheme="minorEastAsia" w:eastAsiaTheme="minorEastAsia" w:hAnsiTheme="minorEastAsia" w:cstheme="minorEastAsia"/>
                <w:sz w:val="18"/>
                <w:szCs w:val="18"/>
              </w:rPr>
            </w:pPr>
          </w:p>
        </w:tc>
      </w:tr>
    </w:tbl>
    <w:p w14:paraId="6B483602" w14:textId="77777777" w:rsidR="00644A2D" w:rsidRPr="00644A2D" w:rsidRDefault="00644A2D" w:rsidP="00644A2D"/>
    <w:p w14:paraId="10B40C4C" w14:textId="0BF4D5C8" w:rsidR="00CE4637" w:rsidRDefault="00640556" w:rsidP="006266C7">
      <w:pPr>
        <w:pStyle w:val="3"/>
      </w:pPr>
      <w:bookmarkStart w:id="22" w:name="_Toc527467377"/>
      <w:r w:rsidRPr="00FE6D43">
        <w:rPr>
          <w:rFonts w:hint="eastAsia"/>
        </w:rPr>
        <w:t>日</w:t>
      </w:r>
      <w:r w:rsidRPr="00FE6D43">
        <w:rPr>
          <w:rFonts w:hint="eastAsia"/>
        </w:rPr>
        <w:t>/</w:t>
      </w:r>
      <w:r w:rsidRPr="00FE6D43">
        <w:rPr>
          <w:rFonts w:hint="eastAsia"/>
        </w:rPr>
        <w:t>夜间模式</w:t>
      </w:r>
      <w:bookmarkEnd w:id="22"/>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B2C1B" w14:paraId="5421AEA1" w14:textId="77777777" w:rsidTr="005B2C1B">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0D654AA" w14:textId="77777777" w:rsidR="005B2C1B" w:rsidRDefault="005B2C1B" w:rsidP="005B2C1B">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597AB940" w14:textId="331211A2" w:rsidR="005B2C1B" w:rsidRPr="0079571F"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日/夜间模式</w:t>
            </w:r>
          </w:p>
        </w:tc>
      </w:tr>
      <w:tr w:rsidR="005B2C1B" w14:paraId="3588292A"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B354349"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35631778" w14:textId="574A0B65" w:rsidR="005B2C1B" w:rsidRPr="005B2C1B" w:rsidRDefault="005B2C1B" w:rsidP="005B2C1B">
            <w:pPr>
              <w:widowControl/>
              <w:jc w:val="left"/>
              <w:textAlignment w:val="center"/>
              <w:rPr>
                <w:rFonts w:asciiTheme="minorEastAsia" w:eastAsiaTheme="minorEastAsia" w:hAnsiTheme="minorEastAsia" w:cstheme="minorEastAsia"/>
                <w:sz w:val="18"/>
                <w:szCs w:val="18"/>
              </w:rPr>
            </w:pPr>
            <w:r w:rsidRPr="005B2C1B">
              <w:rPr>
                <w:rFonts w:ascii="宋体" w:hAnsi="宋体" w:hint="eastAsia"/>
                <w:color w:val="000000"/>
                <w:kern w:val="0"/>
                <w:sz w:val="18"/>
                <w:szCs w:val="18"/>
              </w:rPr>
              <w:t>提供客户在暗环境下的阅读模式</w:t>
            </w:r>
          </w:p>
        </w:tc>
      </w:tr>
      <w:tr w:rsidR="005B2C1B" w14:paraId="273F821A"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3A0108A"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6EA767A1" w14:textId="77777777" w:rsidR="005B2C1B"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B2C1B" w14:paraId="1493A737" w14:textId="77777777" w:rsidTr="005B2C1B">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A6EE79A"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BB7D5B7"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768E8DFE"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55EA322C" w14:textId="22ABFFCD" w:rsidR="005B2C1B"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用户在阅读电子书时提供日间模式和夜间模式，日间模式主要在周围环境较亮时使用，夜间模式主要在周围环境较暗时使用，</w:t>
            </w:r>
          </w:p>
        </w:tc>
      </w:tr>
      <w:tr w:rsidR="005B2C1B" w:rsidRPr="0079571F" w14:paraId="5704BD9E"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F82ABAA"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53008BEC" w14:textId="77777777" w:rsidR="005B2C1B" w:rsidRDefault="005B2C1B" w:rsidP="005B2C1B">
            <w:pPr>
              <w:rPr>
                <w:rFonts w:asciiTheme="minorEastAsia" w:eastAsiaTheme="minorEastAsia" w:hAnsiTheme="minorEastAsia" w:cstheme="minorEastAsia"/>
                <w:sz w:val="18"/>
                <w:szCs w:val="18"/>
              </w:rPr>
            </w:pPr>
          </w:p>
        </w:tc>
      </w:tr>
    </w:tbl>
    <w:p w14:paraId="2CCF1E9E" w14:textId="77777777" w:rsidR="005B2C1B" w:rsidRPr="005B2C1B" w:rsidRDefault="005B2C1B" w:rsidP="005B2C1B"/>
    <w:p w14:paraId="0B228398" w14:textId="50FF6629" w:rsidR="00CE4637" w:rsidRDefault="00640556" w:rsidP="006266C7">
      <w:pPr>
        <w:pStyle w:val="3"/>
      </w:pPr>
      <w:bookmarkStart w:id="23" w:name="_Toc527467378"/>
      <w:r w:rsidRPr="001B1CB0">
        <w:rPr>
          <w:rFonts w:hint="eastAsia"/>
        </w:rPr>
        <w:t>字号调整</w:t>
      </w:r>
      <w:bookmarkEnd w:id="23"/>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B2C1B" w14:paraId="792164CD" w14:textId="77777777" w:rsidTr="005B2C1B">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5FD3F505" w14:textId="77777777" w:rsidR="005B2C1B" w:rsidRDefault="005B2C1B" w:rsidP="005B2C1B">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616BA18C" w14:textId="54D05220" w:rsidR="005B2C1B" w:rsidRPr="0079571F"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字号调整</w:t>
            </w:r>
          </w:p>
        </w:tc>
      </w:tr>
      <w:tr w:rsidR="005B2C1B" w14:paraId="3F376FAC"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12510B9"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55FF539C" w14:textId="1BDC93DF" w:rsidR="005B2C1B" w:rsidRPr="005B2C1B" w:rsidRDefault="005B2C1B" w:rsidP="005B2C1B">
            <w:pPr>
              <w:widowControl/>
              <w:jc w:val="left"/>
              <w:textAlignment w:val="center"/>
              <w:rPr>
                <w:rFonts w:asciiTheme="minorEastAsia" w:eastAsiaTheme="minorEastAsia" w:hAnsiTheme="minorEastAsia" w:cstheme="minorEastAsia"/>
                <w:sz w:val="18"/>
                <w:szCs w:val="18"/>
              </w:rPr>
            </w:pPr>
            <w:r w:rsidRPr="005B2C1B">
              <w:rPr>
                <w:rFonts w:ascii="宋体" w:hAnsi="宋体" w:hint="eastAsia"/>
                <w:color w:val="000000"/>
                <w:kern w:val="0"/>
                <w:sz w:val="18"/>
                <w:szCs w:val="18"/>
              </w:rPr>
              <w:t>客户可以自由的选择字号大小，有数字表现</w:t>
            </w:r>
          </w:p>
        </w:tc>
      </w:tr>
      <w:tr w:rsidR="005B2C1B" w14:paraId="48C0B17B"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CC3F7D2"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5070111" w14:textId="77777777" w:rsidR="005B2C1B"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B2C1B" w14:paraId="2A46479A" w14:textId="77777777" w:rsidTr="005B2C1B">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2365A064"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0CC6D49A"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42D6DB3B"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47A5449E" w14:textId="6E534BDF" w:rsidR="005B2C1B"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用户在阅读电子书时，可以根据app提供的几种字号进行相互间的切换。</w:t>
            </w:r>
          </w:p>
        </w:tc>
      </w:tr>
      <w:tr w:rsidR="005B2C1B" w:rsidRPr="0079571F" w14:paraId="574ABD3F"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535AF7E"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579A58BA" w14:textId="77777777" w:rsidR="005B2C1B" w:rsidRDefault="005B2C1B" w:rsidP="005B2C1B">
            <w:pPr>
              <w:rPr>
                <w:rFonts w:asciiTheme="minorEastAsia" w:eastAsiaTheme="minorEastAsia" w:hAnsiTheme="minorEastAsia" w:cstheme="minorEastAsia"/>
                <w:sz w:val="18"/>
                <w:szCs w:val="18"/>
              </w:rPr>
            </w:pPr>
          </w:p>
        </w:tc>
      </w:tr>
    </w:tbl>
    <w:p w14:paraId="1E5FE4A9" w14:textId="77777777" w:rsidR="005B2C1B" w:rsidRPr="005B2C1B" w:rsidRDefault="005B2C1B" w:rsidP="005B2C1B"/>
    <w:p w14:paraId="08F76665" w14:textId="0C897101" w:rsidR="001B1CB0" w:rsidRDefault="001B1CB0" w:rsidP="006266C7">
      <w:pPr>
        <w:pStyle w:val="3"/>
      </w:pPr>
      <w:bookmarkStart w:id="24" w:name="_Toc527467379"/>
      <w:r>
        <w:rPr>
          <w:rFonts w:hint="eastAsia"/>
        </w:rPr>
        <w:lastRenderedPageBreak/>
        <w:t>背景样式</w:t>
      </w:r>
      <w:bookmarkEnd w:id="24"/>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B2C1B" w14:paraId="0121C4A6" w14:textId="77777777" w:rsidTr="005B2C1B">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6A22F484" w14:textId="77777777" w:rsidR="005B2C1B" w:rsidRDefault="005B2C1B" w:rsidP="005B2C1B">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5A0B5DFE" w14:textId="44F4A0D8" w:rsidR="005B2C1B" w:rsidRPr="0079571F"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背景样式</w:t>
            </w:r>
          </w:p>
        </w:tc>
      </w:tr>
      <w:tr w:rsidR="005B2C1B" w14:paraId="306CBE1E"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781D2F3"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1A866210" w14:textId="64F2A235" w:rsidR="005B2C1B" w:rsidRPr="005B2C1B" w:rsidRDefault="005B2C1B" w:rsidP="005B2C1B">
            <w:pPr>
              <w:widowControl/>
              <w:jc w:val="left"/>
              <w:textAlignment w:val="center"/>
              <w:rPr>
                <w:rFonts w:asciiTheme="minorEastAsia" w:eastAsiaTheme="minorEastAsia" w:hAnsiTheme="minorEastAsia" w:cstheme="minorEastAsia"/>
                <w:sz w:val="18"/>
                <w:szCs w:val="18"/>
              </w:rPr>
            </w:pPr>
            <w:r w:rsidRPr="005B2C1B">
              <w:rPr>
                <w:rFonts w:ascii="宋体" w:hAnsi="宋体" w:hint="eastAsia"/>
                <w:color w:val="000000"/>
                <w:kern w:val="0"/>
                <w:sz w:val="18"/>
                <w:szCs w:val="18"/>
              </w:rPr>
              <w:t>可选择不同背景，文字跟着背景颜色改变</w:t>
            </w:r>
          </w:p>
        </w:tc>
      </w:tr>
      <w:tr w:rsidR="005B2C1B" w14:paraId="0EEFD150"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6C64CDE"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07FB92E" w14:textId="77777777" w:rsidR="005B2C1B" w:rsidRDefault="005B2C1B"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B2C1B" w14:paraId="00A48A4D" w14:textId="77777777" w:rsidTr="005B2C1B">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213D9500"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5289D78C"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D1EF8B1"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7837682D" w14:textId="43EEFCC2" w:rsidR="005B2C1B" w:rsidRDefault="002D1ECE" w:rsidP="005B2C1B">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日夜模式的背景样式也是其中两种模式，在模式切换时可以进行选择。主要两种大的模式区分，一种为夜间模式黑底字体，一种为浅色背景黑色字体。</w:t>
            </w:r>
          </w:p>
        </w:tc>
      </w:tr>
      <w:tr w:rsidR="005B2C1B" w:rsidRPr="0079571F" w14:paraId="77E723D8" w14:textId="77777777" w:rsidTr="005B2C1B">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35A5A81" w14:textId="77777777" w:rsidR="005B2C1B" w:rsidRDefault="005B2C1B" w:rsidP="005B2C1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7C4ED8FC" w14:textId="77777777" w:rsidR="005B2C1B" w:rsidRDefault="005B2C1B" w:rsidP="005B2C1B">
            <w:pPr>
              <w:rPr>
                <w:rFonts w:asciiTheme="minorEastAsia" w:eastAsiaTheme="minorEastAsia" w:hAnsiTheme="minorEastAsia" w:cstheme="minorEastAsia"/>
                <w:sz w:val="18"/>
                <w:szCs w:val="18"/>
              </w:rPr>
            </w:pPr>
          </w:p>
        </w:tc>
      </w:tr>
    </w:tbl>
    <w:p w14:paraId="250273D8" w14:textId="77777777" w:rsidR="005B2C1B" w:rsidRPr="005B2C1B" w:rsidRDefault="005B2C1B" w:rsidP="005B2C1B"/>
    <w:p w14:paraId="0FC0F6E0" w14:textId="4D63D7E1" w:rsidR="001B1CB0" w:rsidRPr="00BB644F" w:rsidRDefault="001B1CB0" w:rsidP="006266C7">
      <w:pPr>
        <w:pStyle w:val="3"/>
      </w:pPr>
      <w:bookmarkStart w:id="25" w:name="_Toc527467380"/>
      <w:r w:rsidRPr="00BB644F">
        <w:rPr>
          <w:rFonts w:hint="eastAsia"/>
        </w:rPr>
        <w:t>间距设置</w:t>
      </w:r>
      <w:bookmarkEnd w:id="25"/>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2D1ECE" w:rsidRPr="0079571F" w14:paraId="3726F4C8" w14:textId="77777777" w:rsidTr="002D1ECE">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6CCDA71" w14:textId="77777777" w:rsidR="002D1ECE" w:rsidRDefault="002D1ECE" w:rsidP="002D1ECE">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1BE4E4B7" w14:textId="2B449F96" w:rsidR="002D1ECE" w:rsidRPr="0079571F" w:rsidRDefault="002D1ECE" w:rsidP="002D1ECE">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间距设置</w:t>
            </w:r>
          </w:p>
        </w:tc>
      </w:tr>
      <w:tr w:rsidR="002D1ECE" w:rsidRPr="005B2C1B" w14:paraId="0BBDD99F" w14:textId="77777777" w:rsidTr="002D1ECE">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C896E40" w14:textId="77777777" w:rsidR="002D1ECE" w:rsidRDefault="002D1ECE" w:rsidP="002D1EC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6F578608" w14:textId="276DBC0E" w:rsidR="002D1ECE" w:rsidRPr="005B2C1B" w:rsidRDefault="002D1ECE" w:rsidP="002D1ECE">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间距设置</w:t>
            </w:r>
            <w:r w:rsidR="006F002B">
              <w:rPr>
                <w:rFonts w:ascii="宋体" w:hAnsi="宋体" w:hint="eastAsia"/>
                <w:color w:val="000000"/>
                <w:kern w:val="0"/>
                <w:sz w:val="18"/>
                <w:szCs w:val="18"/>
              </w:rPr>
              <w:t>提供行间距、段间距、页边距（上下）</w:t>
            </w:r>
          </w:p>
        </w:tc>
      </w:tr>
      <w:tr w:rsidR="002D1ECE" w14:paraId="674B96C2" w14:textId="77777777" w:rsidTr="002D1ECE">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D524DDB" w14:textId="77777777" w:rsidR="002D1ECE" w:rsidRDefault="002D1ECE" w:rsidP="002D1EC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29817AAA" w14:textId="77777777" w:rsidR="002D1ECE" w:rsidRDefault="002D1ECE" w:rsidP="002D1ECE">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2D1ECE" w14:paraId="73E6E02C" w14:textId="77777777" w:rsidTr="002D1ECE">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59E389DC" w14:textId="77777777" w:rsidR="002D1ECE" w:rsidRDefault="002D1ECE" w:rsidP="002D1EC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092CA0A8" w14:textId="77777777" w:rsidR="002D1ECE" w:rsidRDefault="002D1ECE" w:rsidP="002D1EC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101BF772" w14:textId="77777777" w:rsidR="002D1ECE" w:rsidRDefault="002D1ECE" w:rsidP="002D1EC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1BF07C8D" w14:textId="60D6053F" w:rsidR="002D1ECE" w:rsidRDefault="002D1ECE" w:rsidP="00C85C19">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用户可以</w:t>
            </w:r>
            <w:r w:rsidR="00C85C19">
              <w:rPr>
                <w:rFonts w:asciiTheme="minorEastAsia" w:eastAsiaTheme="minorEastAsia" w:hAnsiTheme="minorEastAsia" w:cstheme="minorEastAsia" w:hint="eastAsia"/>
                <w:sz w:val="18"/>
                <w:szCs w:val="18"/>
              </w:rPr>
              <w:t>对书本内容的</w:t>
            </w:r>
            <w:r w:rsidR="00C85C19">
              <w:rPr>
                <w:rFonts w:ascii="宋体" w:hAnsi="宋体" w:hint="eastAsia"/>
                <w:color w:val="000000"/>
                <w:kern w:val="0"/>
                <w:sz w:val="18"/>
                <w:szCs w:val="18"/>
              </w:rPr>
              <w:t>行间距、段间距、页边距（上下）进行调整，每一种模式提供小中大三种模式</w:t>
            </w:r>
          </w:p>
        </w:tc>
      </w:tr>
      <w:tr w:rsidR="002D1ECE" w14:paraId="79B1259F" w14:textId="77777777" w:rsidTr="002D1ECE">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B32E59A" w14:textId="77777777" w:rsidR="002D1ECE" w:rsidRDefault="002D1ECE" w:rsidP="002D1EC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A9F3B41" w14:textId="77777777" w:rsidR="002D1ECE" w:rsidRDefault="002D1ECE" w:rsidP="002D1ECE">
            <w:pPr>
              <w:rPr>
                <w:rFonts w:asciiTheme="minorEastAsia" w:eastAsiaTheme="minorEastAsia" w:hAnsiTheme="minorEastAsia" w:cstheme="minorEastAsia"/>
                <w:sz w:val="18"/>
                <w:szCs w:val="18"/>
              </w:rPr>
            </w:pPr>
          </w:p>
        </w:tc>
      </w:tr>
    </w:tbl>
    <w:p w14:paraId="44FC86D1" w14:textId="77777777" w:rsidR="002D1ECE" w:rsidRPr="002D1ECE" w:rsidRDefault="002D1ECE" w:rsidP="002D1ECE"/>
    <w:p w14:paraId="20F15A6C" w14:textId="4751504B" w:rsidR="001B1CB0" w:rsidRPr="00C57C9A" w:rsidRDefault="001B1CB0" w:rsidP="006266C7">
      <w:pPr>
        <w:pStyle w:val="3"/>
        <w:rPr>
          <w:color w:val="000000" w:themeColor="text1"/>
        </w:rPr>
      </w:pPr>
      <w:bookmarkStart w:id="26" w:name="_Toc527467381"/>
      <w:r w:rsidRPr="00C57C9A">
        <w:rPr>
          <w:rFonts w:hint="eastAsia"/>
          <w:color w:val="000000" w:themeColor="text1"/>
        </w:rPr>
        <w:t>字体调整</w:t>
      </w:r>
      <w:bookmarkEnd w:id="26"/>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C1174C" w:rsidRPr="0079571F" w14:paraId="29564B80" w14:textId="77777777" w:rsidTr="00C1174C">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62F91FCB" w14:textId="77777777" w:rsidR="00C1174C" w:rsidRDefault="00C1174C" w:rsidP="00C1174C">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0A458D9C" w14:textId="47B2C03B" w:rsidR="00C1174C" w:rsidRPr="0079571F"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字体调整</w:t>
            </w:r>
          </w:p>
        </w:tc>
      </w:tr>
      <w:tr w:rsidR="00C1174C" w:rsidRPr="005B2C1B" w14:paraId="26E588F5"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E9B3F52"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54D9141D" w14:textId="5FA990BA" w:rsidR="00C1174C" w:rsidRPr="00C1174C" w:rsidRDefault="002642F2" w:rsidP="00C1174C">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字体调整</w:t>
            </w:r>
          </w:p>
        </w:tc>
      </w:tr>
      <w:tr w:rsidR="00C1174C" w14:paraId="20313DC3"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EC3F279"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4E39F322" w14:textId="77777777" w:rsidR="00C1174C"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C1174C" w14:paraId="6199D4A9" w14:textId="77777777" w:rsidTr="00C1174C">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1C1B3696"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5B09DCAD"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2463BDEE"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217A0836" w14:textId="17326F60" w:rsidR="00C1174C" w:rsidRPr="00C57C9A" w:rsidRDefault="002642F2" w:rsidP="00C57C9A">
            <w:pPr>
              <w:widowControl/>
              <w:jc w:val="left"/>
              <w:rPr>
                <w:kern w:val="0"/>
                <w:sz w:val="24"/>
              </w:rPr>
            </w:pPr>
            <w:r>
              <w:rPr>
                <w:rFonts w:asciiTheme="minorEastAsia" w:eastAsiaTheme="minorEastAsia" w:hAnsiTheme="minorEastAsia" w:cstheme="minorEastAsia" w:hint="eastAsia"/>
                <w:sz w:val="18"/>
                <w:szCs w:val="18"/>
              </w:rPr>
              <w:t>根据</w:t>
            </w:r>
            <w:proofErr w:type="spellStart"/>
            <w:r w:rsidR="00C57C9A">
              <w:rPr>
                <w:rFonts w:asciiTheme="minorEastAsia" w:eastAsiaTheme="minorEastAsia" w:hAnsiTheme="minorEastAsia" w:cstheme="minorEastAsia" w:hint="eastAsia"/>
                <w:sz w:val="18"/>
                <w:szCs w:val="18"/>
              </w:rPr>
              <w:t>epub</w:t>
            </w:r>
            <w:proofErr w:type="spellEnd"/>
            <w:r>
              <w:rPr>
                <w:rFonts w:asciiTheme="minorEastAsia" w:eastAsiaTheme="minorEastAsia" w:hAnsiTheme="minorEastAsia" w:cstheme="minorEastAsia" w:hint="eastAsia"/>
                <w:sz w:val="18"/>
                <w:szCs w:val="18"/>
              </w:rPr>
              <w:t>书本的字体自动使用相应字体</w:t>
            </w:r>
            <w:r w:rsidR="00C57C9A">
              <w:rPr>
                <w:rFonts w:asciiTheme="minorEastAsia" w:eastAsiaTheme="minorEastAsia" w:hAnsiTheme="minorEastAsia" w:cstheme="minorEastAsia" w:hint="eastAsia"/>
                <w:sz w:val="18"/>
                <w:szCs w:val="18"/>
              </w:rPr>
              <w:t>展示</w:t>
            </w:r>
            <w:r>
              <w:rPr>
                <w:rFonts w:asciiTheme="minorEastAsia" w:eastAsiaTheme="minorEastAsia" w:hAnsiTheme="minorEastAsia" w:cstheme="minorEastAsia" w:hint="eastAsia"/>
                <w:sz w:val="18"/>
                <w:szCs w:val="18"/>
              </w:rPr>
              <w:t>（共支持一下三种字体</w:t>
            </w:r>
            <w:r w:rsidR="00C57C9A" w:rsidRPr="00C57C9A">
              <w:rPr>
                <w:rFonts w:asciiTheme="minorEastAsia" w:eastAsiaTheme="minorEastAsia" w:hAnsiTheme="minorEastAsia" w:cstheme="minorEastAsia"/>
                <w:sz w:val="18"/>
                <w:szCs w:val="18"/>
              </w:rPr>
              <w:t>方正楷体简体、方正兰亭中黑简体、汉仪书宋一简</w:t>
            </w:r>
            <w:r>
              <w:rPr>
                <w:rFonts w:asciiTheme="minorEastAsia" w:eastAsiaTheme="minorEastAsia" w:hAnsiTheme="minorEastAsia" w:cstheme="minorEastAsia" w:hint="eastAsia"/>
                <w:sz w:val="18"/>
                <w:szCs w:val="18"/>
              </w:rPr>
              <w:t>）</w:t>
            </w:r>
          </w:p>
        </w:tc>
      </w:tr>
      <w:tr w:rsidR="00C1174C" w14:paraId="546CD5E8"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5803773"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02DC31BD" w14:textId="77777777" w:rsidR="00C1174C" w:rsidRDefault="00C1174C" w:rsidP="00C1174C">
            <w:pPr>
              <w:rPr>
                <w:rFonts w:asciiTheme="minorEastAsia" w:eastAsiaTheme="minorEastAsia" w:hAnsiTheme="minorEastAsia" w:cstheme="minorEastAsia"/>
                <w:sz w:val="18"/>
                <w:szCs w:val="18"/>
              </w:rPr>
            </w:pPr>
          </w:p>
        </w:tc>
      </w:tr>
    </w:tbl>
    <w:p w14:paraId="11CC3AD1" w14:textId="77777777" w:rsidR="00C1174C" w:rsidRPr="00C1174C" w:rsidRDefault="00C1174C" w:rsidP="00C1174C"/>
    <w:p w14:paraId="710B29AE" w14:textId="425314E6" w:rsidR="001B1CB0" w:rsidRDefault="001B1CB0" w:rsidP="006266C7">
      <w:pPr>
        <w:pStyle w:val="3"/>
      </w:pPr>
      <w:bookmarkStart w:id="27" w:name="_Toc527467382"/>
      <w:r>
        <w:rPr>
          <w:rFonts w:hint="eastAsia"/>
        </w:rPr>
        <w:lastRenderedPageBreak/>
        <w:t>休息提醒</w:t>
      </w:r>
      <w:bookmarkEnd w:id="27"/>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C1174C" w:rsidRPr="0079571F" w14:paraId="710CCF0A" w14:textId="77777777" w:rsidTr="00C1174C">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5203CB40" w14:textId="77777777" w:rsidR="00C1174C" w:rsidRDefault="00C1174C" w:rsidP="00C1174C">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76994584" w14:textId="01AD0D16" w:rsidR="00C1174C" w:rsidRPr="0079571F"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休息提醒</w:t>
            </w:r>
          </w:p>
        </w:tc>
      </w:tr>
      <w:tr w:rsidR="00C1174C" w:rsidRPr="005B2C1B" w14:paraId="33D14DE1"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36F96AA"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3AF3BE1E" w14:textId="134F8728" w:rsidR="00C1174C" w:rsidRPr="00C1174C" w:rsidRDefault="00C1174C" w:rsidP="00C1174C">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休息提醒设置</w:t>
            </w:r>
          </w:p>
        </w:tc>
      </w:tr>
      <w:tr w:rsidR="00C1174C" w14:paraId="76FC3FAB"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FA5876D"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0C4966DF" w14:textId="77777777" w:rsidR="00C1174C"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C1174C" w14:paraId="1C4E7942" w14:textId="77777777" w:rsidTr="00C1174C">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62367F9"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5758A82D"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7F38B5B0"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3D9F1DFE" w14:textId="5EE66B33" w:rsidR="00C1174C"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用户可以进行休息提醒设置，如设置一小时后休息提醒，用户在阅读一小时之后，app将会弹出提示框，提示用户阅读时间已经一小时可以休息一会了。</w:t>
            </w:r>
          </w:p>
        </w:tc>
      </w:tr>
      <w:tr w:rsidR="00C1174C" w14:paraId="78FCD3CA"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98EA69B"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409A42AE" w14:textId="77777777" w:rsidR="00C1174C" w:rsidRDefault="00C1174C" w:rsidP="00C1174C">
            <w:pPr>
              <w:rPr>
                <w:rFonts w:asciiTheme="minorEastAsia" w:eastAsiaTheme="minorEastAsia" w:hAnsiTheme="minorEastAsia" w:cstheme="minorEastAsia"/>
                <w:sz w:val="18"/>
                <w:szCs w:val="18"/>
              </w:rPr>
            </w:pPr>
          </w:p>
        </w:tc>
      </w:tr>
    </w:tbl>
    <w:p w14:paraId="42BC6F3A" w14:textId="77777777" w:rsidR="00C1174C" w:rsidRPr="00C1174C" w:rsidRDefault="00C1174C" w:rsidP="00C1174C"/>
    <w:p w14:paraId="7C57BAE5" w14:textId="1849E11B" w:rsidR="001B1CB0" w:rsidRDefault="001B1CB0" w:rsidP="0079571F">
      <w:pPr>
        <w:pStyle w:val="3"/>
      </w:pPr>
      <w:bookmarkStart w:id="28" w:name="_Toc527467383"/>
      <w:r w:rsidRPr="001B1CB0">
        <w:rPr>
          <w:rFonts w:hint="eastAsia"/>
        </w:rPr>
        <w:t>翻页模式</w:t>
      </w:r>
      <w:bookmarkEnd w:id="28"/>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C1174C" w:rsidRPr="0079571F" w14:paraId="3A77C12C" w14:textId="77777777" w:rsidTr="00C1174C">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1BAD888A" w14:textId="77777777" w:rsidR="00C1174C" w:rsidRDefault="00C1174C" w:rsidP="00C1174C">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6B5BC3E9" w14:textId="60EA6E57" w:rsidR="00C1174C" w:rsidRPr="0079571F"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翻页模式</w:t>
            </w:r>
          </w:p>
        </w:tc>
      </w:tr>
      <w:tr w:rsidR="00C1174C" w:rsidRPr="005B2C1B" w14:paraId="3AAE8ECC"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F3A94D2"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256BFBFB" w14:textId="4BF3B893" w:rsidR="00C1174C" w:rsidRPr="00C1174C" w:rsidRDefault="00C1174C" w:rsidP="00C1174C">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翻页模式设置、提供真书模式、左右滑动模式、上下滚动模式三种模式。默认真书模式</w:t>
            </w:r>
          </w:p>
        </w:tc>
      </w:tr>
      <w:tr w:rsidR="00C1174C" w14:paraId="0DD40ADD"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5A8EDF1"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4CBD1B7B" w14:textId="77777777" w:rsidR="00C1174C"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C1174C" w14:paraId="238DF8DF" w14:textId="77777777" w:rsidTr="00C1174C">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1AB17736"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25370B91"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4BC36EF3"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23843FBD" w14:textId="23D23469" w:rsidR="00C1174C"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用户在阅读电子书时可以进行翻页的模式设置操作，本系统提供真书模式、左右滑动模式、上线滚动模式三种模式。</w:t>
            </w:r>
          </w:p>
        </w:tc>
      </w:tr>
      <w:tr w:rsidR="00C1174C" w14:paraId="6688EBDD"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8915A3B"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1B3F4D65" w14:textId="77777777" w:rsidR="00C1174C" w:rsidRDefault="00C1174C" w:rsidP="00C1174C">
            <w:pPr>
              <w:rPr>
                <w:rFonts w:asciiTheme="minorEastAsia" w:eastAsiaTheme="minorEastAsia" w:hAnsiTheme="minorEastAsia" w:cstheme="minorEastAsia"/>
                <w:sz w:val="18"/>
                <w:szCs w:val="18"/>
              </w:rPr>
            </w:pPr>
          </w:p>
        </w:tc>
      </w:tr>
    </w:tbl>
    <w:p w14:paraId="7646F839" w14:textId="77777777" w:rsidR="00C1174C" w:rsidRPr="00C1174C" w:rsidRDefault="00C1174C" w:rsidP="00C1174C"/>
    <w:p w14:paraId="55EC79E3" w14:textId="0362EDD5" w:rsidR="001B1CB0" w:rsidRDefault="001B1CB0" w:rsidP="0079571F">
      <w:pPr>
        <w:pStyle w:val="3"/>
      </w:pPr>
      <w:bookmarkStart w:id="29" w:name="_Toc527467384"/>
      <w:r>
        <w:rPr>
          <w:rFonts w:hint="eastAsia"/>
        </w:rPr>
        <w:t>自动翻页</w:t>
      </w:r>
      <w:bookmarkEnd w:id="29"/>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C1174C" w:rsidRPr="0079571F" w14:paraId="485D53A6" w14:textId="77777777" w:rsidTr="00C1174C">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327F5554" w14:textId="77777777" w:rsidR="00C1174C" w:rsidRDefault="00C1174C" w:rsidP="00C1174C">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59F9346E" w14:textId="6A24F690" w:rsidR="00C1174C" w:rsidRPr="0079571F"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自动翻页</w:t>
            </w:r>
            <w:r w:rsidR="00794059">
              <w:rPr>
                <w:rFonts w:asciiTheme="minorEastAsia" w:eastAsiaTheme="minorEastAsia" w:hAnsiTheme="minorEastAsia" w:cstheme="minorEastAsia" w:hint="eastAsia"/>
                <w:sz w:val="18"/>
                <w:szCs w:val="18"/>
              </w:rPr>
              <w:t>设置</w:t>
            </w:r>
          </w:p>
        </w:tc>
      </w:tr>
      <w:tr w:rsidR="00C1174C" w:rsidRPr="005B2C1B" w14:paraId="46F69A8F"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F5EF287"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388AFC1C" w14:textId="18FFCCEF" w:rsidR="00C1174C" w:rsidRPr="00C1174C" w:rsidRDefault="00794059" w:rsidP="00C1174C">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自动翻页开关设置</w:t>
            </w:r>
          </w:p>
        </w:tc>
      </w:tr>
      <w:tr w:rsidR="00C1174C" w14:paraId="3E5C32A1"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D94385C"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3A432E83" w14:textId="77777777" w:rsidR="00C1174C" w:rsidRDefault="00C1174C" w:rsidP="00C1174C">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C1174C" w14:paraId="4871183C" w14:textId="77777777" w:rsidTr="00C1174C">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720F1890"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482E307E"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2F072612"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404C4147" w14:textId="75B073B1" w:rsidR="00C1174C" w:rsidRDefault="00C1174C" w:rsidP="00794059">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用户在阅读电子书时可以进行</w:t>
            </w:r>
            <w:r w:rsidR="00D03810">
              <w:rPr>
                <w:rFonts w:asciiTheme="minorEastAsia" w:eastAsiaTheme="minorEastAsia" w:hAnsiTheme="minorEastAsia" w:cstheme="minorEastAsia" w:hint="eastAsia"/>
                <w:sz w:val="18"/>
                <w:szCs w:val="18"/>
              </w:rPr>
              <w:t>自动翻页模式设置，当自动翻页功能开启后，用户在阅读电子书时无需手动翻页，页面自动在一定时间之后自行翻页。当用户手动翻页后，自动翻页功能自动关闭</w:t>
            </w:r>
          </w:p>
        </w:tc>
      </w:tr>
      <w:tr w:rsidR="00C1174C" w14:paraId="3F2D4A47" w14:textId="77777777" w:rsidTr="00C1174C">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5BB8EAA" w14:textId="77777777" w:rsidR="00C1174C" w:rsidRDefault="00C1174C" w:rsidP="00C1174C">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775CD391" w14:textId="77777777" w:rsidR="00C1174C" w:rsidRDefault="00C1174C" w:rsidP="00C1174C">
            <w:pPr>
              <w:rPr>
                <w:rFonts w:asciiTheme="minorEastAsia" w:eastAsiaTheme="minorEastAsia" w:hAnsiTheme="minorEastAsia" w:cstheme="minorEastAsia"/>
                <w:sz w:val="18"/>
                <w:szCs w:val="18"/>
              </w:rPr>
            </w:pPr>
          </w:p>
        </w:tc>
      </w:tr>
    </w:tbl>
    <w:p w14:paraId="48A6650C" w14:textId="77777777" w:rsidR="00C1174C" w:rsidRPr="00C1174C" w:rsidRDefault="00C1174C" w:rsidP="00C1174C"/>
    <w:p w14:paraId="4760177A" w14:textId="0A940535" w:rsidR="001B1CB0" w:rsidRDefault="001B1CB0" w:rsidP="006266C7">
      <w:pPr>
        <w:pStyle w:val="3"/>
      </w:pPr>
      <w:bookmarkStart w:id="30" w:name="_Toc527467385"/>
      <w:r>
        <w:rPr>
          <w:rFonts w:hint="eastAsia"/>
        </w:rPr>
        <w:lastRenderedPageBreak/>
        <w:t>自动翻页模式设置</w:t>
      </w:r>
      <w:bookmarkEnd w:id="30"/>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D03810" w:rsidRPr="0079571F" w14:paraId="2F710965" w14:textId="77777777" w:rsidTr="00D03810">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14C32B97" w14:textId="77777777" w:rsidR="00D03810" w:rsidRDefault="00D03810" w:rsidP="00D0381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1E6BFA60" w14:textId="7D84D25C" w:rsidR="00D03810" w:rsidRPr="0079571F" w:rsidRDefault="00D03810" w:rsidP="00D0381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自动翻页模式</w:t>
            </w:r>
          </w:p>
        </w:tc>
      </w:tr>
      <w:tr w:rsidR="00D03810" w:rsidRPr="005B2C1B" w14:paraId="618C3EC7" w14:textId="77777777" w:rsidTr="00D0381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E823D56" w14:textId="77777777" w:rsidR="00D03810" w:rsidRDefault="00D03810" w:rsidP="00D0381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0577D753" w14:textId="4BED0236" w:rsidR="00D03810" w:rsidRPr="00C1174C" w:rsidRDefault="00D03810" w:rsidP="00D03810">
            <w:pPr>
              <w:widowControl/>
              <w:jc w:val="left"/>
              <w:textAlignment w:val="center"/>
              <w:rPr>
                <w:rFonts w:asciiTheme="minorEastAsia" w:eastAsiaTheme="minorEastAsia" w:hAnsiTheme="minorEastAsia" w:cstheme="minorEastAsia"/>
                <w:sz w:val="18"/>
                <w:szCs w:val="18"/>
              </w:rPr>
            </w:pPr>
            <w:r w:rsidRPr="00D03810">
              <w:rPr>
                <w:rFonts w:asciiTheme="minorEastAsia" w:eastAsiaTheme="minorEastAsia" w:hAnsiTheme="minorEastAsia" w:cstheme="minorEastAsia" w:hint="eastAsia"/>
                <w:sz w:val="18"/>
                <w:szCs w:val="18"/>
              </w:rPr>
              <w:t>户可以自己选择自动阅读时的翻页模式：上下滚动、左右滚动</w:t>
            </w:r>
            <w:r w:rsidR="00FB1C38">
              <w:rPr>
                <w:rFonts w:asciiTheme="minorEastAsia" w:eastAsiaTheme="minorEastAsia" w:hAnsiTheme="minorEastAsia" w:cstheme="minorEastAsia" w:hint="eastAsia"/>
                <w:sz w:val="18"/>
                <w:szCs w:val="18"/>
              </w:rPr>
              <w:t>，同时可以进行时间长短设置</w:t>
            </w:r>
            <w:r w:rsidR="00DE50D1">
              <w:rPr>
                <w:rFonts w:asciiTheme="minorEastAsia" w:eastAsiaTheme="minorEastAsia" w:hAnsiTheme="minorEastAsia" w:cstheme="minorEastAsia" w:hint="eastAsia"/>
                <w:sz w:val="18"/>
                <w:szCs w:val="18"/>
              </w:rPr>
              <w:t>，系统提供三种默认时间供客户选择</w:t>
            </w:r>
          </w:p>
        </w:tc>
      </w:tr>
      <w:tr w:rsidR="00D03810" w14:paraId="0023DD28" w14:textId="77777777" w:rsidTr="00D0381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C5137E6" w14:textId="77777777" w:rsidR="00D03810" w:rsidRDefault="00D03810" w:rsidP="00D0381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32DA6A11" w14:textId="77777777" w:rsidR="00D03810" w:rsidRDefault="00D03810" w:rsidP="00D0381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D03810" w14:paraId="4698366E" w14:textId="77777777" w:rsidTr="00D03810">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7AE7E5E0" w14:textId="77777777" w:rsidR="00D03810" w:rsidRDefault="00D03810" w:rsidP="00D0381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2D6AB1DF" w14:textId="77777777" w:rsidR="00D03810" w:rsidRDefault="00D03810" w:rsidP="00D0381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713684A9" w14:textId="77777777" w:rsidR="00D03810" w:rsidRDefault="00D03810" w:rsidP="00D0381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538C40A1" w14:textId="37A8AE9E" w:rsidR="00D03810" w:rsidRDefault="00D03810" w:rsidP="00D0381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自动翻页模式共支持两种翻页模式，一种是上下滚动的翻页模式，一种是左右滚动的翻页模式</w:t>
            </w:r>
            <w:r w:rsidR="00DE50D1">
              <w:rPr>
                <w:rFonts w:asciiTheme="minorEastAsia" w:eastAsiaTheme="minorEastAsia" w:hAnsiTheme="minorEastAsia" w:cstheme="minorEastAsia" w:hint="eastAsia"/>
                <w:sz w:val="18"/>
                <w:szCs w:val="18"/>
              </w:rPr>
              <w:t>，系统提供三种默认时间供客户选择。</w:t>
            </w:r>
          </w:p>
        </w:tc>
      </w:tr>
      <w:tr w:rsidR="00D03810" w14:paraId="7C73B4B2" w14:textId="77777777" w:rsidTr="00D0381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86D00E9" w14:textId="77777777" w:rsidR="00D03810" w:rsidRDefault="00D03810" w:rsidP="00D0381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8C8DA83" w14:textId="77777777" w:rsidR="00D03810" w:rsidRDefault="00D03810" w:rsidP="00D03810">
            <w:pPr>
              <w:rPr>
                <w:rFonts w:asciiTheme="minorEastAsia" w:eastAsiaTheme="minorEastAsia" w:hAnsiTheme="minorEastAsia" w:cstheme="minorEastAsia"/>
                <w:sz w:val="18"/>
                <w:szCs w:val="18"/>
              </w:rPr>
            </w:pPr>
          </w:p>
        </w:tc>
      </w:tr>
    </w:tbl>
    <w:p w14:paraId="082F2C4D" w14:textId="77777777" w:rsidR="00D03810" w:rsidRPr="00D03810" w:rsidRDefault="00D03810" w:rsidP="00D03810"/>
    <w:p w14:paraId="3DB20233" w14:textId="77777777" w:rsidR="001B1CB0" w:rsidRPr="001B1CB0" w:rsidRDefault="001B1CB0" w:rsidP="001B1CB0"/>
    <w:p w14:paraId="25B6BEB9" w14:textId="2C490621" w:rsidR="00CE4637" w:rsidRDefault="00640556" w:rsidP="00CE4637">
      <w:pPr>
        <w:pStyle w:val="2"/>
        <w:tabs>
          <w:tab w:val="clear" w:pos="1568"/>
        </w:tabs>
        <w:ind w:hanging="1568"/>
        <w:rPr>
          <w:rFonts w:asciiTheme="minorEastAsia" w:eastAsiaTheme="minorEastAsia" w:hAnsiTheme="minorEastAsia" w:cstheme="minorEastAsia"/>
        </w:rPr>
      </w:pPr>
      <w:bookmarkStart w:id="31" w:name="_Toc527467386"/>
      <w:r>
        <w:rPr>
          <w:rFonts w:asciiTheme="minorEastAsia" w:eastAsiaTheme="minorEastAsia" w:hAnsiTheme="minorEastAsia" w:cstheme="minorEastAsia" w:hint="eastAsia"/>
        </w:rPr>
        <w:t>阅读进度</w:t>
      </w:r>
      <w:bookmarkEnd w:id="31"/>
    </w:p>
    <w:p w14:paraId="5C1E6FA5" w14:textId="77777777" w:rsidR="00207F74" w:rsidRDefault="00207F74" w:rsidP="00207F74"/>
    <w:p w14:paraId="16ADF65E" w14:textId="77777777" w:rsidR="00207F74" w:rsidRDefault="00207F74" w:rsidP="00207F74"/>
    <w:p w14:paraId="68B827AE" w14:textId="7BD72CBA" w:rsidR="00207F74" w:rsidRPr="00810850" w:rsidRDefault="00207F74" w:rsidP="00207F74">
      <w:pPr>
        <w:pStyle w:val="3"/>
      </w:pPr>
      <w:bookmarkStart w:id="32" w:name="_Toc527467387"/>
      <w:r>
        <w:rPr>
          <w:rFonts w:hint="eastAsia"/>
        </w:rPr>
        <w:t>阅读进度显示</w:t>
      </w:r>
      <w:bookmarkEnd w:id="32"/>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B77B40" w:rsidRPr="0079571F" w14:paraId="73E777AD" w14:textId="77777777" w:rsidTr="00B77B40">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4CE126E6" w14:textId="77777777" w:rsidR="00B77B40" w:rsidRDefault="00B77B40" w:rsidP="00B77B4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749E31C0" w14:textId="6B512A60" w:rsidR="00B77B40" w:rsidRPr="0079571F" w:rsidRDefault="00B77B40" w:rsidP="00B77B4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阅读进度显示</w:t>
            </w:r>
          </w:p>
        </w:tc>
      </w:tr>
      <w:tr w:rsidR="00B77B40" w:rsidRPr="005B2C1B" w14:paraId="5164FA52" w14:textId="77777777" w:rsidTr="00B77B4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1E71B77"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6A156232" w14:textId="0806D78D" w:rsidR="00B77B40" w:rsidRPr="00B77B40" w:rsidRDefault="00B77B40" w:rsidP="00B77B40">
            <w:pPr>
              <w:widowControl/>
              <w:jc w:val="left"/>
              <w:textAlignment w:val="center"/>
              <w:rPr>
                <w:rFonts w:asciiTheme="minorEastAsia" w:eastAsiaTheme="minorEastAsia" w:hAnsiTheme="minorEastAsia" w:cstheme="minorEastAsia"/>
                <w:sz w:val="18"/>
                <w:szCs w:val="18"/>
              </w:rPr>
            </w:pPr>
            <w:r w:rsidRPr="00B77B40">
              <w:rPr>
                <w:rFonts w:ascii="宋体" w:hAnsi="宋体" w:hint="eastAsia"/>
                <w:color w:val="000000"/>
                <w:kern w:val="0"/>
                <w:sz w:val="18"/>
                <w:szCs w:val="18"/>
              </w:rPr>
              <w:t>显示当前阅</w:t>
            </w:r>
            <w:r>
              <w:rPr>
                <w:rFonts w:ascii="宋体" w:hAnsi="宋体" w:hint="eastAsia"/>
                <w:color w:val="000000"/>
                <w:kern w:val="0"/>
                <w:sz w:val="18"/>
                <w:szCs w:val="18"/>
              </w:rPr>
              <w:t>章节</w:t>
            </w:r>
            <w:r w:rsidRPr="00B77B40">
              <w:rPr>
                <w:rFonts w:ascii="宋体" w:hAnsi="宋体" w:hint="eastAsia"/>
                <w:color w:val="000000"/>
                <w:kern w:val="0"/>
                <w:sz w:val="18"/>
                <w:szCs w:val="18"/>
              </w:rPr>
              <w:t>读进度，用%来显示，分母以整书为准</w:t>
            </w:r>
            <w:r>
              <w:rPr>
                <w:rFonts w:ascii="宋体" w:hAnsi="宋体" w:hint="eastAsia"/>
                <w:color w:val="000000"/>
                <w:kern w:val="0"/>
                <w:sz w:val="18"/>
                <w:szCs w:val="18"/>
              </w:rPr>
              <w:t>。同时也需要进度条来展示整体章节的进度</w:t>
            </w:r>
          </w:p>
        </w:tc>
      </w:tr>
      <w:tr w:rsidR="00B77B40" w14:paraId="3B208421" w14:textId="77777777" w:rsidTr="00B77B4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9E3F3AE"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29083686" w14:textId="77777777" w:rsidR="00B77B40" w:rsidRDefault="00B77B40" w:rsidP="00B77B4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B77B40" w14:paraId="1C58729D" w14:textId="77777777" w:rsidTr="00B77B40">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6979AA78"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7B8DBE8B"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7D3CB7E"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633250F3" w14:textId="7907F783" w:rsidR="00B77B40" w:rsidRDefault="00B77B40" w:rsidP="00B77B40">
            <w:pPr>
              <w:widowControl/>
              <w:jc w:val="left"/>
              <w:textAlignment w:val="center"/>
              <w:rPr>
                <w:rFonts w:asciiTheme="minorEastAsia" w:eastAsiaTheme="minorEastAsia" w:hAnsiTheme="minorEastAsia" w:cstheme="minorEastAsia"/>
                <w:sz w:val="18"/>
                <w:szCs w:val="18"/>
              </w:rPr>
            </w:pPr>
            <w:r w:rsidRPr="00B77B40">
              <w:rPr>
                <w:rFonts w:ascii="宋体" w:hAnsi="宋体" w:hint="eastAsia"/>
                <w:color w:val="000000"/>
                <w:kern w:val="0"/>
                <w:sz w:val="18"/>
                <w:szCs w:val="18"/>
              </w:rPr>
              <w:t>显示当前阅</w:t>
            </w:r>
            <w:r>
              <w:rPr>
                <w:rFonts w:ascii="宋体" w:hAnsi="宋体" w:hint="eastAsia"/>
                <w:color w:val="000000"/>
                <w:kern w:val="0"/>
                <w:sz w:val="18"/>
                <w:szCs w:val="18"/>
              </w:rPr>
              <w:t>章节</w:t>
            </w:r>
            <w:r w:rsidRPr="00B77B40">
              <w:rPr>
                <w:rFonts w:ascii="宋体" w:hAnsi="宋体" w:hint="eastAsia"/>
                <w:color w:val="000000"/>
                <w:kern w:val="0"/>
                <w:sz w:val="18"/>
                <w:szCs w:val="18"/>
              </w:rPr>
              <w:t>读进度，用%来显示，分母以整书为准</w:t>
            </w:r>
            <w:r>
              <w:rPr>
                <w:rFonts w:ascii="宋体" w:hAnsi="宋体" w:hint="eastAsia"/>
                <w:color w:val="000000"/>
                <w:kern w:val="0"/>
                <w:sz w:val="18"/>
                <w:szCs w:val="18"/>
              </w:rPr>
              <w:t>。同时也需要进度条来展示整体章节的进度</w:t>
            </w:r>
          </w:p>
        </w:tc>
      </w:tr>
      <w:tr w:rsidR="00B77B40" w14:paraId="60ABD2B6" w14:textId="77777777" w:rsidTr="00B77B4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831BFF0"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779D17ED" w14:textId="77777777" w:rsidR="00B77B40" w:rsidRDefault="00B77B40" w:rsidP="00B77B40">
            <w:pPr>
              <w:rPr>
                <w:rFonts w:asciiTheme="minorEastAsia" w:eastAsiaTheme="minorEastAsia" w:hAnsiTheme="minorEastAsia" w:cstheme="minorEastAsia"/>
                <w:sz w:val="18"/>
                <w:szCs w:val="18"/>
              </w:rPr>
            </w:pPr>
          </w:p>
        </w:tc>
      </w:tr>
    </w:tbl>
    <w:p w14:paraId="2AD13D6E" w14:textId="77777777" w:rsidR="00207F74" w:rsidRDefault="00207F74" w:rsidP="00207F74"/>
    <w:p w14:paraId="382E712A" w14:textId="77777777" w:rsidR="00207F74" w:rsidRPr="00207F74" w:rsidRDefault="00207F74" w:rsidP="00207F74"/>
    <w:p w14:paraId="62C6E29E" w14:textId="0B7290E0" w:rsidR="00CE4637" w:rsidRDefault="00640556" w:rsidP="00207F74">
      <w:pPr>
        <w:pStyle w:val="3"/>
      </w:pPr>
      <w:bookmarkStart w:id="33" w:name="_Toc527467388"/>
      <w:r>
        <w:rPr>
          <w:rFonts w:hint="eastAsia"/>
        </w:rPr>
        <w:t>滑动进度条</w:t>
      </w:r>
      <w:bookmarkEnd w:id="33"/>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B77B40" w:rsidRPr="0079571F" w14:paraId="05714B14" w14:textId="77777777" w:rsidTr="00B77B40">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3353E3B6" w14:textId="77777777" w:rsidR="00B77B40" w:rsidRDefault="00B77B40" w:rsidP="00B77B4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34539469" w14:textId="2404C6B9" w:rsidR="00B77B40" w:rsidRPr="0079571F" w:rsidRDefault="00B77B40" w:rsidP="00B77B4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滑动进度条</w:t>
            </w:r>
          </w:p>
        </w:tc>
      </w:tr>
      <w:tr w:rsidR="00B77B40" w:rsidRPr="005B2C1B" w14:paraId="6A12852B" w14:textId="77777777" w:rsidTr="00B77B4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659E3F4"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218AEF7E" w14:textId="34019849" w:rsidR="00B77B40" w:rsidRPr="00B77B40" w:rsidRDefault="00B77B40" w:rsidP="00B77B40">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进度条滑动来展示相应的进度内容</w:t>
            </w:r>
          </w:p>
        </w:tc>
      </w:tr>
      <w:tr w:rsidR="00B77B40" w14:paraId="2FCC331F" w14:textId="77777777" w:rsidTr="00B77B4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38BBF00"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032B50ED" w14:textId="77777777" w:rsidR="00B77B40" w:rsidRDefault="00B77B40" w:rsidP="00B77B4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B77B40" w14:paraId="5A6B00E2" w14:textId="77777777" w:rsidTr="00B77B40">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7D1E762"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lastRenderedPageBreak/>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5AA67124"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3E4F6A6A"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07B23369" w14:textId="62B28CE7" w:rsidR="00B77B40" w:rsidRPr="00B77B40" w:rsidRDefault="00B77B40" w:rsidP="00B77B40">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用户</w:t>
            </w:r>
            <w:r w:rsidRPr="00B77B40">
              <w:rPr>
                <w:rFonts w:ascii="宋体" w:hAnsi="宋体" w:hint="eastAsia"/>
                <w:color w:val="000000"/>
                <w:kern w:val="0"/>
                <w:sz w:val="18"/>
                <w:szCs w:val="18"/>
              </w:rPr>
              <w:t>可以</w:t>
            </w:r>
            <w:r>
              <w:rPr>
                <w:rFonts w:ascii="宋体" w:hAnsi="宋体" w:hint="eastAsia"/>
                <w:color w:val="000000"/>
                <w:kern w:val="0"/>
                <w:sz w:val="18"/>
                <w:szCs w:val="18"/>
              </w:rPr>
              <w:t>通过</w:t>
            </w:r>
            <w:r w:rsidRPr="00B77B40">
              <w:rPr>
                <w:rFonts w:ascii="宋体" w:hAnsi="宋体" w:hint="eastAsia"/>
                <w:color w:val="000000"/>
                <w:kern w:val="0"/>
                <w:sz w:val="18"/>
                <w:szCs w:val="18"/>
              </w:rPr>
              <w:t>滑动</w:t>
            </w:r>
            <w:r>
              <w:rPr>
                <w:rFonts w:ascii="宋体" w:hAnsi="宋体" w:hint="eastAsia"/>
                <w:color w:val="000000"/>
                <w:kern w:val="0"/>
                <w:sz w:val="18"/>
                <w:szCs w:val="18"/>
              </w:rPr>
              <w:t>进度条来跳</w:t>
            </w:r>
            <w:r w:rsidRPr="00B77B40">
              <w:rPr>
                <w:rFonts w:ascii="宋体" w:hAnsi="宋体" w:hint="eastAsia"/>
                <w:color w:val="000000"/>
                <w:kern w:val="0"/>
                <w:sz w:val="18"/>
                <w:szCs w:val="18"/>
              </w:rPr>
              <w:t>转进度，</w:t>
            </w:r>
            <w:r>
              <w:rPr>
                <w:rFonts w:ascii="宋体" w:hAnsi="宋体" w:hint="eastAsia"/>
                <w:color w:val="000000"/>
                <w:kern w:val="0"/>
                <w:sz w:val="18"/>
                <w:szCs w:val="18"/>
              </w:rPr>
              <w:t>滑动停止后展示相应的进度内容</w:t>
            </w:r>
            <w:r w:rsidRPr="00B77B40">
              <w:rPr>
                <w:rFonts w:ascii="宋体" w:hAnsi="宋体" w:hint="eastAsia"/>
                <w:color w:val="000000"/>
                <w:kern w:val="0"/>
                <w:sz w:val="18"/>
                <w:szCs w:val="18"/>
              </w:rPr>
              <w:t>，</w:t>
            </w:r>
            <w:r w:rsidR="00F27485">
              <w:rPr>
                <w:rFonts w:ascii="宋体" w:hAnsi="宋体" w:hint="eastAsia"/>
                <w:color w:val="000000"/>
                <w:kern w:val="0"/>
                <w:sz w:val="18"/>
                <w:szCs w:val="18"/>
              </w:rPr>
              <w:t>滑动时</w:t>
            </w:r>
            <w:r>
              <w:rPr>
                <w:rFonts w:ascii="宋体" w:hAnsi="宋体" w:hint="eastAsia"/>
                <w:color w:val="000000"/>
                <w:kern w:val="0"/>
                <w:sz w:val="18"/>
                <w:szCs w:val="18"/>
              </w:rPr>
              <w:t>展示当前章节名称和进度百分比。</w:t>
            </w:r>
            <w:r w:rsidRPr="00B77B40">
              <w:rPr>
                <w:rFonts w:ascii="宋体" w:hAnsi="宋体" w:hint="eastAsia"/>
                <w:color w:val="000000"/>
                <w:kern w:val="0"/>
                <w:sz w:val="18"/>
                <w:szCs w:val="18"/>
              </w:rPr>
              <w:t>以及保留当前阅读位置</w:t>
            </w:r>
            <w:r>
              <w:rPr>
                <w:rFonts w:ascii="宋体" w:hAnsi="宋体" w:hint="eastAsia"/>
                <w:color w:val="000000"/>
                <w:kern w:val="0"/>
                <w:sz w:val="18"/>
                <w:szCs w:val="18"/>
              </w:rPr>
              <w:t>。可以点击返回按钮</w:t>
            </w:r>
            <w:r w:rsidR="00F27485">
              <w:rPr>
                <w:rFonts w:ascii="宋体" w:hAnsi="宋体" w:hint="eastAsia"/>
                <w:color w:val="000000"/>
                <w:kern w:val="0"/>
                <w:sz w:val="18"/>
                <w:szCs w:val="18"/>
              </w:rPr>
              <w:t>返回滑动之前的阅读进度页面</w:t>
            </w:r>
          </w:p>
        </w:tc>
      </w:tr>
      <w:tr w:rsidR="00B77B40" w14:paraId="27D4307D" w14:textId="77777777" w:rsidTr="00B77B4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60DD1B7" w14:textId="77777777" w:rsidR="00B77B40" w:rsidRDefault="00B77B40" w:rsidP="00B77B4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B333DBB" w14:textId="77777777" w:rsidR="00B77B40" w:rsidRDefault="00B77B40" w:rsidP="00B77B40">
            <w:pPr>
              <w:rPr>
                <w:rFonts w:asciiTheme="minorEastAsia" w:eastAsiaTheme="minorEastAsia" w:hAnsiTheme="minorEastAsia" w:cstheme="minorEastAsia"/>
                <w:sz w:val="18"/>
                <w:szCs w:val="18"/>
              </w:rPr>
            </w:pPr>
          </w:p>
        </w:tc>
      </w:tr>
    </w:tbl>
    <w:p w14:paraId="56CA8B6E" w14:textId="77777777" w:rsidR="00B77B40" w:rsidRPr="00B77B40" w:rsidRDefault="00B77B40" w:rsidP="00B77B40"/>
    <w:p w14:paraId="33F09167" w14:textId="1730606B" w:rsidR="00CE4637" w:rsidRDefault="00B803D6" w:rsidP="00CE4637">
      <w:pPr>
        <w:pStyle w:val="2"/>
        <w:tabs>
          <w:tab w:val="clear" w:pos="1568"/>
        </w:tabs>
        <w:ind w:hanging="1568"/>
        <w:rPr>
          <w:rFonts w:asciiTheme="minorEastAsia" w:eastAsiaTheme="minorEastAsia" w:hAnsiTheme="minorEastAsia" w:cstheme="minorEastAsia"/>
        </w:rPr>
      </w:pPr>
      <w:bookmarkStart w:id="34" w:name="_Toc527467389"/>
      <w:r>
        <w:rPr>
          <w:rFonts w:asciiTheme="minorEastAsia" w:eastAsiaTheme="minorEastAsia" w:hAnsiTheme="minorEastAsia" w:cstheme="minorEastAsia" w:hint="eastAsia"/>
        </w:rPr>
        <w:t>目录</w:t>
      </w:r>
      <w:bookmarkEnd w:id="34"/>
    </w:p>
    <w:p w14:paraId="51177F9B" w14:textId="77777777" w:rsidR="00B803D6" w:rsidRDefault="00B803D6" w:rsidP="00B803D6">
      <w:pPr>
        <w:pStyle w:val="3"/>
      </w:pPr>
      <w:bookmarkStart w:id="35" w:name="_Toc527467390"/>
      <w:r>
        <w:rPr>
          <w:rFonts w:hint="eastAsia"/>
        </w:rPr>
        <w:t>目录列表</w:t>
      </w:r>
      <w:bookmarkEnd w:id="35"/>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F27485" w:rsidRPr="0079571F" w14:paraId="7BAF4312" w14:textId="77777777" w:rsidTr="00F27485">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10F759C1" w14:textId="77777777" w:rsidR="00F27485" w:rsidRDefault="00F27485" w:rsidP="00F27485">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7C3AED51" w14:textId="1CE182B9" w:rsidR="00F27485" w:rsidRPr="0079571F"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目录列表</w:t>
            </w:r>
          </w:p>
        </w:tc>
      </w:tr>
      <w:tr w:rsidR="00F27485" w:rsidRPr="005B2C1B" w14:paraId="36966DF2"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DACF31E"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3EF776D4" w14:textId="32F2A3E8" w:rsidR="00F27485" w:rsidRPr="00F27485" w:rsidRDefault="00F27485" w:rsidP="00F27485">
            <w:pPr>
              <w:widowControl/>
              <w:jc w:val="left"/>
              <w:textAlignment w:val="center"/>
              <w:rPr>
                <w:rFonts w:asciiTheme="minorEastAsia" w:eastAsiaTheme="minorEastAsia" w:hAnsiTheme="minorEastAsia" w:cstheme="minorEastAsia"/>
                <w:sz w:val="18"/>
                <w:szCs w:val="18"/>
              </w:rPr>
            </w:pPr>
            <w:r w:rsidRPr="00F27485">
              <w:rPr>
                <w:rFonts w:ascii="宋体" w:hAnsi="宋体" w:hint="eastAsia"/>
                <w:color w:val="000000"/>
                <w:kern w:val="0"/>
                <w:sz w:val="18"/>
                <w:szCs w:val="18"/>
              </w:rPr>
              <w:t>包含本书的所有章月节的目录名、章节页码，试读下部分章节上锁；章节的层级结构</w:t>
            </w:r>
          </w:p>
        </w:tc>
      </w:tr>
      <w:tr w:rsidR="00F27485" w14:paraId="14D76B88"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404A8F7"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01D2F396" w14:textId="77777777" w:rsidR="00F27485"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F27485" w14:paraId="2D789EA3" w14:textId="77777777" w:rsidTr="00F27485">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2744F011"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ABA7460"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7E0F4330"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2A91911C" w14:textId="0E695E28" w:rsidR="00F27485" w:rsidRPr="00B77B40" w:rsidRDefault="00F27485" w:rsidP="00F27485">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展示本书的章节目录，有两级目录和三级目录，并且区分展示出已锁的部分章节和试读的部分章节内容。</w:t>
            </w:r>
          </w:p>
        </w:tc>
      </w:tr>
      <w:tr w:rsidR="00F27485" w14:paraId="229DE949"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76AA74A"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21A06DB8" w14:textId="77777777" w:rsidR="00F27485" w:rsidRDefault="00F27485" w:rsidP="00F27485">
            <w:pPr>
              <w:rPr>
                <w:rFonts w:asciiTheme="minorEastAsia" w:eastAsiaTheme="minorEastAsia" w:hAnsiTheme="minorEastAsia" w:cstheme="minorEastAsia"/>
                <w:sz w:val="18"/>
                <w:szCs w:val="18"/>
              </w:rPr>
            </w:pPr>
          </w:p>
        </w:tc>
      </w:tr>
    </w:tbl>
    <w:p w14:paraId="6698DA30" w14:textId="77777777" w:rsidR="00F27485" w:rsidRPr="00F27485" w:rsidRDefault="00F27485" w:rsidP="00F27485"/>
    <w:p w14:paraId="47C04C4D" w14:textId="12E3ACCE" w:rsidR="00B803D6" w:rsidRDefault="00F27485" w:rsidP="00B803D6">
      <w:pPr>
        <w:pStyle w:val="3"/>
      </w:pPr>
      <w:bookmarkStart w:id="36" w:name="_Toc527467391"/>
      <w:r>
        <w:rPr>
          <w:rFonts w:hint="eastAsia"/>
        </w:rPr>
        <w:t>当前</w:t>
      </w:r>
      <w:r w:rsidR="00B803D6">
        <w:rPr>
          <w:rFonts w:hint="eastAsia"/>
        </w:rPr>
        <w:t>阅读</w:t>
      </w:r>
      <w:r>
        <w:rPr>
          <w:rFonts w:hint="eastAsia"/>
        </w:rPr>
        <w:t>章节突出</w:t>
      </w:r>
      <w:r w:rsidR="00B803D6">
        <w:rPr>
          <w:rFonts w:hint="eastAsia"/>
        </w:rPr>
        <w:t>提示</w:t>
      </w:r>
      <w:bookmarkEnd w:id="36"/>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F27485" w:rsidRPr="0079571F" w14:paraId="09086702" w14:textId="77777777" w:rsidTr="00F27485">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6DD2E21D" w14:textId="77777777" w:rsidR="00F27485" w:rsidRDefault="00F27485" w:rsidP="00F27485">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4E395897" w14:textId="12BA5F38" w:rsidR="00F27485" w:rsidRPr="0079571F"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当前阅读章节突出显示</w:t>
            </w:r>
          </w:p>
        </w:tc>
      </w:tr>
      <w:tr w:rsidR="00F27485" w:rsidRPr="005B2C1B" w14:paraId="7B27A971"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2647C83"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04097DB1" w14:textId="2391EC54" w:rsidR="00F27485" w:rsidRPr="00F27485" w:rsidRDefault="00F27485" w:rsidP="00F27485">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通过特殊字体颜色显示图当前正在阅读的章节</w:t>
            </w:r>
          </w:p>
        </w:tc>
      </w:tr>
      <w:tr w:rsidR="00F27485" w14:paraId="58AEA367"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B9C5275"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77141676" w14:textId="77777777" w:rsidR="00F27485"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F27485" w14:paraId="04215E7B" w14:textId="77777777" w:rsidTr="00F27485">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3EBF8E0B"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55B91DDA"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39BB1694"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595DF232" w14:textId="207B1463" w:rsidR="00F27485" w:rsidRPr="00B77B40" w:rsidRDefault="00F27485" w:rsidP="00F27485">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通过特殊字体颜色显示图当前正在阅读的章节</w:t>
            </w:r>
          </w:p>
        </w:tc>
      </w:tr>
      <w:tr w:rsidR="00F27485" w14:paraId="3E7E5AAC"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F3240E5"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15F04B1D" w14:textId="77777777" w:rsidR="00F27485" w:rsidRDefault="00F27485" w:rsidP="00F27485">
            <w:pPr>
              <w:rPr>
                <w:rFonts w:asciiTheme="minorEastAsia" w:eastAsiaTheme="minorEastAsia" w:hAnsiTheme="minorEastAsia" w:cstheme="minorEastAsia"/>
                <w:sz w:val="18"/>
                <w:szCs w:val="18"/>
              </w:rPr>
            </w:pPr>
          </w:p>
        </w:tc>
      </w:tr>
    </w:tbl>
    <w:p w14:paraId="00C056E9" w14:textId="77777777" w:rsidR="00F27485" w:rsidRPr="00F27485" w:rsidRDefault="00F27485" w:rsidP="00F27485"/>
    <w:p w14:paraId="0FF55055" w14:textId="77777777" w:rsidR="00B803D6" w:rsidRPr="00B803D6" w:rsidRDefault="00B803D6" w:rsidP="00B803D6"/>
    <w:p w14:paraId="11EA3549" w14:textId="255F8E1C" w:rsidR="00CE4637" w:rsidRDefault="00187D03" w:rsidP="00CE4637">
      <w:pPr>
        <w:pStyle w:val="2"/>
        <w:tabs>
          <w:tab w:val="clear" w:pos="1568"/>
        </w:tabs>
        <w:ind w:hanging="1568"/>
        <w:rPr>
          <w:rFonts w:asciiTheme="minorEastAsia" w:eastAsiaTheme="minorEastAsia" w:hAnsiTheme="minorEastAsia" w:cstheme="minorEastAsia"/>
        </w:rPr>
      </w:pPr>
      <w:bookmarkStart w:id="37" w:name="_Toc527467392"/>
      <w:r>
        <w:rPr>
          <w:rFonts w:asciiTheme="minorEastAsia" w:eastAsiaTheme="minorEastAsia" w:hAnsiTheme="minorEastAsia" w:cstheme="minorEastAsia" w:hint="eastAsia"/>
        </w:rPr>
        <w:t>书签</w:t>
      </w:r>
      <w:bookmarkEnd w:id="37"/>
    </w:p>
    <w:p w14:paraId="676CDF55" w14:textId="77777777" w:rsidR="00FE6D43" w:rsidRDefault="00FE6D43" w:rsidP="00FE6D43"/>
    <w:p w14:paraId="56C0C0AE" w14:textId="77777777" w:rsidR="00FE6D43" w:rsidRDefault="00FE6D43" w:rsidP="00FE6D43"/>
    <w:p w14:paraId="3BACB644" w14:textId="77777777" w:rsidR="00FE6D43" w:rsidRDefault="00FE6D43" w:rsidP="00FE6D43"/>
    <w:p w14:paraId="6BD92D7C" w14:textId="77777777" w:rsidR="00FE6D43" w:rsidRDefault="00FE6D43" w:rsidP="00FE6D43"/>
    <w:p w14:paraId="05B2E5A3" w14:textId="3303D184" w:rsidR="00FE6D43" w:rsidRDefault="00FE6D43" w:rsidP="00FE6D43">
      <w:pPr>
        <w:pStyle w:val="3"/>
      </w:pPr>
      <w:bookmarkStart w:id="38" w:name="_Toc527467393"/>
      <w:r>
        <w:rPr>
          <w:rFonts w:hint="eastAsia"/>
        </w:rPr>
        <w:t>书签添加</w:t>
      </w:r>
      <w:r>
        <w:rPr>
          <w:rFonts w:hint="eastAsia"/>
        </w:rPr>
        <w:t>/</w:t>
      </w:r>
      <w:r>
        <w:rPr>
          <w:rFonts w:hint="eastAsia"/>
        </w:rPr>
        <w:t>删除</w:t>
      </w:r>
      <w:bookmarkEnd w:id="38"/>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F27485" w:rsidRPr="0079571F" w14:paraId="756453D8" w14:textId="77777777" w:rsidTr="00F27485">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0A101778" w14:textId="77777777" w:rsidR="00F27485" w:rsidRDefault="00F27485" w:rsidP="00F27485">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266114B6" w14:textId="4E209757" w:rsidR="00F27485" w:rsidRPr="0079571F"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书签添加/删除</w:t>
            </w:r>
          </w:p>
        </w:tc>
      </w:tr>
      <w:tr w:rsidR="00F27485" w:rsidRPr="005B2C1B" w14:paraId="29151BAA"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4F17B7C"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5F1AFAD1" w14:textId="5F8B4D6F" w:rsidR="00F27485" w:rsidRPr="00F27485" w:rsidRDefault="00F27485" w:rsidP="00F27485">
            <w:pPr>
              <w:widowControl/>
              <w:jc w:val="left"/>
              <w:textAlignment w:val="center"/>
              <w:rPr>
                <w:rFonts w:asciiTheme="minorEastAsia" w:eastAsiaTheme="minorEastAsia" w:hAnsiTheme="minorEastAsia" w:cstheme="minorEastAsia"/>
                <w:sz w:val="18"/>
                <w:szCs w:val="18"/>
              </w:rPr>
            </w:pPr>
            <w:r w:rsidRPr="00F27485">
              <w:rPr>
                <w:rFonts w:ascii="宋体" w:hAnsi="宋体" w:hint="eastAsia"/>
                <w:color w:val="000000"/>
                <w:kern w:val="0"/>
                <w:sz w:val="18"/>
                <w:szCs w:val="18"/>
              </w:rPr>
              <w:t>用户可以在阅读页添加书签或者删除书签</w:t>
            </w:r>
          </w:p>
        </w:tc>
      </w:tr>
      <w:tr w:rsidR="00F27485" w14:paraId="06545156"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9D30647"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FA48A24" w14:textId="77777777" w:rsidR="00F27485"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F27485" w14:paraId="56904FEA" w14:textId="77777777" w:rsidTr="00F27485">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6BC103F1"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66C11B20"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193A8E18"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7669DEAB" w14:textId="289A4AE7" w:rsidR="00F27485" w:rsidRPr="00B77B40" w:rsidRDefault="00F27485" w:rsidP="00F27485">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用户可以在阅读电子书时添加当前页面为书签，也可以在已经添加书签的页面进行取消书签的操作</w:t>
            </w:r>
          </w:p>
        </w:tc>
      </w:tr>
      <w:tr w:rsidR="00F27485" w14:paraId="2CC6F738"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9569F58"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0B2BDCEC" w14:textId="77777777" w:rsidR="00F27485" w:rsidRDefault="00F27485" w:rsidP="00F27485">
            <w:pPr>
              <w:rPr>
                <w:rFonts w:asciiTheme="minorEastAsia" w:eastAsiaTheme="minorEastAsia" w:hAnsiTheme="minorEastAsia" w:cstheme="minorEastAsia"/>
                <w:sz w:val="18"/>
                <w:szCs w:val="18"/>
              </w:rPr>
            </w:pPr>
          </w:p>
        </w:tc>
      </w:tr>
    </w:tbl>
    <w:p w14:paraId="6AE26380" w14:textId="77777777" w:rsidR="00F27485" w:rsidRPr="00F27485" w:rsidRDefault="00F27485" w:rsidP="00F27485"/>
    <w:p w14:paraId="2BED50EF" w14:textId="46860ADA" w:rsidR="00CE4637" w:rsidRDefault="00187D03" w:rsidP="00FE6D43">
      <w:pPr>
        <w:pStyle w:val="3"/>
      </w:pPr>
      <w:bookmarkStart w:id="39" w:name="_Toc527467394"/>
      <w:r>
        <w:rPr>
          <w:rFonts w:hint="eastAsia"/>
        </w:rPr>
        <w:t>书签列表</w:t>
      </w:r>
      <w:bookmarkEnd w:id="39"/>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F27485" w:rsidRPr="0079571F" w14:paraId="75B5B9ED" w14:textId="77777777" w:rsidTr="00F27485">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BB1660B" w14:textId="77777777" w:rsidR="00F27485" w:rsidRDefault="00F27485" w:rsidP="00F27485">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4FA48601" w14:textId="52190B0C" w:rsidR="00F27485" w:rsidRPr="0079571F"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书签列表</w:t>
            </w:r>
          </w:p>
        </w:tc>
      </w:tr>
      <w:tr w:rsidR="00F27485" w:rsidRPr="005B2C1B" w14:paraId="24B21568"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7AAAE49"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49ED03A8" w14:textId="057999CE" w:rsidR="00F27485" w:rsidRPr="00F27485" w:rsidRDefault="004E25FE"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展示用户自己添加的书签</w:t>
            </w:r>
          </w:p>
        </w:tc>
      </w:tr>
      <w:tr w:rsidR="00F27485" w14:paraId="531BA20B"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EEBF44C"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D07E652" w14:textId="77777777" w:rsidR="00F27485" w:rsidRDefault="00F27485" w:rsidP="00F27485">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F27485" w14:paraId="6DC94683" w14:textId="77777777" w:rsidTr="00F27485">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66245A0F"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B9FD807"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5E2F5191"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58591D63" w14:textId="13FB1C09" w:rsidR="00F27485" w:rsidRPr="00B77B40" w:rsidRDefault="004E25FE" w:rsidP="00F27485">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通过列表的形式展示用户所有的书签，</w:t>
            </w:r>
            <w:r w:rsidRPr="004E25FE">
              <w:rPr>
                <w:rFonts w:ascii="宋体" w:hAnsi="宋体" w:hint="eastAsia"/>
                <w:color w:val="000000"/>
                <w:kern w:val="0"/>
                <w:sz w:val="18"/>
                <w:szCs w:val="18"/>
              </w:rPr>
              <w:t>书签列表每条书签包含书签所属章节</w:t>
            </w:r>
            <w:r>
              <w:rPr>
                <w:rFonts w:ascii="宋体" w:hAnsi="宋体" w:hint="eastAsia"/>
                <w:color w:val="000000"/>
                <w:kern w:val="0"/>
                <w:sz w:val="18"/>
                <w:szCs w:val="18"/>
              </w:rPr>
              <w:t>。</w:t>
            </w:r>
            <w:r w:rsidR="00DE50D1">
              <w:rPr>
                <w:rFonts w:ascii="宋体" w:hAnsi="宋体" w:hint="eastAsia"/>
                <w:color w:val="000000"/>
                <w:kern w:val="0"/>
                <w:sz w:val="18"/>
                <w:szCs w:val="18"/>
              </w:rPr>
              <w:t>书签列表也可以进行书签删除操作。</w:t>
            </w:r>
          </w:p>
        </w:tc>
      </w:tr>
      <w:tr w:rsidR="00F27485" w14:paraId="04D67C9B" w14:textId="77777777" w:rsidTr="00F27485">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DA310D7" w14:textId="77777777" w:rsidR="00F27485" w:rsidRDefault="00F27485" w:rsidP="00F2748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53C9EEAE" w14:textId="77777777" w:rsidR="00F27485" w:rsidRDefault="00F27485" w:rsidP="00F27485">
            <w:pPr>
              <w:rPr>
                <w:rFonts w:asciiTheme="minorEastAsia" w:eastAsiaTheme="minorEastAsia" w:hAnsiTheme="minorEastAsia" w:cstheme="minorEastAsia"/>
                <w:sz w:val="18"/>
                <w:szCs w:val="18"/>
              </w:rPr>
            </w:pPr>
          </w:p>
        </w:tc>
      </w:tr>
    </w:tbl>
    <w:p w14:paraId="2E73CDF8" w14:textId="77777777" w:rsidR="00F27485" w:rsidRPr="00F27485" w:rsidRDefault="00F27485" w:rsidP="00F27485"/>
    <w:p w14:paraId="0DB6074A" w14:textId="33DB475E" w:rsidR="00CE4637" w:rsidRPr="00794C47" w:rsidRDefault="00207F74" w:rsidP="00CE4637">
      <w:pPr>
        <w:pStyle w:val="2"/>
        <w:tabs>
          <w:tab w:val="clear" w:pos="1568"/>
        </w:tabs>
        <w:ind w:hanging="1568"/>
        <w:rPr>
          <w:rFonts w:asciiTheme="minorEastAsia" w:eastAsiaTheme="minorEastAsia" w:hAnsiTheme="minorEastAsia" w:cstheme="minorEastAsia"/>
          <w:color w:val="000000" w:themeColor="text1"/>
        </w:rPr>
      </w:pPr>
      <w:bookmarkStart w:id="40" w:name="_Toc527467395"/>
      <w:r w:rsidRPr="00794C47">
        <w:rPr>
          <w:rFonts w:asciiTheme="minorEastAsia" w:eastAsiaTheme="minorEastAsia" w:hAnsiTheme="minorEastAsia" w:cstheme="minorEastAsia" w:hint="eastAsia"/>
          <w:color w:val="000000" w:themeColor="text1"/>
        </w:rPr>
        <w:t>想法</w:t>
      </w:r>
      <w:bookmarkEnd w:id="40"/>
    </w:p>
    <w:p w14:paraId="1F523000" w14:textId="76CD12E1" w:rsidR="00762763" w:rsidRDefault="00762763" w:rsidP="00762763">
      <w:pPr>
        <w:pStyle w:val="3"/>
      </w:pPr>
      <w:bookmarkStart w:id="41" w:name="_Toc527467396"/>
      <w:r>
        <w:rPr>
          <w:rFonts w:hint="eastAsia"/>
        </w:rPr>
        <w:t>他人想法显示</w:t>
      </w:r>
      <w:bookmarkEnd w:id="41"/>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4E25FE" w:rsidRPr="0079571F" w14:paraId="4272D148" w14:textId="77777777" w:rsidTr="004E25FE">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07C8D39" w14:textId="77777777" w:rsidR="004E25FE" w:rsidRDefault="004E25FE" w:rsidP="004E25FE">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65427AED" w14:textId="2FC1AE24" w:rsidR="004E25FE" w:rsidRPr="0079571F" w:rsidRDefault="004E25FE" w:rsidP="004E25FE">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他人想法显示</w:t>
            </w:r>
          </w:p>
        </w:tc>
      </w:tr>
      <w:tr w:rsidR="004E25FE" w:rsidRPr="005B2C1B" w14:paraId="3A559585" w14:textId="77777777" w:rsidTr="004E25FE">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9D3824F" w14:textId="77777777" w:rsidR="004E25FE" w:rsidRDefault="004E25FE" w:rsidP="004E25F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523AF1A8" w14:textId="19963689" w:rsidR="004E25FE" w:rsidRPr="00F27485" w:rsidRDefault="004E25FE" w:rsidP="004E25FE">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他人想法显示设置</w:t>
            </w:r>
          </w:p>
        </w:tc>
      </w:tr>
      <w:tr w:rsidR="004E25FE" w14:paraId="72BB3B6A" w14:textId="77777777" w:rsidTr="004E25FE">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055E0D8" w14:textId="77777777" w:rsidR="004E25FE" w:rsidRDefault="004E25FE" w:rsidP="004E25F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799F638E" w14:textId="77777777" w:rsidR="004E25FE" w:rsidRDefault="004E25FE" w:rsidP="004E25FE">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4E25FE" w14:paraId="50118246" w14:textId="77777777" w:rsidTr="004E25FE">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13E35143" w14:textId="77777777" w:rsidR="004E25FE" w:rsidRDefault="004E25FE" w:rsidP="004E25F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lastRenderedPageBreak/>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2B145A5" w14:textId="77777777" w:rsidR="004E25FE" w:rsidRDefault="004E25FE" w:rsidP="004E25F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35C9774D" w14:textId="77777777" w:rsidR="004E25FE" w:rsidRDefault="004E25FE" w:rsidP="004E25F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37339828" w14:textId="77777777" w:rsidR="004E25FE" w:rsidRDefault="004E25FE" w:rsidP="004E25FE">
            <w:pPr>
              <w:widowControl/>
              <w:jc w:val="left"/>
              <w:textAlignment w:val="center"/>
              <w:rPr>
                <w:rFonts w:ascii="宋体" w:hAnsi="宋体"/>
                <w:color w:val="000000"/>
                <w:kern w:val="0"/>
                <w:sz w:val="18"/>
                <w:szCs w:val="18"/>
              </w:rPr>
            </w:pPr>
            <w:r>
              <w:rPr>
                <w:rFonts w:ascii="宋体" w:hAnsi="宋体" w:hint="eastAsia"/>
                <w:color w:val="000000"/>
                <w:kern w:val="0"/>
                <w:sz w:val="18"/>
                <w:szCs w:val="18"/>
              </w:rPr>
              <w:t>当用户设置他人想法显示之后，</w:t>
            </w:r>
            <w:r w:rsidRPr="004E25FE">
              <w:rPr>
                <w:rFonts w:ascii="宋体" w:hAnsi="宋体" w:hint="eastAsia"/>
                <w:color w:val="000000"/>
                <w:kern w:val="0"/>
                <w:sz w:val="18"/>
                <w:szCs w:val="18"/>
              </w:rPr>
              <w:t>读到某一页时，</w:t>
            </w:r>
            <w:r w:rsidR="003E61C6">
              <w:rPr>
                <w:rFonts w:ascii="宋体" w:hAnsi="宋体" w:hint="eastAsia"/>
                <w:color w:val="000000"/>
                <w:kern w:val="0"/>
                <w:sz w:val="18"/>
                <w:szCs w:val="18"/>
              </w:rPr>
              <w:t>如果当前页面有别人写的想法时</w:t>
            </w:r>
          </w:p>
          <w:p w14:paraId="741FD0BD" w14:textId="71E4ACB0" w:rsidR="002A6B30" w:rsidRPr="002A6B30" w:rsidRDefault="002A6B30" w:rsidP="002A6B30">
            <w:pPr>
              <w:pStyle w:val="af2"/>
              <w:widowControl/>
              <w:numPr>
                <w:ilvl w:val="0"/>
                <w:numId w:val="19"/>
              </w:numPr>
              <w:ind w:firstLineChars="0"/>
              <w:jc w:val="left"/>
              <w:textAlignment w:val="center"/>
              <w:rPr>
                <w:rFonts w:ascii="宋体" w:hAnsi="宋体" w:hint="eastAsia"/>
                <w:color w:val="000000"/>
                <w:kern w:val="0"/>
                <w:sz w:val="18"/>
                <w:szCs w:val="18"/>
              </w:rPr>
            </w:pPr>
            <w:r w:rsidRPr="002A6B30">
              <w:rPr>
                <w:rFonts w:ascii="宋体" w:hAnsi="宋体" w:hint="eastAsia"/>
                <w:color w:val="000000"/>
                <w:kern w:val="0"/>
                <w:sz w:val="18"/>
                <w:szCs w:val="18"/>
              </w:rPr>
              <w:t>通过虚线的模式展示他人的写想法的区域。</w:t>
            </w:r>
          </w:p>
          <w:p w14:paraId="43476CD2" w14:textId="77777777" w:rsidR="002A6B30" w:rsidRDefault="002A6B30" w:rsidP="002A6B30">
            <w:pPr>
              <w:pStyle w:val="af2"/>
              <w:widowControl/>
              <w:numPr>
                <w:ilvl w:val="0"/>
                <w:numId w:val="19"/>
              </w:numPr>
              <w:ind w:firstLineChars="0"/>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红色虚线展示自己的想法</w:t>
            </w:r>
          </w:p>
          <w:p w14:paraId="32D0C289" w14:textId="77777777" w:rsidR="002A6B30" w:rsidRDefault="002A6B30" w:rsidP="002A6B30">
            <w:pPr>
              <w:pStyle w:val="af2"/>
              <w:widowControl/>
              <w:numPr>
                <w:ilvl w:val="0"/>
                <w:numId w:val="19"/>
              </w:numPr>
              <w:ind w:firstLineChars="0"/>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当想法虚线部分重叠时，合并整个区域的想法，点击整个区域显示该区域的所有人的想法内容</w:t>
            </w:r>
          </w:p>
          <w:p w14:paraId="4DD1BC86" w14:textId="4CE3FFB4" w:rsidR="002A6B30" w:rsidRDefault="002A6B30" w:rsidP="002A6B30">
            <w:pPr>
              <w:pStyle w:val="af2"/>
              <w:widowControl/>
              <w:numPr>
                <w:ilvl w:val="0"/>
                <w:numId w:val="19"/>
              </w:numPr>
              <w:ind w:firstLineChars="0"/>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在页面左下角显示整页的想法数量</w:t>
            </w:r>
          </w:p>
          <w:p w14:paraId="0CF28CD5" w14:textId="363C6DE8" w:rsidR="002A6B30" w:rsidRPr="002A6B30" w:rsidRDefault="002A6B30" w:rsidP="002A6B30">
            <w:pPr>
              <w:pStyle w:val="af2"/>
              <w:widowControl/>
              <w:numPr>
                <w:ilvl w:val="0"/>
                <w:numId w:val="19"/>
              </w:numPr>
              <w:ind w:firstLineChars="0"/>
              <w:jc w:val="left"/>
              <w:textAlignment w:val="center"/>
              <w:rPr>
                <w:rFonts w:asciiTheme="minorEastAsia" w:eastAsiaTheme="minorEastAsia" w:hAnsiTheme="minorEastAsia" w:cstheme="minorEastAsia" w:hint="eastAsia"/>
                <w:sz w:val="18"/>
                <w:szCs w:val="18"/>
              </w:rPr>
            </w:pPr>
            <w:r>
              <w:rPr>
                <w:rFonts w:asciiTheme="minorEastAsia" w:eastAsiaTheme="minorEastAsia" w:hAnsiTheme="minorEastAsia" w:cstheme="minorEastAsia" w:hint="eastAsia"/>
                <w:sz w:val="18"/>
                <w:szCs w:val="18"/>
              </w:rPr>
              <w:t>整页写想法时，页面的第一个字显示在哪一页，该页面想法即为显示页的想法。（展示当前相面想法时使用）</w:t>
            </w:r>
            <w:r>
              <w:rPr>
                <w:rFonts w:asciiTheme="minorEastAsia" w:eastAsiaTheme="minorEastAsia" w:hAnsiTheme="minorEastAsia" w:cstheme="minorEastAsia" w:hint="eastAsia"/>
                <w:sz w:val="18"/>
                <w:szCs w:val="18"/>
              </w:rPr>
              <w:t>无论字体大小，屏幕尺寸如何变化，</w:t>
            </w:r>
            <w:r w:rsidR="00530EBA">
              <w:rPr>
                <w:rFonts w:asciiTheme="minorEastAsia" w:eastAsiaTheme="minorEastAsia" w:hAnsiTheme="minorEastAsia" w:cstheme="minorEastAsia" w:hint="eastAsia"/>
                <w:sz w:val="18"/>
                <w:szCs w:val="18"/>
              </w:rPr>
              <w:t>整页想法以页面的开头字样位作为标示，</w:t>
            </w:r>
          </w:p>
        </w:tc>
      </w:tr>
      <w:tr w:rsidR="004E25FE" w14:paraId="5B83BDF3" w14:textId="77777777" w:rsidTr="004E25FE">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ABF886D" w14:textId="77777777" w:rsidR="004E25FE" w:rsidRDefault="004E25FE" w:rsidP="004E25FE">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0E1A500" w14:textId="77777777" w:rsidR="004E25FE" w:rsidRDefault="004E25FE" w:rsidP="004E25FE">
            <w:pPr>
              <w:rPr>
                <w:rFonts w:asciiTheme="minorEastAsia" w:eastAsiaTheme="minorEastAsia" w:hAnsiTheme="minorEastAsia" w:cstheme="minorEastAsia"/>
                <w:sz w:val="18"/>
                <w:szCs w:val="18"/>
              </w:rPr>
            </w:pPr>
          </w:p>
        </w:tc>
      </w:tr>
    </w:tbl>
    <w:p w14:paraId="70E51C53" w14:textId="77777777" w:rsidR="004E25FE" w:rsidRPr="004E25FE" w:rsidRDefault="004E25FE" w:rsidP="004E25FE"/>
    <w:p w14:paraId="2F082B92" w14:textId="18711A01" w:rsidR="00762763" w:rsidRPr="00810850" w:rsidRDefault="00762763" w:rsidP="00762763">
      <w:pPr>
        <w:pStyle w:val="3"/>
      </w:pPr>
      <w:bookmarkStart w:id="42" w:name="_Toc527467397"/>
      <w:r>
        <w:rPr>
          <w:rFonts w:hint="eastAsia"/>
        </w:rPr>
        <w:t>他人想法隐藏</w:t>
      </w:r>
      <w:bookmarkEnd w:id="42"/>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3E61C6" w:rsidRPr="0079571F" w14:paraId="2D23539F" w14:textId="77777777" w:rsidTr="003E61C6">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0CD9A479" w14:textId="77777777" w:rsidR="003E61C6" w:rsidRDefault="003E61C6" w:rsidP="003E61C6">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14877F17" w14:textId="45D73734" w:rsidR="003E61C6" w:rsidRPr="0079571F"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他人想法隐藏</w:t>
            </w:r>
          </w:p>
        </w:tc>
      </w:tr>
      <w:tr w:rsidR="003E61C6" w:rsidRPr="00F27485" w14:paraId="27402CF6"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F4BD26E"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5AD48D5E" w14:textId="73654187" w:rsidR="003E61C6" w:rsidRPr="00F27485"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他人想法隐藏设置</w:t>
            </w:r>
          </w:p>
        </w:tc>
      </w:tr>
      <w:tr w:rsidR="003E61C6" w14:paraId="0DC74B4B"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4099CBA"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5FCE70B9" w14:textId="77777777" w:rsidR="003E61C6"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3E61C6" w:rsidRPr="00B77B40" w14:paraId="2E2A96D3" w14:textId="77777777" w:rsidTr="003E61C6">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31A026CE"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67FD8D44"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5216125"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6C986A15" w14:textId="33CEA4B5" w:rsidR="003E61C6" w:rsidRPr="00B77B40" w:rsidRDefault="003E61C6" w:rsidP="003E61C6">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当用户设置他人想法隐藏之后，阅读</w:t>
            </w:r>
            <w:r w:rsidR="0056245B">
              <w:rPr>
                <w:rFonts w:ascii="宋体" w:hAnsi="宋体" w:hint="eastAsia"/>
                <w:color w:val="000000"/>
                <w:kern w:val="0"/>
                <w:sz w:val="18"/>
                <w:szCs w:val="18"/>
              </w:rPr>
              <w:t>过程中将不会在显示</w:t>
            </w:r>
            <w:r>
              <w:rPr>
                <w:rFonts w:ascii="宋体" w:hAnsi="宋体" w:hint="eastAsia"/>
                <w:color w:val="000000"/>
                <w:kern w:val="0"/>
                <w:sz w:val="18"/>
                <w:szCs w:val="18"/>
              </w:rPr>
              <w:t>其他人的想法数。如需查看需要重新开启想法显示。</w:t>
            </w:r>
            <w:r w:rsidRPr="00B77B40">
              <w:rPr>
                <w:rFonts w:asciiTheme="minorEastAsia" w:eastAsiaTheme="minorEastAsia" w:hAnsiTheme="minorEastAsia" w:cstheme="minorEastAsia"/>
                <w:sz w:val="18"/>
                <w:szCs w:val="18"/>
              </w:rPr>
              <w:t xml:space="preserve"> </w:t>
            </w:r>
          </w:p>
        </w:tc>
      </w:tr>
      <w:tr w:rsidR="003E61C6" w14:paraId="7404CCBB"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2E8E569"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2BB5AEEF" w14:textId="77777777" w:rsidR="003E61C6" w:rsidRDefault="003E61C6" w:rsidP="003E61C6">
            <w:pPr>
              <w:rPr>
                <w:rFonts w:asciiTheme="minorEastAsia" w:eastAsiaTheme="minorEastAsia" w:hAnsiTheme="minorEastAsia" w:cstheme="minorEastAsia"/>
                <w:sz w:val="18"/>
                <w:szCs w:val="18"/>
              </w:rPr>
            </w:pPr>
          </w:p>
        </w:tc>
      </w:tr>
    </w:tbl>
    <w:p w14:paraId="717136DA" w14:textId="77777777" w:rsidR="00762763" w:rsidRPr="00762763" w:rsidRDefault="00762763" w:rsidP="00762763"/>
    <w:p w14:paraId="03B3CBDA" w14:textId="520D2EEA" w:rsidR="00207F74" w:rsidRPr="00810850" w:rsidRDefault="00207F74" w:rsidP="00207F74">
      <w:pPr>
        <w:pStyle w:val="3"/>
      </w:pPr>
      <w:bookmarkStart w:id="43" w:name="_Toc527467398"/>
      <w:r>
        <w:rPr>
          <w:rFonts w:hint="eastAsia"/>
        </w:rPr>
        <w:t>写想法</w:t>
      </w:r>
      <w:bookmarkEnd w:id="43"/>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3E61C6" w:rsidRPr="0079571F" w14:paraId="1CD37D55" w14:textId="77777777" w:rsidTr="003E61C6">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3B8DC0E4" w14:textId="77777777" w:rsidR="003E61C6" w:rsidRDefault="003E61C6" w:rsidP="003E61C6">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482DB708" w14:textId="035F2AEC" w:rsidR="003E61C6" w:rsidRPr="0079571F"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写想法</w:t>
            </w:r>
          </w:p>
        </w:tc>
      </w:tr>
      <w:tr w:rsidR="003E61C6" w:rsidRPr="00F27485" w14:paraId="34598E4C"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87BEE08"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4567A609" w14:textId="400ABCC8" w:rsidR="003E61C6" w:rsidRPr="00F27485"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写想法，同时可以设置公开与不公开。</w:t>
            </w:r>
          </w:p>
        </w:tc>
      </w:tr>
      <w:tr w:rsidR="003E61C6" w14:paraId="4755C4D5"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AB4CA15"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34B9649E" w14:textId="77777777" w:rsidR="003E61C6"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3E61C6" w:rsidRPr="00B77B40" w14:paraId="65DE9374" w14:textId="77777777" w:rsidTr="003E61C6">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06D0B80"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325F0B76"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3477F2B"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68E64B2B" w14:textId="58516AB9" w:rsidR="003E61C6" w:rsidRPr="00B77B40" w:rsidRDefault="003E61C6" w:rsidP="003E61C6">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用户在选中部分文字之后，可以对选中的内容进行想法添加，</w:t>
            </w:r>
            <w:r w:rsidR="00C937AD">
              <w:rPr>
                <w:rFonts w:ascii="宋体" w:hAnsi="宋体" w:hint="eastAsia"/>
                <w:color w:val="000000"/>
                <w:kern w:val="0"/>
                <w:sz w:val="18"/>
                <w:szCs w:val="18"/>
              </w:rPr>
              <w:t>通过文本的格式</w:t>
            </w:r>
            <w:r w:rsidR="00AE3D54">
              <w:rPr>
                <w:rFonts w:ascii="宋体" w:hAnsi="宋体" w:hint="eastAsia"/>
                <w:color w:val="000000"/>
                <w:kern w:val="0"/>
                <w:sz w:val="18"/>
                <w:szCs w:val="18"/>
              </w:rPr>
              <w:t>进行</w:t>
            </w:r>
            <w:r w:rsidR="00C937AD">
              <w:rPr>
                <w:rFonts w:ascii="宋体" w:hAnsi="宋体" w:hint="eastAsia"/>
                <w:color w:val="000000"/>
                <w:kern w:val="0"/>
                <w:sz w:val="18"/>
                <w:szCs w:val="18"/>
              </w:rPr>
              <w:t>添加，并且最多支持500个字符。同时也</w:t>
            </w:r>
            <w:r>
              <w:rPr>
                <w:rFonts w:ascii="宋体" w:hAnsi="宋体" w:hint="eastAsia"/>
                <w:color w:val="000000"/>
                <w:kern w:val="0"/>
                <w:sz w:val="18"/>
                <w:szCs w:val="18"/>
              </w:rPr>
              <w:t>可以设置想法的内容公开与否，如果不公开将会只有自己查看。</w:t>
            </w:r>
          </w:p>
        </w:tc>
      </w:tr>
      <w:tr w:rsidR="003E61C6" w14:paraId="212AB4AC"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6CBAA06"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E467CB2" w14:textId="77777777" w:rsidR="003E61C6" w:rsidRDefault="003E61C6" w:rsidP="003E61C6">
            <w:pPr>
              <w:rPr>
                <w:rFonts w:asciiTheme="minorEastAsia" w:eastAsiaTheme="minorEastAsia" w:hAnsiTheme="minorEastAsia" w:cstheme="minorEastAsia"/>
                <w:sz w:val="18"/>
                <w:szCs w:val="18"/>
              </w:rPr>
            </w:pPr>
          </w:p>
        </w:tc>
      </w:tr>
    </w:tbl>
    <w:p w14:paraId="02CCBE79" w14:textId="77777777" w:rsidR="00207F74" w:rsidRPr="00207F74" w:rsidRDefault="00207F74" w:rsidP="00207F74"/>
    <w:p w14:paraId="492E138F" w14:textId="77777777" w:rsidR="00207F74" w:rsidRPr="00810850" w:rsidRDefault="00207F74" w:rsidP="00207F74">
      <w:pPr>
        <w:pStyle w:val="3"/>
      </w:pPr>
      <w:bookmarkStart w:id="44" w:name="_Toc527467399"/>
      <w:r>
        <w:rPr>
          <w:rFonts w:hint="eastAsia"/>
        </w:rPr>
        <w:t>想法列表</w:t>
      </w:r>
      <w:bookmarkEnd w:id="44"/>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3E61C6" w:rsidRPr="0079571F" w14:paraId="12C12CDA" w14:textId="77777777" w:rsidTr="003E61C6">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079AD693" w14:textId="77777777" w:rsidR="003E61C6" w:rsidRDefault="003E61C6" w:rsidP="003E61C6">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5A2684CA" w14:textId="41505978" w:rsidR="003E61C6" w:rsidRPr="0079571F"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想法列表</w:t>
            </w:r>
          </w:p>
        </w:tc>
      </w:tr>
      <w:tr w:rsidR="003E61C6" w:rsidRPr="00F27485" w14:paraId="76E5490E"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7E25727"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6136303C" w14:textId="0145FAAA" w:rsidR="003E61C6" w:rsidRPr="003E61C6" w:rsidRDefault="0056245B" w:rsidP="003E61C6">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想法列表</w:t>
            </w:r>
            <w:r w:rsidR="003E61C6" w:rsidRPr="003E61C6">
              <w:rPr>
                <w:rFonts w:ascii="宋体" w:hAnsi="宋体" w:hint="eastAsia"/>
                <w:color w:val="000000"/>
                <w:kern w:val="0"/>
                <w:sz w:val="18"/>
                <w:szCs w:val="18"/>
              </w:rPr>
              <w:t>包含自己想法，以及大家的想法</w:t>
            </w:r>
            <w:r w:rsidR="003E61C6" w:rsidRPr="003E61C6">
              <w:rPr>
                <w:rFonts w:asciiTheme="minorEastAsia" w:eastAsiaTheme="minorEastAsia" w:hAnsiTheme="minorEastAsia" w:cstheme="minorEastAsia" w:hint="eastAsia"/>
                <w:sz w:val="18"/>
                <w:szCs w:val="18"/>
              </w:rPr>
              <w:t>。</w:t>
            </w:r>
            <w:r>
              <w:rPr>
                <w:rFonts w:asciiTheme="minorEastAsia" w:eastAsiaTheme="minorEastAsia" w:hAnsiTheme="minorEastAsia" w:cstheme="minorEastAsia" w:hint="eastAsia"/>
                <w:sz w:val="18"/>
                <w:szCs w:val="18"/>
              </w:rPr>
              <w:t>以列表的形式展示</w:t>
            </w:r>
          </w:p>
        </w:tc>
      </w:tr>
      <w:tr w:rsidR="003E61C6" w14:paraId="36A4CD82"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530A76E"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lastRenderedPageBreak/>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4693FEDA" w14:textId="77777777" w:rsidR="003E61C6" w:rsidRDefault="003E61C6" w:rsidP="003E61C6">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3E61C6" w:rsidRPr="00B77B40" w14:paraId="73DFFC07" w14:textId="77777777" w:rsidTr="003E61C6">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6B6CC5AC"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46E84255"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5745919E"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22F032F7" w14:textId="62D6268A" w:rsidR="003E61C6" w:rsidRPr="00B77B40" w:rsidRDefault="003E61C6" w:rsidP="003E61C6">
            <w:pPr>
              <w:widowControl/>
              <w:jc w:val="left"/>
              <w:textAlignment w:val="center"/>
              <w:rPr>
                <w:rFonts w:asciiTheme="minorEastAsia" w:eastAsiaTheme="minorEastAsia" w:hAnsiTheme="minorEastAsia" w:cstheme="minorEastAsia" w:hint="eastAsia"/>
                <w:sz w:val="18"/>
                <w:szCs w:val="18"/>
              </w:rPr>
            </w:pPr>
            <w:r>
              <w:rPr>
                <w:rFonts w:ascii="宋体" w:hAnsi="宋体" w:hint="eastAsia"/>
                <w:color w:val="000000"/>
                <w:kern w:val="0"/>
                <w:sz w:val="18"/>
                <w:szCs w:val="18"/>
              </w:rPr>
              <w:t>当用户阅读的当前页面，有其他人，或者本人的想法时。用户可以点击并查看所有的想法信息。想法信息通过列表的形式展示。</w:t>
            </w:r>
            <w:r w:rsidR="0056245B">
              <w:rPr>
                <w:rFonts w:ascii="宋体" w:hAnsi="宋体" w:hint="eastAsia"/>
                <w:color w:val="000000"/>
                <w:kern w:val="0"/>
                <w:sz w:val="18"/>
                <w:szCs w:val="18"/>
              </w:rPr>
              <w:t>用户可以对想法进行点赞和评论的操作。</w:t>
            </w:r>
          </w:p>
        </w:tc>
      </w:tr>
      <w:tr w:rsidR="003E61C6" w14:paraId="38E5324D" w14:textId="77777777" w:rsidTr="003E61C6">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2D491A0" w14:textId="77777777" w:rsidR="003E61C6" w:rsidRDefault="003E61C6" w:rsidP="003E61C6">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5FE39558" w14:textId="77777777" w:rsidR="003E61C6" w:rsidRDefault="003E61C6" w:rsidP="003E61C6">
            <w:pPr>
              <w:rPr>
                <w:rFonts w:asciiTheme="minorEastAsia" w:eastAsiaTheme="minorEastAsia" w:hAnsiTheme="minorEastAsia" w:cstheme="minorEastAsia"/>
                <w:sz w:val="18"/>
                <w:szCs w:val="18"/>
              </w:rPr>
            </w:pPr>
          </w:p>
        </w:tc>
      </w:tr>
    </w:tbl>
    <w:p w14:paraId="7515320D" w14:textId="77777777" w:rsidR="00207F74" w:rsidRPr="00207F74" w:rsidRDefault="00207F74" w:rsidP="00207F74"/>
    <w:p w14:paraId="6A46E95E" w14:textId="334837B2" w:rsidR="00CE4637" w:rsidRDefault="00DB7B44" w:rsidP="00CE4637">
      <w:pPr>
        <w:pStyle w:val="2"/>
        <w:tabs>
          <w:tab w:val="clear" w:pos="1568"/>
        </w:tabs>
        <w:ind w:hanging="1568"/>
        <w:rPr>
          <w:rFonts w:asciiTheme="minorEastAsia" w:eastAsiaTheme="minorEastAsia" w:hAnsiTheme="minorEastAsia" w:cstheme="minorEastAsia"/>
        </w:rPr>
      </w:pPr>
      <w:bookmarkStart w:id="45" w:name="_Toc527467400"/>
      <w:r>
        <w:rPr>
          <w:rFonts w:asciiTheme="minorEastAsia" w:eastAsiaTheme="minorEastAsia" w:hAnsiTheme="minorEastAsia" w:cstheme="minorEastAsia" w:hint="eastAsia"/>
        </w:rPr>
        <w:t>文本选择</w:t>
      </w:r>
      <w:bookmarkEnd w:id="45"/>
    </w:p>
    <w:p w14:paraId="0F995A43" w14:textId="2B8D1FCB" w:rsidR="00787DF0" w:rsidRPr="00787DF0" w:rsidRDefault="00787DF0" w:rsidP="00787DF0">
      <w:r>
        <w:rPr>
          <w:rFonts w:hint="eastAsia"/>
        </w:rPr>
        <w:t>用户可以长按文本，对文本区域进行选择，并进行相应的操作如内容纠错、复制文本、划线、分享</w:t>
      </w:r>
    </w:p>
    <w:p w14:paraId="72B6CEA8" w14:textId="57CD99C1" w:rsidR="00DB7B44" w:rsidRDefault="00DB7B44" w:rsidP="00DB7B44">
      <w:pPr>
        <w:pStyle w:val="3"/>
      </w:pPr>
      <w:bookmarkStart w:id="46" w:name="_Toc527467401"/>
      <w:r>
        <w:rPr>
          <w:rFonts w:hint="eastAsia"/>
        </w:rPr>
        <w:t>纠错</w:t>
      </w:r>
      <w:bookmarkEnd w:id="46"/>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787DF0" w:rsidRPr="0079571F" w14:paraId="4CF743F8" w14:textId="77777777" w:rsidTr="00787DF0">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6E78599A" w14:textId="77777777" w:rsidR="00787DF0" w:rsidRDefault="00787DF0" w:rsidP="00787DF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1A125944" w14:textId="5482865C" w:rsidR="00787DF0" w:rsidRPr="0079571F"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纠错</w:t>
            </w:r>
          </w:p>
        </w:tc>
      </w:tr>
      <w:tr w:rsidR="00787DF0" w:rsidRPr="00F27485" w14:paraId="1F8466B3"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4F758C3"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6014F83F" w14:textId="61BB3907" w:rsidR="00787DF0" w:rsidRPr="00787DF0" w:rsidRDefault="00787DF0" w:rsidP="00787DF0">
            <w:pPr>
              <w:widowControl/>
              <w:jc w:val="left"/>
              <w:textAlignment w:val="center"/>
              <w:rPr>
                <w:rFonts w:asciiTheme="minorEastAsia" w:eastAsiaTheme="minorEastAsia" w:hAnsiTheme="minorEastAsia" w:cstheme="minorEastAsia"/>
                <w:sz w:val="18"/>
                <w:szCs w:val="18"/>
              </w:rPr>
            </w:pPr>
            <w:r w:rsidRPr="00787DF0">
              <w:rPr>
                <w:rFonts w:ascii="宋体" w:hAnsi="宋体" w:hint="eastAsia"/>
                <w:color w:val="000000"/>
                <w:kern w:val="0"/>
                <w:sz w:val="18"/>
                <w:szCs w:val="18"/>
              </w:rPr>
              <w:t>选中某一段文字，通知后台有错别字、内容不对、章节错乱等问题</w:t>
            </w:r>
          </w:p>
        </w:tc>
      </w:tr>
      <w:tr w:rsidR="00787DF0" w14:paraId="26FF13FB"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564A464"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71034F1E" w14:textId="77777777" w:rsidR="00787DF0"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787DF0" w:rsidRPr="00B77B40" w14:paraId="5E20360E" w14:textId="77777777" w:rsidTr="00787DF0">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22AE552F"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506AD1D"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3C2BFE7D"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7ECEC9CA" w14:textId="1879DF48" w:rsidR="00787DF0" w:rsidRPr="00B77B40" w:rsidRDefault="00787DF0" w:rsidP="00787DF0">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用户在选择一段文字后，点击纠错按钮，跳转到报错页面，选择报错的相应标签。最终点击提交按钮。</w:t>
            </w:r>
          </w:p>
        </w:tc>
      </w:tr>
      <w:tr w:rsidR="00787DF0" w14:paraId="4F4E72DD"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4C691AD"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20CF647A" w14:textId="77777777" w:rsidR="00787DF0" w:rsidRDefault="00787DF0" w:rsidP="00787DF0">
            <w:pPr>
              <w:rPr>
                <w:rFonts w:asciiTheme="minorEastAsia" w:eastAsiaTheme="minorEastAsia" w:hAnsiTheme="minorEastAsia" w:cstheme="minorEastAsia"/>
                <w:sz w:val="18"/>
                <w:szCs w:val="18"/>
              </w:rPr>
            </w:pPr>
          </w:p>
        </w:tc>
      </w:tr>
    </w:tbl>
    <w:p w14:paraId="54918A6D" w14:textId="77777777" w:rsidR="00787DF0" w:rsidRPr="00787DF0" w:rsidRDefault="00787DF0" w:rsidP="00787DF0"/>
    <w:p w14:paraId="453640C3" w14:textId="58132282" w:rsidR="00DB7B44" w:rsidRDefault="00DB7B44" w:rsidP="00DB7B44">
      <w:pPr>
        <w:pStyle w:val="3"/>
      </w:pPr>
      <w:bookmarkStart w:id="47" w:name="_Toc527467402"/>
      <w:r>
        <w:rPr>
          <w:rFonts w:hint="eastAsia"/>
        </w:rPr>
        <w:t>复制文本</w:t>
      </w:r>
      <w:bookmarkEnd w:id="47"/>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787DF0" w:rsidRPr="0079571F" w14:paraId="2FB96784" w14:textId="77777777" w:rsidTr="00787DF0">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7EAA29FC" w14:textId="77777777" w:rsidR="00787DF0" w:rsidRDefault="00787DF0" w:rsidP="00787DF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6119A41A" w14:textId="17AC00C4" w:rsidR="00787DF0" w:rsidRPr="0079571F"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复制文档</w:t>
            </w:r>
          </w:p>
        </w:tc>
      </w:tr>
      <w:tr w:rsidR="00787DF0" w:rsidRPr="00F27485" w14:paraId="19847ADA"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6C50645"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7F8E84AA" w14:textId="28E13EC2" w:rsidR="00787DF0" w:rsidRPr="00787DF0" w:rsidRDefault="00787DF0" w:rsidP="00787DF0">
            <w:pPr>
              <w:widowControl/>
              <w:jc w:val="left"/>
              <w:textAlignment w:val="center"/>
              <w:rPr>
                <w:rFonts w:asciiTheme="minorEastAsia" w:eastAsiaTheme="minorEastAsia" w:hAnsiTheme="minorEastAsia" w:cstheme="minorEastAsia"/>
                <w:sz w:val="18"/>
                <w:szCs w:val="18"/>
              </w:rPr>
            </w:pPr>
            <w:r w:rsidRPr="00787DF0">
              <w:rPr>
                <w:rFonts w:ascii="宋体" w:hAnsi="宋体" w:hint="eastAsia"/>
                <w:color w:val="000000"/>
                <w:kern w:val="0"/>
                <w:sz w:val="18"/>
                <w:szCs w:val="18"/>
              </w:rPr>
              <w:t>选中某一段文字</w:t>
            </w:r>
            <w:r>
              <w:rPr>
                <w:rFonts w:ascii="宋体" w:hAnsi="宋体" w:hint="eastAsia"/>
                <w:color w:val="000000"/>
                <w:kern w:val="0"/>
                <w:sz w:val="18"/>
                <w:szCs w:val="18"/>
              </w:rPr>
              <w:t>后用户可以进行复制操作。</w:t>
            </w:r>
          </w:p>
        </w:tc>
      </w:tr>
      <w:tr w:rsidR="00787DF0" w14:paraId="1AF9DE2D"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A69B1E0"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3D98617" w14:textId="77777777" w:rsidR="00787DF0"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787DF0" w:rsidRPr="00B77B40" w14:paraId="5361F82D" w14:textId="77777777" w:rsidTr="00787DF0">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7ECD1233"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C403507"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663F02D1"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1A5BEB63" w14:textId="50EFBCA2" w:rsidR="00787DF0" w:rsidRPr="00B77B40" w:rsidRDefault="00787DF0" w:rsidP="00787DF0">
            <w:pPr>
              <w:widowControl/>
              <w:jc w:val="left"/>
              <w:textAlignment w:val="center"/>
              <w:rPr>
                <w:rFonts w:asciiTheme="minorEastAsia" w:eastAsiaTheme="minorEastAsia" w:hAnsiTheme="minorEastAsia" w:cstheme="minorEastAsia"/>
                <w:sz w:val="18"/>
                <w:szCs w:val="18"/>
              </w:rPr>
            </w:pPr>
            <w:r w:rsidRPr="00787DF0">
              <w:rPr>
                <w:rFonts w:ascii="宋体" w:hAnsi="宋体" w:hint="eastAsia"/>
                <w:color w:val="000000"/>
                <w:kern w:val="0"/>
                <w:sz w:val="18"/>
                <w:szCs w:val="18"/>
              </w:rPr>
              <w:t>选中某一段文字</w:t>
            </w:r>
            <w:r>
              <w:rPr>
                <w:rFonts w:ascii="宋体" w:hAnsi="宋体" w:hint="eastAsia"/>
                <w:color w:val="000000"/>
                <w:kern w:val="0"/>
                <w:sz w:val="18"/>
                <w:szCs w:val="18"/>
              </w:rPr>
              <w:t>后用户可以进行复制操作。</w:t>
            </w:r>
          </w:p>
        </w:tc>
      </w:tr>
      <w:tr w:rsidR="00787DF0" w14:paraId="0A6BD877"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07AAD90"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2D6157A3" w14:textId="77777777" w:rsidR="00787DF0" w:rsidRDefault="00787DF0" w:rsidP="00787DF0">
            <w:pPr>
              <w:rPr>
                <w:rFonts w:asciiTheme="minorEastAsia" w:eastAsiaTheme="minorEastAsia" w:hAnsiTheme="minorEastAsia" w:cstheme="minorEastAsia"/>
                <w:sz w:val="18"/>
                <w:szCs w:val="18"/>
              </w:rPr>
            </w:pPr>
          </w:p>
        </w:tc>
      </w:tr>
    </w:tbl>
    <w:p w14:paraId="1211855F" w14:textId="77777777" w:rsidR="00DB7B44" w:rsidRPr="00DB7B44" w:rsidRDefault="00DB7B44" w:rsidP="00DB7B44"/>
    <w:p w14:paraId="06FF2D30" w14:textId="77777777" w:rsidR="00DB7B44" w:rsidRDefault="00DB7B44" w:rsidP="00DB7B44"/>
    <w:p w14:paraId="06753D9E" w14:textId="77777777" w:rsidR="00DB7B44" w:rsidRDefault="00DB7B44" w:rsidP="00DB7B44"/>
    <w:p w14:paraId="0183005D" w14:textId="77777777" w:rsidR="00DB7B44" w:rsidRPr="00794C47" w:rsidRDefault="00DB7B44" w:rsidP="00DB7B44">
      <w:pPr>
        <w:pStyle w:val="3"/>
        <w:rPr>
          <w:color w:val="000000" w:themeColor="text1"/>
        </w:rPr>
      </w:pPr>
      <w:bookmarkStart w:id="48" w:name="_Toc527467403"/>
      <w:r w:rsidRPr="00794C47">
        <w:rPr>
          <w:rFonts w:hint="eastAsia"/>
          <w:color w:val="000000" w:themeColor="text1"/>
        </w:rPr>
        <w:lastRenderedPageBreak/>
        <w:t>划线</w:t>
      </w:r>
      <w:bookmarkEnd w:id="48"/>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787DF0" w:rsidRPr="0079571F" w14:paraId="6F599802" w14:textId="77777777" w:rsidTr="00787DF0">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5C27FCD" w14:textId="77777777" w:rsidR="00787DF0" w:rsidRDefault="00787DF0" w:rsidP="00787DF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31ADB084" w14:textId="09E5159B" w:rsidR="00787DF0" w:rsidRPr="0079571F"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划线</w:t>
            </w:r>
          </w:p>
        </w:tc>
      </w:tr>
      <w:tr w:rsidR="00787DF0" w:rsidRPr="00F27485" w14:paraId="3CE58D44"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B297FAF"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62143942" w14:textId="5C404CA4" w:rsidR="00787DF0" w:rsidRPr="00787DF0" w:rsidRDefault="00787DF0" w:rsidP="00787DF0">
            <w:pPr>
              <w:widowControl/>
              <w:jc w:val="left"/>
              <w:textAlignment w:val="center"/>
              <w:rPr>
                <w:rFonts w:asciiTheme="minorEastAsia" w:eastAsiaTheme="minorEastAsia" w:hAnsiTheme="minorEastAsia" w:cstheme="minorEastAsia"/>
                <w:sz w:val="18"/>
                <w:szCs w:val="18"/>
              </w:rPr>
            </w:pPr>
            <w:r w:rsidRPr="00787DF0">
              <w:rPr>
                <w:rFonts w:ascii="宋体" w:hAnsi="宋体" w:hint="eastAsia"/>
                <w:color w:val="000000"/>
                <w:kern w:val="0"/>
                <w:sz w:val="18"/>
                <w:szCs w:val="18"/>
              </w:rPr>
              <w:t>选中某一段文字</w:t>
            </w:r>
            <w:r>
              <w:rPr>
                <w:rFonts w:ascii="宋体" w:hAnsi="宋体" w:hint="eastAsia"/>
                <w:color w:val="000000"/>
                <w:kern w:val="0"/>
                <w:sz w:val="18"/>
                <w:szCs w:val="18"/>
              </w:rPr>
              <w:t>后用户可以进行划线操作。</w:t>
            </w:r>
          </w:p>
        </w:tc>
      </w:tr>
      <w:tr w:rsidR="00787DF0" w14:paraId="42D95942"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D693FF2"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59C70360" w14:textId="77777777" w:rsidR="00787DF0"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787DF0" w:rsidRPr="00B77B40" w14:paraId="24FA3093" w14:textId="77777777" w:rsidTr="00787DF0">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27421B96"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2E28FE78"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75B7052D"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168C1788" w14:textId="77777777" w:rsidR="00787DF0" w:rsidRDefault="00787DF0" w:rsidP="00787DF0">
            <w:pPr>
              <w:widowControl/>
              <w:jc w:val="left"/>
              <w:textAlignment w:val="center"/>
              <w:rPr>
                <w:rFonts w:ascii="宋体" w:hAnsi="宋体"/>
                <w:color w:val="000000"/>
                <w:kern w:val="0"/>
                <w:sz w:val="18"/>
                <w:szCs w:val="18"/>
              </w:rPr>
            </w:pPr>
            <w:r w:rsidRPr="00787DF0">
              <w:rPr>
                <w:rFonts w:ascii="宋体" w:hAnsi="宋体" w:hint="eastAsia"/>
                <w:color w:val="000000"/>
                <w:kern w:val="0"/>
                <w:sz w:val="18"/>
                <w:szCs w:val="18"/>
              </w:rPr>
              <w:t>选中某一段文字</w:t>
            </w:r>
            <w:r w:rsidR="00326B4C">
              <w:rPr>
                <w:rFonts w:ascii="宋体" w:hAnsi="宋体" w:hint="eastAsia"/>
                <w:color w:val="000000"/>
                <w:kern w:val="0"/>
                <w:sz w:val="18"/>
                <w:szCs w:val="18"/>
              </w:rPr>
              <w:t>后用户可以进行划线操作</w:t>
            </w:r>
            <w:r>
              <w:rPr>
                <w:rFonts w:ascii="宋体" w:hAnsi="宋体" w:hint="eastAsia"/>
                <w:color w:val="000000"/>
                <w:kern w:val="0"/>
                <w:sz w:val="18"/>
                <w:szCs w:val="18"/>
              </w:rPr>
              <w:t>。</w:t>
            </w:r>
          </w:p>
          <w:p w14:paraId="32DB8B20" w14:textId="2B7514E1" w:rsidR="00794C47" w:rsidRPr="00794C47" w:rsidRDefault="00794C47" w:rsidP="00794C47">
            <w:pPr>
              <w:pStyle w:val="af2"/>
              <w:widowControl/>
              <w:numPr>
                <w:ilvl w:val="0"/>
                <w:numId w:val="18"/>
              </w:numPr>
              <w:ind w:firstLineChars="0"/>
              <w:jc w:val="left"/>
              <w:textAlignment w:val="center"/>
              <w:rPr>
                <w:rFonts w:ascii="宋体" w:hAnsi="宋体"/>
                <w:color w:val="000000"/>
                <w:kern w:val="0"/>
                <w:sz w:val="18"/>
                <w:szCs w:val="18"/>
              </w:rPr>
            </w:pPr>
            <w:r w:rsidRPr="00794C47">
              <w:rPr>
                <w:rFonts w:ascii="宋体" w:hAnsi="宋体" w:hint="eastAsia"/>
                <w:color w:val="000000"/>
                <w:kern w:val="0"/>
                <w:sz w:val="18"/>
                <w:szCs w:val="18"/>
              </w:rPr>
              <w:t>划线首次默认使用横线</w:t>
            </w:r>
          </w:p>
          <w:p w14:paraId="7A209FF4" w14:textId="77777777" w:rsidR="00794C47" w:rsidRDefault="00794C47" w:rsidP="00794C47">
            <w:pPr>
              <w:pStyle w:val="af2"/>
              <w:widowControl/>
              <w:numPr>
                <w:ilvl w:val="0"/>
                <w:numId w:val="18"/>
              </w:numPr>
              <w:ind w:firstLineChars="0"/>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之后每次划线采用之前一次划线的模式（划线模式横线、波浪、高亮）</w:t>
            </w:r>
          </w:p>
          <w:p w14:paraId="5AA9B570" w14:textId="77777777" w:rsidR="00794C47" w:rsidRDefault="00794C47" w:rsidP="00794C47">
            <w:pPr>
              <w:pStyle w:val="af2"/>
              <w:widowControl/>
              <w:numPr>
                <w:ilvl w:val="0"/>
                <w:numId w:val="18"/>
              </w:numPr>
              <w:ind w:firstLineChars="0"/>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与一条划线区域重复时采用重复部分的划线模式</w:t>
            </w:r>
          </w:p>
          <w:p w14:paraId="4AA7C355" w14:textId="6DA37F3B" w:rsidR="00794C47" w:rsidRDefault="00794C47" w:rsidP="00794C47">
            <w:pPr>
              <w:pStyle w:val="af2"/>
              <w:widowControl/>
              <w:numPr>
                <w:ilvl w:val="0"/>
                <w:numId w:val="18"/>
              </w:numPr>
              <w:ind w:firstLineChars="0"/>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与多条且多种划线模式重复时，采用最前面的划线模式</w:t>
            </w:r>
          </w:p>
          <w:p w14:paraId="094E8969" w14:textId="03FB0C00" w:rsidR="00794C47" w:rsidRPr="00794C47" w:rsidRDefault="00794C47" w:rsidP="00794C47">
            <w:pPr>
              <w:pStyle w:val="af2"/>
              <w:widowControl/>
              <w:numPr>
                <w:ilvl w:val="0"/>
                <w:numId w:val="18"/>
              </w:numPr>
              <w:ind w:firstLineChars="0"/>
              <w:jc w:val="left"/>
              <w:textAlignment w:val="center"/>
              <w:rPr>
                <w:rFonts w:asciiTheme="minorEastAsia" w:eastAsiaTheme="minorEastAsia" w:hAnsiTheme="minorEastAsia" w:cstheme="minorEastAsia" w:hint="eastAsia"/>
                <w:sz w:val="18"/>
                <w:szCs w:val="18"/>
              </w:rPr>
            </w:pPr>
            <w:r>
              <w:rPr>
                <w:rFonts w:asciiTheme="minorEastAsia" w:eastAsiaTheme="minorEastAsia" w:hAnsiTheme="minorEastAsia" w:cstheme="minorEastAsia" w:hint="eastAsia"/>
                <w:sz w:val="18"/>
                <w:szCs w:val="18"/>
              </w:rPr>
              <w:t>多条划线重复时且为一种划线模式时，合并划线记录。</w:t>
            </w:r>
          </w:p>
        </w:tc>
      </w:tr>
      <w:tr w:rsidR="00787DF0" w14:paraId="29208FC2"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D26506B"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1E7EA9E" w14:textId="77777777" w:rsidR="00787DF0" w:rsidRDefault="00787DF0" w:rsidP="00787DF0">
            <w:pPr>
              <w:rPr>
                <w:rFonts w:asciiTheme="minorEastAsia" w:eastAsiaTheme="minorEastAsia" w:hAnsiTheme="minorEastAsia" w:cstheme="minorEastAsia"/>
                <w:sz w:val="18"/>
                <w:szCs w:val="18"/>
              </w:rPr>
            </w:pPr>
          </w:p>
        </w:tc>
      </w:tr>
    </w:tbl>
    <w:p w14:paraId="5DB28C70" w14:textId="77777777" w:rsidR="00787DF0" w:rsidRPr="00787DF0" w:rsidRDefault="00787DF0" w:rsidP="00787DF0"/>
    <w:p w14:paraId="478C58A0" w14:textId="6E30C9CA" w:rsidR="00DB7B44" w:rsidRDefault="00DB7B44" w:rsidP="00DB7B44">
      <w:pPr>
        <w:pStyle w:val="3"/>
      </w:pPr>
      <w:bookmarkStart w:id="49" w:name="_Toc527467404"/>
      <w:r>
        <w:rPr>
          <w:rFonts w:hint="eastAsia"/>
        </w:rPr>
        <w:t>划线设置</w:t>
      </w:r>
      <w:bookmarkEnd w:id="49"/>
    </w:p>
    <w:p w14:paraId="4ED11E83" w14:textId="77777777" w:rsidR="00DB7B44" w:rsidRPr="00DB7B44" w:rsidRDefault="00DB7B44" w:rsidP="00DB7B44"/>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787DF0" w:rsidRPr="0079571F" w14:paraId="62264266" w14:textId="77777777" w:rsidTr="00787DF0">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4F02E3B3" w14:textId="77777777" w:rsidR="00787DF0" w:rsidRDefault="00787DF0" w:rsidP="00787DF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3CE617A7" w14:textId="2D80D262" w:rsidR="00787DF0" w:rsidRPr="0079571F"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划线设置</w:t>
            </w:r>
          </w:p>
        </w:tc>
      </w:tr>
      <w:tr w:rsidR="00787DF0" w:rsidRPr="00F27485" w14:paraId="72FCC7DE"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0CE2FFF"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31144DE3" w14:textId="15AD7065" w:rsidR="00787DF0" w:rsidRPr="00787DF0" w:rsidRDefault="00345801" w:rsidP="00787DF0">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划线设置</w:t>
            </w:r>
            <w:r w:rsidR="00787DF0">
              <w:rPr>
                <w:rFonts w:ascii="宋体" w:hAnsi="宋体" w:hint="eastAsia"/>
                <w:color w:val="000000"/>
                <w:kern w:val="0"/>
                <w:sz w:val="18"/>
                <w:szCs w:val="18"/>
              </w:rPr>
              <w:t>。</w:t>
            </w:r>
          </w:p>
        </w:tc>
      </w:tr>
      <w:tr w:rsidR="00787DF0" w14:paraId="1333D65B"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68C77A6"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35D6F9A4" w14:textId="77777777" w:rsidR="00787DF0" w:rsidRDefault="00787DF0" w:rsidP="00787DF0">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787DF0" w:rsidRPr="00B77B40" w14:paraId="46151220" w14:textId="77777777" w:rsidTr="00787DF0">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6B3295D"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6246B97D"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4E46CF0B"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0D81C2A6" w14:textId="6B7DFD66" w:rsidR="00787DF0" w:rsidRPr="00B77B40" w:rsidRDefault="00A25E46" w:rsidP="00787DF0">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当用户再次点击划线区域时</w:t>
            </w:r>
            <w:r w:rsidR="00345801">
              <w:rPr>
                <w:rFonts w:ascii="宋体" w:hAnsi="宋体" w:hint="eastAsia"/>
                <w:color w:val="000000"/>
                <w:kern w:val="0"/>
                <w:sz w:val="18"/>
                <w:szCs w:val="18"/>
              </w:rPr>
              <w:t>用户可以进行划线设置如横线、波浪线、高亮。</w:t>
            </w:r>
            <w:r>
              <w:rPr>
                <w:rFonts w:ascii="宋体" w:hAnsi="宋体" w:hint="eastAsia"/>
                <w:color w:val="000000"/>
                <w:kern w:val="0"/>
                <w:sz w:val="18"/>
                <w:szCs w:val="18"/>
              </w:rPr>
              <w:t>也</w:t>
            </w:r>
            <w:r w:rsidR="00FE6BBE">
              <w:rPr>
                <w:rFonts w:ascii="宋体" w:hAnsi="宋体" w:hint="eastAsia"/>
                <w:color w:val="000000"/>
                <w:kern w:val="0"/>
                <w:sz w:val="18"/>
                <w:szCs w:val="18"/>
              </w:rPr>
              <w:t>可以进行删除划线的操作。</w:t>
            </w:r>
          </w:p>
        </w:tc>
      </w:tr>
      <w:tr w:rsidR="00787DF0" w14:paraId="227CEC45" w14:textId="77777777" w:rsidTr="00787DF0">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1653BD4" w14:textId="77777777" w:rsidR="00787DF0" w:rsidRDefault="00787DF0" w:rsidP="00787DF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13B50491" w14:textId="77777777" w:rsidR="00787DF0" w:rsidRDefault="00787DF0" w:rsidP="00787DF0">
            <w:pPr>
              <w:rPr>
                <w:rFonts w:asciiTheme="minorEastAsia" w:eastAsiaTheme="minorEastAsia" w:hAnsiTheme="minorEastAsia" w:cstheme="minorEastAsia"/>
                <w:sz w:val="18"/>
                <w:szCs w:val="18"/>
              </w:rPr>
            </w:pPr>
          </w:p>
        </w:tc>
      </w:tr>
    </w:tbl>
    <w:p w14:paraId="5AC98C32" w14:textId="77777777" w:rsidR="00DB7B44" w:rsidRPr="00DB7B44" w:rsidRDefault="00DB7B44" w:rsidP="00DB7B44"/>
    <w:p w14:paraId="4B855DB3" w14:textId="04EDF6A8" w:rsidR="00CE4637" w:rsidRDefault="00187D03" w:rsidP="00CE4637">
      <w:pPr>
        <w:pStyle w:val="2"/>
        <w:tabs>
          <w:tab w:val="clear" w:pos="1568"/>
        </w:tabs>
        <w:ind w:hanging="1568"/>
        <w:rPr>
          <w:rFonts w:asciiTheme="minorEastAsia" w:eastAsiaTheme="minorEastAsia" w:hAnsiTheme="minorEastAsia" w:cstheme="minorEastAsia"/>
        </w:rPr>
      </w:pPr>
      <w:bookmarkStart w:id="50" w:name="_Toc527467405"/>
      <w:r>
        <w:rPr>
          <w:rFonts w:asciiTheme="minorEastAsia" w:eastAsiaTheme="minorEastAsia" w:hAnsiTheme="minorEastAsia" w:cstheme="minorEastAsia" w:hint="eastAsia"/>
        </w:rPr>
        <w:t>分享</w:t>
      </w:r>
      <w:bookmarkEnd w:id="50"/>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345801" w:rsidRPr="0079571F" w14:paraId="44862DCC" w14:textId="77777777" w:rsidTr="00345801">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6B395EBD" w14:textId="77777777" w:rsidR="00345801" w:rsidRDefault="00345801" w:rsidP="00345801">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12F462FD" w14:textId="73DCF9CC" w:rsidR="00345801" w:rsidRPr="0079571F" w:rsidRDefault="00345801" w:rsidP="00345801">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分享</w:t>
            </w:r>
          </w:p>
        </w:tc>
      </w:tr>
      <w:tr w:rsidR="00345801" w:rsidRPr="00F27485" w14:paraId="2C828E95" w14:textId="77777777" w:rsidTr="00345801">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A97B330"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58C22E99" w14:textId="089F2A68" w:rsidR="00345801" w:rsidRPr="00787DF0" w:rsidRDefault="00345801" w:rsidP="00345801">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支持分享选择的文本信息以及阅读的书本介绍信息。</w:t>
            </w:r>
          </w:p>
        </w:tc>
      </w:tr>
      <w:tr w:rsidR="00345801" w14:paraId="09FDCD26" w14:textId="77777777" w:rsidTr="00345801">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7A4AC4B"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73727BA1" w14:textId="77777777" w:rsidR="00345801" w:rsidRDefault="00345801" w:rsidP="00345801">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345801" w:rsidRPr="00B77B40" w14:paraId="06352C6C" w14:textId="77777777" w:rsidTr="00345801">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68B3CF71"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552A1B6F"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4B6B550E"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6FAACADB" w14:textId="107D035D" w:rsidR="00345801" w:rsidRPr="00B77B40" w:rsidRDefault="00345801" w:rsidP="00345801">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用户可以对选中的文本内容分享，以及分享当前阅读的书本介绍信息。分享所支持的平台以项目框架提供的为准</w:t>
            </w:r>
          </w:p>
        </w:tc>
      </w:tr>
      <w:tr w:rsidR="00345801" w14:paraId="7E704C6D" w14:textId="77777777" w:rsidTr="00345801">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0F5DE43"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35C7E91" w14:textId="77777777" w:rsidR="00345801" w:rsidRDefault="00345801" w:rsidP="00345801">
            <w:pPr>
              <w:rPr>
                <w:rFonts w:asciiTheme="minorEastAsia" w:eastAsiaTheme="minorEastAsia" w:hAnsiTheme="minorEastAsia" w:cstheme="minorEastAsia"/>
                <w:sz w:val="18"/>
                <w:szCs w:val="18"/>
              </w:rPr>
            </w:pPr>
          </w:p>
        </w:tc>
      </w:tr>
    </w:tbl>
    <w:p w14:paraId="3A62613E" w14:textId="77777777" w:rsidR="00345801" w:rsidRPr="00345801" w:rsidRDefault="00345801" w:rsidP="00345801"/>
    <w:p w14:paraId="758DB9D0" w14:textId="0AEA1C25" w:rsidR="00CE4637" w:rsidRPr="00562A99" w:rsidRDefault="00187D03" w:rsidP="00CE4637">
      <w:pPr>
        <w:pStyle w:val="2"/>
        <w:tabs>
          <w:tab w:val="clear" w:pos="1568"/>
        </w:tabs>
        <w:ind w:hanging="1568"/>
        <w:rPr>
          <w:rFonts w:asciiTheme="minorEastAsia" w:eastAsiaTheme="minorEastAsia" w:hAnsiTheme="minorEastAsia" w:cstheme="minorEastAsia"/>
          <w:color w:val="000000" w:themeColor="text1"/>
        </w:rPr>
      </w:pPr>
      <w:bookmarkStart w:id="51" w:name="_Toc527467406"/>
      <w:r w:rsidRPr="00562A99">
        <w:rPr>
          <w:rFonts w:asciiTheme="minorEastAsia" w:eastAsiaTheme="minorEastAsia" w:hAnsiTheme="minorEastAsia" w:cstheme="minorEastAsia" w:hint="eastAsia"/>
          <w:color w:val="000000" w:themeColor="text1"/>
        </w:rPr>
        <w:t>更新图书</w:t>
      </w:r>
      <w:bookmarkEnd w:id="51"/>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345801" w:rsidRPr="0079571F" w14:paraId="722DB52E" w14:textId="77777777" w:rsidTr="00345801">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055325C7" w14:textId="77777777" w:rsidR="00345801" w:rsidRDefault="00345801" w:rsidP="00345801">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61DCE442" w14:textId="789C5DC4" w:rsidR="00345801" w:rsidRPr="0079571F" w:rsidRDefault="00345801" w:rsidP="00345801">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更新图书</w:t>
            </w:r>
          </w:p>
        </w:tc>
      </w:tr>
      <w:tr w:rsidR="00345801" w:rsidRPr="00F27485" w14:paraId="3AF8FC21" w14:textId="77777777" w:rsidTr="00345801">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E8C938E"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52059383" w14:textId="65924738" w:rsidR="00345801" w:rsidRPr="00345801" w:rsidRDefault="00345801" w:rsidP="00345801">
            <w:pPr>
              <w:widowControl/>
              <w:jc w:val="left"/>
              <w:textAlignment w:val="center"/>
              <w:rPr>
                <w:rFonts w:asciiTheme="minorEastAsia" w:eastAsiaTheme="minorEastAsia" w:hAnsiTheme="minorEastAsia" w:cstheme="minorEastAsia"/>
                <w:sz w:val="18"/>
                <w:szCs w:val="18"/>
              </w:rPr>
            </w:pPr>
            <w:r w:rsidRPr="00345801">
              <w:rPr>
                <w:rFonts w:ascii="宋体" w:hAnsi="宋体" w:hint="eastAsia"/>
                <w:color w:val="000000"/>
                <w:kern w:val="0"/>
                <w:sz w:val="18"/>
                <w:szCs w:val="18"/>
              </w:rPr>
              <w:t>当图书有了新的版本更新后，用户可以点击按钮进行更新</w:t>
            </w:r>
          </w:p>
        </w:tc>
      </w:tr>
      <w:tr w:rsidR="00345801" w14:paraId="21D90D4D" w14:textId="77777777" w:rsidTr="00345801">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CED5B45"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38D36BBD" w14:textId="77777777" w:rsidR="00345801" w:rsidRDefault="00345801" w:rsidP="00345801">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345801" w:rsidRPr="00B77B40" w14:paraId="3253E043" w14:textId="77777777" w:rsidTr="00345801">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1EDFFC12"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11D601C1"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5A0DF9F7"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2931944D" w14:textId="77777777" w:rsidR="006C6E5D" w:rsidRDefault="00345801" w:rsidP="00345801">
            <w:pPr>
              <w:widowControl/>
              <w:jc w:val="left"/>
              <w:textAlignment w:val="center"/>
              <w:rPr>
                <w:rFonts w:ascii="宋体" w:hAnsi="宋体"/>
                <w:color w:val="000000"/>
                <w:kern w:val="0"/>
                <w:sz w:val="18"/>
                <w:szCs w:val="18"/>
              </w:rPr>
            </w:pPr>
            <w:r>
              <w:rPr>
                <w:rFonts w:ascii="宋体" w:hAnsi="宋体" w:hint="eastAsia"/>
                <w:color w:val="000000"/>
                <w:kern w:val="0"/>
                <w:sz w:val="18"/>
                <w:szCs w:val="18"/>
              </w:rPr>
              <w:t>当用户点击电子书进行阅读时，如果有新的电</w:t>
            </w:r>
            <w:r w:rsidR="00372B3A">
              <w:rPr>
                <w:rFonts w:ascii="宋体" w:hAnsi="宋体" w:hint="eastAsia"/>
                <w:color w:val="000000"/>
                <w:kern w:val="0"/>
                <w:sz w:val="18"/>
                <w:szCs w:val="18"/>
              </w:rPr>
              <w:t>子书版本需要更新，弹出提示框询问客户是否需要更新。如果点击更新则</w:t>
            </w:r>
            <w:r w:rsidR="006C6E5D">
              <w:rPr>
                <w:rFonts w:ascii="宋体" w:hAnsi="宋体" w:hint="eastAsia"/>
                <w:color w:val="000000"/>
                <w:kern w:val="0"/>
                <w:sz w:val="18"/>
                <w:szCs w:val="18"/>
              </w:rPr>
              <w:t>弹出更新进度页面。</w:t>
            </w:r>
          </w:p>
          <w:p w14:paraId="653B630D" w14:textId="24566C89" w:rsidR="001845EE" w:rsidRPr="006857D6" w:rsidRDefault="006857D6" w:rsidP="00345801">
            <w:pPr>
              <w:widowControl/>
              <w:jc w:val="left"/>
              <w:textAlignment w:val="center"/>
              <w:rPr>
                <w:rFonts w:ascii="宋体" w:hAnsi="宋体"/>
                <w:color w:val="000000"/>
                <w:kern w:val="0"/>
                <w:sz w:val="18"/>
                <w:szCs w:val="18"/>
              </w:rPr>
            </w:pPr>
            <w:r>
              <w:rPr>
                <w:rFonts w:ascii="宋体" w:hAnsi="宋体" w:hint="eastAsia"/>
                <w:color w:val="000000"/>
                <w:kern w:val="0"/>
                <w:sz w:val="18"/>
                <w:szCs w:val="18"/>
              </w:rPr>
              <w:t>成功更新后</w:t>
            </w:r>
            <w:r w:rsidR="001845EE" w:rsidRPr="00562A99">
              <w:rPr>
                <w:rFonts w:ascii="宋体" w:hAnsi="宋体" w:hint="eastAsia"/>
                <w:color w:val="000000" w:themeColor="text1"/>
                <w:kern w:val="0"/>
                <w:sz w:val="18"/>
                <w:szCs w:val="18"/>
              </w:rPr>
              <w:t>用户在次进入阅读的时候还是显示上次的阅读页面</w:t>
            </w:r>
          </w:p>
        </w:tc>
      </w:tr>
      <w:tr w:rsidR="00345801" w14:paraId="21748B13" w14:textId="77777777" w:rsidTr="00345801">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6CF2B74" w14:textId="77777777" w:rsidR="00345801" w:rsidRDefault="00345801" w:rsidP="00345801">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4C2D50F" w14:textId="77777777" w:rsidR="00345801" w:rsidRDefault="00345801" w:rsidP="00345801">
            <w:pPr>
              <w:rPr>
                <w:rFonts w:asciiTheme="minorEastAsia" w:eastAsiaTheme="minorEastAsia" w:hAnsiTheme="minorEastAsia" w:cstheme="minorEastAsia"/>
                <w:sz w:val="18"/>
                <w:szCs w:val="18"/>
              </w:rPr>
            </w:pPr>
          </w:p>
        </w:tc>
      </w:tr>
    </w:tbl>
    <w:p w14:paraId="2A471DE8" w14:textId="77777777" w:rsidR="00345801" w:rsidRPr="00345801" w:rsidRDefault="00345801" w:rsidP="00345801"/>
    <w:p w14:paraId="3FA49246" w14:textId="5496653D" w:rsidR="00CE4637" w:rsidRPr="00881FEB" w:rsidRDefault="00187D03" w:rsidP="00CE4637">
      <w:pPr>
        <w:pStyle w:val="2"/>
        <w:tabs>
          <w:tab w:val="clear" w:pos="1568"/>
        </w:tabs>
        <w:ind w:hanging="1568"/>
        <w:rPr>
          <w:rFonts w:asciiTheme="minorEastAsia" w:eastAsiaTheme="minorEastAsia" w:hAnsiTheme="minorEastAsia" w:cstheme="minorEastAsia"/>
          <w:color w:val="000000" w:themeColor="text1"/>
        </w:rPr>
      </w:pPr>
      <w:bookmarkStart w:id="52" w:name="_Toc527467407"/>
      <w:r w:rsidRPr="00881FEB">
        <w:rPr>
          <w:rFonts w:asciiTheme="minorEastAsia" w:eastAsiaTheme="minorEastAsia" w:hAnsiTheme="minorEastAsia" w:cstheme="minorEastAsia" w:hint="eastAsia"/>
          <w:color w:val="000000" w:themeColor="text1"/>
        </w:rPr>
        <w:t>用户阅读行为</w:t>
      </w:r>
      <w:r w:rsidR="00C16201" w:rsidRPr="00881FEB">
        <w:rPr>
          <w:rFonts w:asciiTheme="minorEastAsia" w:eastAsiaTheme="minorEastAsia" w:hAnsiTheme="minorEastAsia" w:cstheme="minorEastAsia" w:hint="eastAsia"/>
          <w:color w:val="000000" w:themeColor="text1"/>
        </w:rPr>
        <w:t>采集</w:t>
      </w:r>
      <w:bookmarkEnd w:id="52"/>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82E94" w:rsidRPr="0079571F" w14:paraId="528FE8F6" w14:textId="77777777" w:rsidTr="00582E94">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55F49A00" w14:textId="77777777" w:rsidR="00582E94" w:rsidRDefault="00582E94" w:rsidP="00582E94">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23C4DE46" w14:textId="0635E437" w:rsidR="00582E94" w:rsidRPr="0079571F" w:rsidRDefault="00582E94" w:rsidP="00C16201">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用户阅读行为</w:t>
            </w:r>
            <w:r w:rsidR="00C16201">
              <w:rPr>
                <w:rFonts w:asciiTheme="minorEastAsia" w:eastAsiaTheme="minorEastAsia" w:hAnsiTheme="minorEastAsia" w:cstheme="minorEastAsia" w:hint="eastAsia"/>
                <w:sz w:val="18"/>
                <w:szCs w:val="18"/>
              </w:rPr>
              <w:t>采集</w:t>
            </w:r>
          </w:p>
        </w:tc>
      </w:tr>
      <w:tr w:rsidR="00582E94" w:rsidRPr="00F27485" w14:paraId="6EF12F25"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5E914C8"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09CF40AF" w14:textId="3D955751" w:rsidR="00582E94" w:rsidRPr="00345801"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用户阅读行为</w:t>
            </w:r>
            <w:r w:rsidR="00C16201">
              <w:rPr>
                <w:rFonts w:asciiTheme="minorEastAsia" w:eastAsiaTheme="minorEastAsia" w:hAnsiTheme="minorEastAsia" w:cstheme="minorEastAsia" w:hint="eastAsia"/>
                <w:sz w:val="18"/>
                <w:szCs w:val="18"/>
              </w:rPr>
              <w:t>采集</w:t>
            </w:r>
          </w:p>
        </w:tc>
      </w:tr>
      <w:tr w:rsidR="00582E94" w14:paraId="062ACA47"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5AA99C6"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6CDA1A2B" w14:textId="77777777" w:rsid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82E94" w:rsidRPr="00B77B40" w14:paraId="1BD462FD" w14:textId="77777777" w:rsidTr="00582E94">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329EB393"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0D5BE792"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19CF855D"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7BBD850A" w14:textId="77777777" w:rsidR="0047519B" w:rsidRPr="00C16201" w:rsidRDefault="0047519B" w:rsidP="00582E94">
            <w:pPr>
              <w:widowControl/>
              <w:jc w:val="left"/>
              <w:textAlignment w:val="center"/>
              <w:rPr>
                <w:rFonts w:ascii="宋体" w:hAnsi="宋体"/>
                <w:color w:val="000000"/>
                <w:kern w:val="0"/>
                <w:sz w:val="18"/>
                <w:szCs w:val="18"/>
              </w:rPr>
            </w:pPr>
            <w:r w:rsidRPr="00C16201">
              <w:rPr>
                <w:rFonts w:ascii="宋体" w:hAnsi="宋体" w:hint="eastAsia"/>
                <w:color w:val="000000"/>
                <w:kern w:val="0"/>
                <w:sz w:val="18"/>
                <w:szCs w:val="18"/>
              </w:rPr>
              <w:t>采集用户的阅读数据并上传服务器。信息如下</w:t>
            </w:r>
          </w:p>
          <w:p w14:paraId="0069BEBC" w14:textId="77777777" w:rsidR="002D0B37" w:rsidRDefault="0047519B" w:rsidP="00475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color w:val="000000"/>
                <w:kern w:val="0"/>
                <w:sz w:val="18"/>
                <w:szCs w:val="18"/>
              </w:rPr>
            </w:pPr>
            <w:r w:rsidRPr="00C16201">
              <w:rPr>
                <w:rFonts w:ascii="宋体" w:hAnsi="宋体"/>
                <w:color w:val="000000"/>
                <w:kern w:val="0"/>
                <w:sz w:val="18"/>
                <w:szCs w:val="18"/>
              </w:rPr>
              <w:t>用户的基本信息：用户打开每次电子书的初始时间、离开时间，阅读时长，</w:t>
            </w:r>
            <w:r w:rsidR="002D0B37">
              <w:rPr>
                <w:rFonts w:ascii="宋体" w:hAnsi="宋体" w:hint="eastAsia"/>
                <w:color w:val="000000"/>
                <w:kern w:val="0"/>
                <w:sz w:val="18"/>
                <w:szCs w:val="18"/>
              </w:rPr>
              <w:t>、</w:t>
            </w:r>
          </w:p>
          <w:p w14:paraId="62F1B4EA" w14:textId="6D4493B8" w:rsidR="0047519B" w:rsidRPr="00C16201" w:rsidRDefault="0047519B" w:rsidP="00475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color w:val="000000"/>
                <w:kern w:val="0"/>
                <w:sz w:val="18"/>
                <w:szCs w:val="18"/>
              </w:rPr>
            </w:pPr>
            <w:r w:rsidRPr="00C16201">
              <w:rPr>
                <w:rFonts w:ascii="宋体" w:hAnsi="宋体"/>
                <w:color w:val="000000"/>
                <w:kern w:val="0"/>
                <w:sz w:val="18"/>
                <w:szCs w:val="18"/>
              </w:rPr>
              <w:t>用户阅读</w:t>
            </w:r>
            <w:r w:rsidR="00CA1B74" w:rsidRPr="00C16201">
              <w:rPr>
                <w:rFonts w:ascii="宋体" w:hAnsi="宋体" w:hint="eastAsia"/>
                <w:color w:val="000000"/>
                <w:kern w:val="0"/>
                <w:sz w:val="18"/>
                <w:szCs w:val="18"/>
              </w:rPr>
              <w:t>信息：</w:t>
            </w:r>
            <w:r w:rsidR="008E539F" w:rsidRPr="00C16201">
              <w:rPr>
                <w:rFonts w:ascii="宋体" w:hAnsi="宋体" w:hint="eastAsia"/>
                <w:color w:val="000000"/>
                <w:kern w:val="0"/>
                <w:sz w:val="18"/>
                <w:szCs w:val="18"/>
              </w:rPr>
              <w:t>用户阅读过的</w:t>
            </w:r>
            <w:r w:rsidR="003D0CC5" w:rsidRPr="00C16201">
              <w:rPr>
                <w:rFonts w:ascii="宋体" w:hAnsi="宋体" w:hint="eastAsia"/>
                <w:color w:val="000000"/>
                <w:kern w:val="0"/>
                <w:sz w:val="18"/>
                <w:szCs w:val="18"/>
              </w:rPr>
              <w:t>书本</w:t>
            </w:r>
            <w:r w:rsidRPr="00C16201">
              <w:rPr>
                <w:rFonts w:ascii="宋体" w:hAnsi="宋体"/>
                <w:color w:val="000000"/>
                <w:kern w:val="0"/>
                <w:sz w:val="18"/>
                <w:szCs w:val="18"/>
              </w:rPr>
              <w:t>阅读进度</w:t>
            </w:r>
            <w:r w:rsidR="00BB3B1E" w:rsidRPr="00C16201">
              <w:rPr>
                <w:rFonts w:ascii="宋体" w:hAnsi="宋体" w:hint="eastAsia"/>
                <w:color w:val="000000"/>
                <w:kern w:val="0"/>
                <w:sz w:val="18"/>
                <w:szCs w:val="18"/>
              </w:rPr>
              <w:t>以及所花费的时间</w:t>
            </w:r>
            <w:r w:rsidRPr="00C16201">
              <w:rPr>
                <w:rFonts w:ascii="宋体" w:hAnsi="宋体"/>
                <w:color w:val="000000"/>
                <w:kern w:val="0"/>
                <w:sz w:val="18"/>
                <w:szCs w:val="18"/>
              </w:rPr>
              <w:t>。</w:t>
            </w:r>
          </w:p>
          <w:p w14:paraId="493BF28A" w14:textId="0B199A6D" w:rsidR="00582E94" w:rsidRPr="00B77B40" w:rsidRDefault="0047519B" w:rsidP="0047519B">
            <w:pPr>
              <w:widowControl/>
              <w:jc w:val="left"/>
              <w:textAlignment w:val="center"/>
              <w:rPr>
                <w:rFonts w:asciiTheme="minorEastAsia" w:eastAsiaTheme="minorEastAsia" w:hAnsiTheme="minorEastAsia" w:cstheme="minorEastAsia"/>
                <w:sz w:val="18"/>
                <w:szCs w:val="18"/>
              </w:rPr>
            </w:pPr>
            <w:r w:rsidRPr="00C16201">
              <w:rPr>
                <w:rFonts w:ascii="宋体" w:hAnsi="宋体"/>
                <w:color w:val="000000"/>
                <w:kern w:val="0"/>
                <w:sz w:val="18"/>
                <w:szCs w:val="18"/>
              </w:rPr>
              <w:t>用户阅读设置信息：字体大小、行、段、页间距</w:t>
            </w:r>
            <w:r w:rsidR="009D0978" w:rsidRPr="00C16201">
              <w:rPr>
                <w:rFonts w:ascii="宋体" w:hAnsi="宋体" w:hint="eastAsia"/>
                <w:color w:val="000000"/>
                <w:kern w:val="0"/>
                <w:sz w:val="18"/>
                <w:szCs w:val="18"/>
              </w:rPr>
              <w:t>、翻页模式</w:t>
            </w:r>
            <w:r w:rsidR="00582E94" w:rsidRPr="003B34DA">
              <w:rPr>
                <w:rFonts w:ascii="宋体" w:hAnsi="宋体" w:hint="eastAsia"/>
                <w:color w:val="000000"/>
                <w:kern w:val="0"/>
                <w:sz w:val="28"/>
                <w:szCs w:val="28"/>
              </w:rPr>
              <w:br/>
            </w:r>
            <w:r w:rsidR="002D0B37" w:rsidRPr="00C16201">
              <w:rPr>
                <w:rFonts w:ascii="宋体" w:hAnsi="宋体"/>
                <w:color w:val="000000"/>
                <w:kern w:val="0"/>
                <w:sz w:val="18"/>
                <w:szCs w:val="18"/>
              </w:rPr>
              <w:t>各个功能的</w:t>
            </w:r>
            <w:r w:rsidR="002D0B37">
              <w:rPr>
                <w:rFonts w:ascii="宋体" w:hAnsi="宋体" w:hint="eastAsia"/>
                <w:color w:val="000000"/>
                <w:kern w:val="0"/>
                <w:sz w:val="18"/>
                <w:szCs w:val="18"/>
              </w:rPr>
              <w:t>按钮</w:t>
            </w:r>
            <w:r w:rsidR="002D0B37" w:rsidRPr="00C16201">
              <w:rPr>
                <w:rFonts w:ascii="宋体" w:hAnsi="宋体"/>
                <w:color w:val="000000"/>
                <w:kern w:val="0"/>
                <w:sz w:val="18"/>
                <w:szCs w:val="18"/>
              </w:rPr>
              <w:t>点击次数</w:t>
            </w:r>
            <w:r w:rsidR="002D0B37">
              <w:rPr>
                <w:rFonts w:ascii="宋体" w:hAnsi="宋体" w:hint="eastAsia"/>
                <w:color w:val="000000"/>
                <w:kern w:val="0"/>
                <w:sz w:val="18"/>
                <w:szCs w:val="18"/>
              </w:rPr>
              <w:t>：采用</w:t>
            </w:r>
            <w:r w:rsidR="00FE6BBE">
              <w:rPr>
                <w:rFonts w:ascii="宋体" w:hAnsi="宋体" w:hint="eastAsia"/>
                <w:color w:val="000000"/>
                <w:kern w:val="0"/>
                <w:sz w:val="18"/>
                <w:szCs w:val="18"/>
              </w:rPr>
              <w:t>友盟</w:t>
            </w:r>
            <w:r w:rsidR="002D0B37">
              <w:rPr>
                <w:rFonts w:ascii="宋体" w:hAnsi="宋体" w:hint="eastAsia"/>
                <w:color w:val="000000"/>
                <w:kern w:val="0"/>
                <w:sz w:val="18"/>
                <w:szCs w:val="18"/>
              </w:rPr>
              <w:t>进行数据记录</w:t>
            </w:r>
          </w:p>
        </w:tc>
      </w:tr>
      <w:tr w:rsidR="00582E94" w14:paraId="62FA54E9"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DE648FF"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468B243F" w14:textId="77777777" w:rsidR="00582E94" w:rsidRDefault="00582E94" w:rsidP="00582E94">
            <w:pPr>
              <w:rPr>
                <w:rFonts w:asciiTheme="minorEastAsia" w:eastAsiaTheme="minorEastAsia" w:hAnsiTheme="minorEastAsia" w:cstheme="minorEastAsia"/>
                <w:sz w:val="18"/>
                <w:szCs w:val="18"/>
              </w:rPr>
            </w:pPr>
          </w:p>
        </w:tc>
      </w:tr>
    </w:tbl>
    <w:p w14:paraId="62E067A2" w14:textId="77777777" w:rsidR="00582E94" w:rsidRPr="00582E94" w:rsidRDefault="00582E94" w:rsidP="00582E94"/>
    <w:p w14:paraId="659B18FC" w14:textId="62241987" w:rsidR="00CE4637" w:rsidRDefault="00187D03" w:rsidP="00CE4637">
      <w:pPr>
        <w:pStyle w:val="2"/>
        <w:tabs>
          <w:tab w:val="clear" w:pos="1568"/>
        </w:tabs>
        <w:ind w:hanging="1568"/>
        <w:rPr>
          <w:rFonts w:asciiTheme="minorEastAsia" w:eastAsiaTheme="minorEastAsia" w:hAnsiTheme="minorEastAsia" w:cstheme="minorEastAsia"/>
        </w:rPr>
      </w:pPr>
      <w:bookmarkStart w:id="53" w:name="_Toc527467408"/>
      <w:r>
        <w:rPr>
          <w:rFonts w:asciiTheme="minorEastAsia" w:eastAsiaTheme="minorEastAsia" w:hAnsiTheme="minorEastAsia" w:cstheme="minorEastAsia" w:hint="eastAsia"/>
        </w:rPr>
        <w:t>试读</w:t>
      </w:r>
      <w:bookmarkEnd w:id="53"/>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82E94" w:rsidRPr="0079571F" w14:paraId="77594576" w14:textId="77777777" w:rsidTr="00582E94">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E66D753" w14:textId="77777777" w:rsidR="00582E94" w:rsidRDefault="00582E94" w:rsidP="00582E94">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3A5F5C00" w14:textId="02534FD3" w:rsidR="00582E94" w:rsidRPr="0079571F"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试读</w:t>
            </w:r>
          </w:p>
        </w:tc>
      </w:tr>
      <w:tr w:rsidR="00582E94" w:rsidRPr="00F27485" w14:paraId="7D35DFA7"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6CABB6D"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1A850C4F" w14:textId="149D10AD" w:rsidR="00582E94" w:rsidRPr="00345801"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试读</w:t>
            </w:r>
          </w:p>
        </w:tc>
      </w:tr>
      <w:tr w:rsidR="00582E94" w14:paraId="183880B6"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6D20946"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12BA82CC" w14:textId="77777777" w:rsid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82E94" w:rsidRPr="00B77B40" w14:paraId="534E2678" w14:textId="77777777" w:rsidTr="00582E94">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4AAE8D39"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256CAC02"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550F9C92"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52F670B1" w14:textId="7AD3B725"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sidRPr="00582E94">
              <w:rPr>
                <w:rFonts w:ascii="宋体" w:hAnsi="宋体" w:hint="eastAsia"/>
                <w:color w:val="000000"/>
                <w:kern w:val="0"/>
                <w:sz w:val="18"/>
                <w:szCs w:val="18"/>
              </w:rPr>
              <w:t>当用户阅读的书记可以试读时，用户可以试读百分之十的内容，目录中其他内容上锁，点击上锁目录或翻页至上锁章节时提示购买（购买调用框架提供的</w:t>
            </w:r>
            <w:proofErr w:type="spellStart"/>
            <w:r w:rsidRPr="00582E94">
              <w:rPr>
                <w:rFonts w:ascii="宋体" w:hAnsi="宋体" w:hint="eastAsia"/>
                <w:color w:val="000000"/>
                <w:kern w:val="0"/>
                <w:sz w:val="18"/>
                <w:szCs w:val="18"/>
              </w:rPr>
              <w:t>api</w:t>
            </w:r>
            <w:proofErr w:type="spellEnd"/>
            <w:r w:rsidRPr="00582E94">
              <w:rPr>
                <w:rFonts w:ascii="宋体" w:hAnsi="宋体" w:hint="eastAsia"/>
                <w:color w:val="000000"/>
                <w:kern w:val="0"/>
                <w:sz w:val="18"/>
                <w:szCs w:val="18"/>
              </w:rPr>
              <w:t>）</w:t>
            </w:r>
          </w:p>
        </w:tc>
      </w:tr>
      <w:tr w:rsidR="00582E94" w14:paraId="47D108CD"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826A035"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7CDD108E" w14:textId="77777777" w:rsidR="00582E94" w:rsidRDefault="00582E94" w:rsidP="00582E94">
            <w:pPr>
              <w:rPr>
                <w:rFonts w:asciiTheme="minorEastAsia" w:eastAsiaTheme="minorEastAsia" w:hAnsiTheme="minorEastAsia" w:cstheme="minorEastAsia"/>
                <w:sz w:val="18"/>
                <w:szCs w:val="18"/>
              </w:rPr>
            </w:pPr>
          </w:p>
        </w:tc>
      </w:tr>
    </w:tbl>
    <w:p w14:paraId="30224968" w14:textId="77777777" w:rsidR="00582E94" w:rsidRPr="00582E94" w:rsidRDefault="00582E94" w:rsidP="00582E94"/>
    <w:p w14:paraId="51D5AD14" w14:textId="6A50DE53" w:rsidR="00CE4637" w:rsidRPr="00C16201" w:rsidRDefault="00187D03" w:rsidP="00CE4637">
      <w:pPr>
        <w:pStyle w:val="2"/>
        <w:tabs>
          <w:tab w:val="clear" w:pos="1568"/>
        </w:tabs>
        <w:ind w:hanging="1568"/>
        <w:rPr>
          <w:rFonts w:asciiTheme="minorEastAsia" w:eastAsiaTheme="minorEastAsia" w:hAnsiTheme="minorEastAsia" w:cstheme="minorEastAsia"/>
          <w:color w:val="000000" w:themeColor="text1"/>
        </w:rPr>
      </w:pPr>
      <w:bookmarkStart w:id="54" w:name="_Toc527467409"/>
      <w:proofErr w:type="spellStart"/>
      <w:r w:rsidRPr="00C16201">
        <w:rPr>
          <w:rFonts w:asciiTheme="minorEastAsia" w:eastAsiaTheme="minorEastAsia" w:hAnsiTheme="minorEastAsia" w:cstheme="minorEastAsia" w:hint="eastAsia"/>
          <w:color w:val="000000" w:themeColor="text1"/>
        </w:rPr>
        <w:lastRenderedPageBreak/>
        <w:t>epub</w:t>
      </w:r>
      <w:proofErr w:type="spellEnd"/>
      <w:r w:rsidRPr="00C16201">
        <w:rPr>
          <w:rFonts w:asciiTheme="minorEastAsia" w:eastAsiaTheme="minorEastAsia" w:hAnsiTheme="minorEastAsia" w:cstheme="minorEastAsia" w:hint="eastAsia"/>
          <w:color w:val="000000" w:themeColor="text1"/>
        </w:rPr>
        <w:t>数据</w:t>
      </w:r>
      <w:r w:rsidR="00C16201">
        <w:rPr>
          <w:rFonts w:asciiTheme="minorEastAsia" w:eastAsiaTheme="minorEastAsia" w:hAnsiTheme="minorEastAsia" w:cstheme="minorEastAsia" w:hint="eastAsia"/>
          <w:color w:val="000000" w:themeColor="text1"/>
        </w:rPr>
        <w:t>解密</w:t>
      </w:r>
      <w:bookmarkEnd w:id="54"/>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82E94" w:rsidRPr="0079571F" w14:paraId="47C8DC7B" w14:textId="77777777" w:rsidTr="00582E94">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1E2815DF" w14:textId="77777777" w:rsidR="00582E94" w:rsidRDefault="00582E94" w:rsidP="00582E94">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02DBDD63" w14:textId="51B08780" w:rsidR="00582E94" w:rsidRPr="0079571F" w:rsidRDefault="00582E94" w:rsidP="00582E94">
            <w:pPr>
              <w:widowControl/>
              <w:jc w:val="left"/>
              <w:textAlignment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sz w:val="18"/>
                <w:szCs w:val="18"/>
              </w:rPr>
              <w:t>E</w:t>
            </w:r>
            <w:r>
              <w:rPr>
                <w:rFonts w:asciiTheme="minorEastAsia" w:eastAsiaTheme="minorEastAsia" w:hAnsiTheme="minorEastAsia" w:cstheme="minorEastAsia" w:hint="eastAsia"/>
                <w:sz w:val="18"/>
                <w:szCs w:val="18"/>
              </w:rPr>
              <w:t>pub</w:t>
            </w:r>
            <w:proofErr w:type="spellEnd"/>
            <w:r>
              <w:rPr>
                <w:rFonts w:asciiTheme="minorEastAsia" w:eastAsiaTheme="minorEastAsia" w:hAnsiTheme="minorEastAsia" w:cstheme="minorEastAsia" w:hint="eastAsia"/>
                <w:sz w:val="18"/>
                <w:szCs w:val="18"/>
              </w:rPr>
              <w:t>数据</w:t>
            </w:r>
            <w:r w:rsidR="00C16201">
              <w:rPr>
                <w:rFonts w:asciiTheme="minorEastAsia" w:eastAsiaTheme="minorEastAsia" w:hAnsiTheme="minorEastAsia" w:cstheme="minorEastAsia" w:hint="eastAsia"/>
                <w:sz w:val="18"/>
                <w:szCs w:val="18"/>
              </w:rPr>
              <w:t>解密解密</w:t>
            </w:r>
          </w:p>
        </w:tc>
      </w:tr>
      <w:tr w:rsidR="00582E94" w:rsidRPr="00F27485" w14:paraId="1E09136D"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FBF3964"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6609B8F2" w14:textId="3F70FA4E" w:rsidR="00582E94" w:rsidRPr="00582E94" w:rsidRDefault="002E26A6" w:rsidP="00582E94">
            <w:pPr>
              <w:widowControl/>
              <w:jc w:val="left"/>
              <w:textAlignment w:val="center"/>
              <w:rPr>
                <w:rFonts w:asciiTheme="minorEastAsia" w:eastAsiaTheme="minorEastAsia" w:hAnsiTheme="minorEastAsia" w:cstheme="minorEastAsia"/>
                <w:sz w:val="18"/>
                <w:szCs w:val="18"/>
              </w:rPr>
            </w:pPr>
            <w:proofErr w:type="spellStart"/>
            <w:r>
              <w:rPr>
                <w:rFonts w:asciiTheme="minorEastAsia" w:eastAsiaTheme="minorEastAsia" w:hAnsiTheme="minorEastAsia" w:cstheme="minorEastAsia"/>
                <w:sz w:val="18"/>
                <w:szCs w:val="18"/>
              </w:rPr>
              <w:t>E</w:t>
            </w:r>
            <w:r>
              <w:rPr>
                <w:rFonts w:asciiTheme="minorEastAsia" w:eastAsiaTheme="minorEastAsia" w:hAnsiTheme="minorEastAsia" w:cstheme="minorEastAsia" w:hint="eastAsia"/>
                <w:sz w:val="18"/>
                <w:szCs w:val="18"/>
              </w:rPr>
              <w:t>pub</w:t>
            </w:r>
            <w:proofErr w:type="spellEnd"/>
            <w:r>
              <w:rPr>
                <w:rFonts w:asciiTheme="minorEastAsia" w:eastAsiaTheme="minorEastAsia" w:hAnsiTheme="minorEastAsia" w:cstheme="minorEastAsia" w:hint="eastAsia"/>
                <w:sz w:val="18"/>
                <w:szCs w:val="18"/>
              </w:rPr>
              <w:t>数据解密</w:t>
            </w:r>
            <w:r w:rsidR="00C16201">
              <w:rPr>
                <w:rFonts w:asciiTheme="minorEastAsia" w:eastAsiaTheme="minorEastAsia" w:hAnsiTheme="minorEastAsia" w:cstheme="minorEastAsia" w:hint="eastAsia"/>
                <w:sz w:val="18"/>
                <w:szCs w:val="18"/>
              </w:rPr>
              <w:t>解密</w:t>
            </w:r>
          </w:p>
        </w:tc>
      </w:tr>
      <w:tr w:rsidR="00582E94" w14:paraId="2077E0AB"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D3B0B92"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3D37CB1D" w14:textId="77777777" w:rsid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82E94" w:rsidRPr="00B77B40" w14:paraId="5FD4A2BE" w14:textId="77777777" w:rsidTr="00582E94">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31F2BE63"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487EB3A1"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3FBE1542"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7A4262C9" w14:textId="3C0DAEB3"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sidRPr="00582E94">
              <w:rPr>
                <w:rFonts w:ascii="宋体" w:hAnsi="宋体" w:hint="eastAsia"/>
                <w:color w:val="000000"/>
                <w:kern w:val="0"/>
                <w:sz w:val="18"/>
                <w:szCs w:val="18"/>
              </w:rPr>
              <w:t>用户在下载后，</w:t>
            </w:r>
            <w:proofErr w:type="spellStart"/>
            <w:r w:rsidR="002E26A6">
              <w:rPr>
                <w:rFonts w:asciiTheme="minorEastAsia" w:eastAsiaTheme="minorEastAsia" w:hAnsiTheme="minorEastAsia" w:cstheme="minorEastAsia"/>
                <w:sz w:val="18"/>
                <w:szCs w:val="18"/>
              </w:rPr>
              <w:t>E</w:t>
            </w:r>
            <w:r w:rsidR="002E26A6">
              <w:rPr>
                <w:rFonts w:asciiTheme="minorEastAsia" w:eastAsiaTheme="minorEastAsia" w:hAnsiTheme="minorEastAsia" w:cstheme="minorEastAsia" w:hint="eastAsia"/>
                <w:sz w:val="18"/>
                <w:szCs w:val="18"/>
              </w:rPr>
              <w:t>pub</w:t>
            </w:r>
            <w:proofErr w:type="spellEnd"/>
            <w:r w:rsidR="002E26A6">
              <w:rPr>
                <w:rFonts w:asciiTheme="minorEastAsia" w:eastAsiaTheme="minorEastAsia" w:hAnsiTheme="minorEastAsia" w:cstheme="minorEastAsia" w:hint="eastAsia"/>
                <w:sz w:val="18"/>
                <w:szCs w:val="18"/>
              </w:rPr>
              <w:t>数据都是加密的文件，需要进行解密才能获取有效的</w:t>
            </w:r>
            <w:r w:rsidR="00C16201">
              <w:rPr>
                <w:rFonts w:asciiTheme="minorEastAsia" w:eastAsiaTheme="minorEastAsia" w:hAnsiTheme="minorEastAsia" w:cstheme="minorEastAsia" w:hint="eastAsia"/>
                <w:sz w:val="18"/>
                <w:szCs w:val="18"/>
              </w:rPr>
              <w:t>数据。</w:t>
            </w:r>
          </w:p>
        </w:tc>
      </w:tr>
      <w:tr w:rsidR="00582E94" w14:paraId="4CDCCEEC"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B743840"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49ED84D" w14:textId="77777777" w:rsidR="00582E94" w:rsidRDefault="00582E94" w:rsidP="00582E94">
            <w:pPr>
              <w:rPr>
                <w:rFonts w:asciiTheme="minorEastAsia" w:eastAsiaTheme="minorEastAsia" w:hAnsiTheme="minorEastAsia" w:cstheme="minorEastAsia"/>
                <w:sz w:val="18"/>
                <w:szCs w:val="18"/>
              </w:rPr>
            </w:pPr>
          </w:p>
        </w:tc>
      </w:tr>
    </w:tbl>
    <w:p w14:paraId="4A4397EC" w14:textId="77777777" w:rsidR="00582E94" w:rsidRPr="00582E94" w:rsidRDefault="00582E94" w:rsidP="00582E94"/>
    <w:p w14:paraId="7B054D81" w14:textId="1D842569" w:rsidR="00CE4637" w:rsidRDefault="00C12695" w:rsidP="00CE4637">
      <w:pPr>
        <w:pStyle w:val="2"/>
        <w:tabs>
          <w:tab w:val="clear" w:pos="1568"/>
        </w:tabs>
        <w:ind w:hanging="1568"/>
        <w:rPr>
          <w:rFonts w:asciiTheme="minorEastAsia" w:eastAsiaTheme="minorEastAsia" w:hAnsiTheme="minorEastAsia" w:cstheme="minorEastAsia"/>
        </w:rPr>
      </w:pPr>
      <w:bookmarkStart w:id="55" w:name="_Toc527467410"/>
      <w:r>
        <w:rPr>
          <w:rFonts w:asciiTheme="minorEastAsia" w:eastAsiaTheme="minorEastAsia" w:hAnsiTheme="minorEastAsia" w:cstheme="minorEastAsia" w:hint="eastAsia"/>
        </w:rPr>
        <w:t>自动熄屏</w:t>
      </w:r>
      <w:bookmarkEnd w:id="55"/>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82E94" w:rsidRPr="0079571F" w14:paraId="0F79C2DA" w14:textId="77777777" w:rsidTr="00582E94">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62215CC4" w14:textId="77777777" w:rsidR="00582E94" w:rsidRDefault="00582E94" w:rsidP="00582E94">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34F0A86A" w14:textId="2A385CBA" w:rsidR="00582E94" w:rsidRPr="0079571F"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自动熄屏</w:t>
            </w:r>
          </w:p>
        </w:tc>
      </w:tr>
      <w:tr w:rsidR="00582E94" w:rsidRPr="00F27485" w14:paraId="04585549"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D34DE97"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004C25F2" w14:textId="08463854"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自动熄屏</w:t>
            </w:r>
          </w:p>
        </w:tc>
      </w:tr>
      <w:tr w:rsidR="00582E94" w14:paraId="7104DF12"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4BCC96FB"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02C8EBA6" w14:textId="77777777" w:rsid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82E94" w:rsidRPr="00B77B40" w14:paraId="00A10A05" w14:textId="77777777" w:rsidTr="00582E94">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62EEB657"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7AD621A9"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3D64C7B"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4F40B65E" w14:textId="7E91B6CB"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Pr>
                <w:rFonts w:ascii="宋体" w:hAnsi="宋体" w:hint="eastAsia"/>
                <w:color w:val="000000"/>
                <w:kern w:val="0"/>
                <w:sz w:val="18"/>
                <w:szCs w:val="18"/>
              </w:rPr>
              <w:t>用户长时间不进行页面操作时，熄灭屏幕进入到锁屏状态</w:t>
            </w:r>
            <w:r w:rsidRPr="00582E94">
              <w:rPr>
                <w:rFonts w:asciiTheme="minorEastAsia" w:eastAsiaTheme="minorEastAsia" w:hAnsiTheme="minorEastAsia" w:cstheme="minorEastAsia"/>
                <w:sz w:val="18"/>
                <w:szCs w:val="18"/>
              </w:rPr>
              <w:t xml:space="preserve"> </w:t>
            </w:r>
          </w:p>
        </w:tc>
      </w:tr>
      <w:tr w:rsidR="00582E94" w14:paraId="60FA9A42"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3D0A1B70"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47CB6550" w14:textId="77777777" w:rsidR="00582E94" w:rsidRDefault="00582E94" w:rsidP="00582E94">
            <w:pPr>
              <w:rPr>
                <w:rFonts w:asciiTheme="minorEastAsia" w:eastAsiaTheme="minorEastAsia" w:hAnsiTheme="minorEastAsia" w:cstheme="minorEastAsia"/>
                <w:sz w:val="18"/>
                <w:szCs w:val="18"/>
              </w:rPr>
            </w:pPr>
          </w:p>
        </w:tc>
      </w:tr>
    </w:tbl>
    <w:p w14:paraId="4C2FD594" w14:textId="77777777" w:rsidR="00582E94" w:rsidRPr="00582E94" w:rsidRDefault="00582E94" w:rsidP="00582E94"/>
    <w:p w14:paraId="5AB3E752" w14:textId="019B8986" w:rsidR="00CE4637" w:rsidRDefault="000F14DA" w:rsidP="00CE4637">
      <w:pPr>
        <w:pStyle w:val="2"/>
        <w:tabs>
          <w:tab w:val="clear" w:pos="1568"/>
        </w:tabs>
        <w:ind w:hanging="1568"/>
        <w:rPr>
          <w:rFonts w:asciiTheme="minorEastAsia" w:eastAsiaTheme="minorEastAsia" w:hAnsiTheme="minorEastAsia" w:cstheme="minorEastAsia"/>
        </w:rPr>
      </w:pPr>
      <w:bookmarkStart w:id="56" w:name="_Toc527467411"/>
      <w:r>
        <w:rPr>
          <w:rFonts w:asciiTheme="minorEastAsia" w:eastAsiaTheme="minorEastAsia" w:hAnsiTheme="minorEastAsia" w:cstheme="minorEastAsia" w:hint="eastAsia"/>
        </w:rPr>
        <w:t>章节跳转</w:t>
      </w:r>
      <w:bookmarkEnd w:id="56"/>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82E94" w:rsidRPr="0079571F" w14:paraId="79E2BE80" w14:textId="77777777" w:rsidTr="00582E94">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78A59E0B" w14:textId="77777777" w:rsidR="00582E94" w:rsidRDefault="00582E94" w:rsidP="00582E94">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04ACF294" w14:textId="4469E535" w:rsidR="00582E94" w:rsidRPr="0079571F"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章节跳转</w:t>
            </w:r>
          </w:p>
        </w:tc>
      </w:tr>
      <w:tr w:rsidR="00582E94" w:rsidRPr="00F27485" w14:paraId="21D06158"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AB3312F"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17729525" w14:textId="49E2F765"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章节跳转</w:t>
            </w:r>
          </w:p>
        </w:tc>
      </w:tr>
      <w:tr w:rsidR="00582E94" w14:paraId="1B89A70C"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52332996"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0FCF3750" w14:textId="77777777" w:rsid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82E94" w:rsidRPr="00B77B40" w14:paraId="1F9D6D61" w14:textId="77777777" w:rsidTr="00582E94">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0ADA2691"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6E064CC8"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02BC9922"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184B663A" w14:textId="47853529"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sidRPr="00582E94">
              <w:rPr>
                <w:rFonts w:ascii="宋体" w:hAnsi="宋体" w:hint="eastAsia"/>
                <w:color w:val="000000"/>
                <w:kern w:val="0"/>
                <w:sz w:val="18"/>
                <w:szCs w:val="18"/>
              </w:rPr>
              <w:t>客户可以点击章节跳转按钮直接进行上一章下一章的跳转</w:t>
            </w:r>
          </w:p>
        </w:tc>
      </w:tr>
      <w:tr w:rsidR="00582E94" w14:paraId="4A0136DA"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579F674"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62F0C6A3" w14:textId="77777777" w:rsidR="00582E94" w:rsidRDefault="00582E94" w:rsidP="00582E94">
            <w:pPr>
              <w:rPr>
                <w:rFonts w:asciiTheme="minorEastAsia" w:eastAsiaTheme="minorEastAsia" w:hAnsiTheme="minorEastAsia" w:cstheme="minorEastAsia"/>
                <w:sz w:val="18"/>
                <w:szCs w:val="18"/>
              </w:rPr>
            </w:pPr>
          </w:p>
        </w:tc>
      </w:tr>
    </w:tbl>
    <w:p w14:paraId="14FE3E38" w14:textId="77777777" w:rsidR="00582E94" w:rsidRPr="00582E94" w:rsidRDefault="00582E94" w:rsidP="00582E94"/>
    <w:p w14:paraId="1E327CE0" w14:textId="63495529" w:rsidR="00CE4637" w:rsidRPr="00810850" w:rsidRDefault="000F14DA" w:rsidP="00CE4637">
      <w:pPr>
        <w:pStyle w:val="2"/>
        <w:tabs>
          <w:tab w:val="clear" w:pos="1568"/>
        </w:tabs>
        <w:ind w:hanging="1568"/>
        <w:rPr>
          <w:rFonts w:asciiTheme="minorEastAsia" w:eastAsiaTheme="minorEastAsia" w:hAnsiTheme="minorEastAsia" w:cstheme="minorEastAsia"/>
        </w:rPr>
      </w:pPr>
      <w:bookmarkStart w:id="57" w:name="_Toc527467412"/>
      <w:r>
        <w:rPr>
          <w:rFonts w:asciiTheme="minorEastAsia" w:eastAsiaTheme="minorEastAsia" w:hAnsiTheme="minorEastAsia" w:cstheme="minorEastAsia" w:hint="eastAsia"/>
        </w:rPr>
        <w:lastRenderedPageBreak/>
        <w:t>全书内容下搜索</w:t>
      </w:r>
      <w:bookmarkEnd w:id="57"/>
    </w:p>
    <w:tbl>
      <w:tblPr>
        <w:tblW w:w="9466" w:type="dxa"/>
        <w:jc w:val="center"/>
        <w:tblLayout w:type="fixed"/>
        <w:tblCellMar>
          <w:left w:w="113" w:type="dxa"/>
          <w:right w:w="113" w:type="dxa"/>
        </w:tblCellMar>
        <w:tblLook w:val="04A0" w:firstRow="1" w:lastRow="0" w:firstColumn="1" w:lastColumn="0" w:noHBand="0" w:noVBand="1"/>
      </w:tblPr>
      <w:tblGrid>
        <w:gridCol w:w="516"/>
        <w:gridCol w:w="1125"/>
        <w:gridCol w:w="7825"/>
      </w:tblGrid>
      <w:tr w:rsidR="00582E94" w:rsidRPr="0079571F" w14:paraId="6B57B9BD" w14:textId="77777777" w:rsidTr="00582E94">
        <w:trPr>
          <w:trHeight w:val="428"/>
          <w:jc w:val="center"/>
        </w:trPr>
        <w:tc>
          <w:tcPr>
            <w:tcW w:w="1641" w:type="dxa"/>
            <w:gridSpan w:val="2"/>
            <w:tcBorders>
              <w:top w:val="single" w:sz="6" w:space="0" w:color="auto"/>
              <w:left w:val="single" w:sz="6" w:space="0" w:color="auto"/>
              <w:bottom w:val="single" w:sz="6" w:space="0" w:color="auto"/>
              <w:right w:val="nil"/>
            </w:tcBorders>
            <w:shd w:val="clear" w:color="auto" w:fill="C0C0C0"/>
            <w:vAlign w:val="center"/>
          </w:tcPr>
          <w:p w14:paraId="2BA228A8" w14:textId="77777777" w:rsidR="00582E94" w:rsidRDefault="00582E94" w:rsidP="00582E94">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功能名称</w:t>
            </w:r>
          </w:p>
        </w:tc>
        <w:tc>
          <w:tcPr>
            <w:tcW w:w="7825" w:type="dxa"/>
            <w:tcBorders>
              <w:top w:val="single" w:sz="6" w:space="0" w:color="auto"/>
              <w:left w:val="single" w:sz="6" w:space="0" w:color="auto"/>
              <w:bottom w:val="single" w:sz="6" w:space="0" w:color="auto"/>
              <w:right w:val="single" w:sz="6" w:space="0" w:color="auto"/>
            </w:tcBorders>
            <w:vAlign w:val="center"/>
          </w:tcPr>
          <w:p w14:paraId="06FE783F" w14:textId="6A8D054F" w:rsidR="00582E94" w:rsidRPr="0079571F"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全书内容搜索</w:t>
            </w:r>
          </w:p>
        </w:tc>
      </w:tr>
      <w:tr w:rsidR="00582E94" w:rsidRPr="00F27485" w14:paraId="23477A31"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F7D71FC"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功能描述</w:t>
            </w:r>
          </w:p>
        </w:tc>
        <w:tc>
          <w:tcPr>
            <w:tcW w:w="7825" w:type="dxa"/>
            <w:tcBorders>
              <w:top w:val="single" w:sz="6" w:space="0" w:color="auto"/>
              <w:left w:val="single" w:sz="6" w:space="0" w:color="auto"/>
              <w:bottom w:val="single" w:sz="6" w:space="0" w:color="auto"/>
              <w:right w:val="single" w:sz="6" w:space="0" w:color="auto"/>
            </w:tcBorders>
            <w:vAlign w:val="center"/>
          </w:tcPr>
          <w:p w14:paraId="2A8AA0CC" w14:textId="0093D19B"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全书内容搜索</w:t>
            </w:r>
          </w:p>
        </w:tc>
      </w:tr>
      <w:tr w:rsidR="00582E94" w14:paraId="1B8B8F4B"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827799A"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操作角色</w:t>
            </w:r>
          </w:p>
        </w:tc>
        <w:tc>
          <w:tcPr>
            <w:tcW w:w="7825" w:type="dxa"/>
            <w:tcBorders>
              <w:top w:val="single" w:sz="6" w:space="0" w:color="auto"/>
              <w:left w:val="single" w:sz="6" w:space="0" w:color="auto"/>
              <w:bottom w:val="single" w:sz="6" w:space="0" w:color="auto"/>
              <w:right w:val="single" w:sz="6" w:space="0" w:color="auto"/>
            </w:tcBorders>
            <w:vAlign w:val="center"/>
          </w:tcPr>
          <w:p w14:paraId="6D70CD94" w14:textId="77777777" w:rsidR="00582E94" w:rsidRDefault="00582E94" w:rsidP="00582E94">
            <w:pPr>
              <w:widowControl/>
              <w:jc w:val="left"/>
              <w:textAlignment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用户</w:t>
            </w:r>
          </w:p>
        </w:tc>
      </w:tr>
      <w:tr w:rsidR="00582E94" w:rsidRPr="00B77B40" w14:paraId="0939E989" w14:textId="77777777" w:rsidTr="00582E94">
        <w:trPr>
          <w:trHeight w:val="1778"/>
          <w:jc w:val="center"/>
        </w:trPr>
        <w:tc>
          <w:tcPr>
            <w:tcW w:w="516" w:type="dxa"/>
            <w:tcBorders>
              <w:top w:val="single" w:sz="6" w:space="0" w:color="auto"/>
              <w:left w:val="single" w:sz="6" w:space="0" w:color="auto"/>
              <w:right w:val="single" w:sz="4" w:space="0" w:color="auto"/>
            </w:tcBorders>
            <w:shd w:val="clear" w:color="auto" w:fill="C0C0C0"/>
            <w:vAlign w:val="center"/>
          </w:tcPr>
          <w:p w14:paraId="5404F2B5"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处理流程</w:t>
            </w:r>
          </w:p>
        </w:tc>
        <w:tc>
          <w:tcPr>
            <w:tcW w:w="1125" w:type="dxa"/>
            <w:tcBorders>
              <w:top w:val="single" w:sz="6" w:space="0" w:color="auto"/>
              <w:left w:val="single" w:sz="4" w:space="0" w:color="auto"/>
              <w:bottom w:val="single" w:sz="6" w:space="0" w:color="auto"/>
              <w:right w:val="single" w:sz="6" w:space="0" w:color="auto"/>
            </w:tcBorders>
            <w:shd w:val="clear" w:color="auto" w:fill="C0C0C0"/>
            <w:vAlign w:val="center"/>
          </w:tcPr>
          <w:p w14:paraId="5CDFE803"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场景1</w:t>
            </w:r>
          </w:p>
          <w:p w14:paraId="14D4A843"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（正常）</w:t>
            </w:r>
          </w:p>
        </w:tc>
        <w:tc>
          <w:tcPr>
            <w:tcW w:w="7825" w:type="dxa"/>
            <w:tcBorders>
              <w:top w:val="single" w:sz="6" w:space="0" w:color="auto"/>
              <w:left w:val="single" w:sz="6" w:space="0" w:color="auto"/>
              <w:bottom w:val="single" w:sz="6" w:space="0" w:color="auto"/>
              <w:right w:val="single" w:sz="6" w:space="0" w:color="auto"/>
            </w:tcBorders>
            <w:vAlign w:val="center"/>
          </w:tcPr>
          <w:p w14:paraId="3D47DEC4" w14:textId="6A933205" w:rsidR="00582E94" w:rsidRPr="00582E94" w:rsidRDefault="00582E94" w:rsidP="00582E94">
            <w:pPr>
              <w:widowControl/>
              <w:jc w:val="left"/>
              <w:textAlignment w:val="center"/>
              <w:rPr>
                <w:rFonts w:asciiTheme="minorEastAsia" w:eastAsiaTheme="minorEastAsia" w:hAnsiTheme="minorEastAsia" w:cstheme="minorEastAsia"/>
                <w:sz w:val="18"/>
                <w:szCs w:val="18"/>
              </w:rPr>
            </w:pPr>
            <w:r w:rsidRPr="00881FEB">
              <w:rPr>
                <w:rFonts w:ascii="宋体" w:hAnsi="宋体" w:hint="eastAsia"/>
                <w:color w:val="000000"/>
                <w:kern w:val="0"/>
                <w:sz w:val="18"/>
                <w:szCs w:val="18"/>
              </w:rPr>
              <w:t>用户可以对全书的内容进行搜索，搜索出来的结果通过列表展示</w:t>
            </w:r>
            <w:r w:rsidRPr="00881FEB">
              <w:rPr>
                <w:rFonts w:asciiTheme="minorEastAsia" w:eastAsiaTheme="minorEastAsia" w:hAnsiTheme="minorEastAsia" w:cstheme="minorEastAsia"/>
                <w:sz w:val="18"/>
                <w:szCs w:val="18"/>
              </w:rPr>
              <w:t xml:space="preserve"> </w:t>
            </w:r>
            <w:r w:rsidR="00DD560E" w:rsidRPr="00881FEB">
              <w:rPr>
                <w:rFonts w:asciiTheme="minorEastAsia" w:eastAsiaTheme="minorEastAsia" w:hAnsiTheme="minorEastAsia" w:cstheme="minorEastAsia" w:hint="eastAsia"/>
                <w:sz w:val="18"/>
                <w:szCs w:val="18"/>
              </w:rPr>
              <w:t>，并且点击相应的</w:t>
            </w:r>
            <w:r w:rsidR="00D46E9D" w:rsidRPr="00881FEB">
              <w:rPr>
                <w:rFonts w:asciiTheme="minorEastAsia" w:eastAsiaTheme="minorEastAsia" w:hAnsiTheme="minorEastAsia" w:cstheme="minorEastAsia" w:hint="eastAsia"/>
                <w:sz w:val="18"/>
                <w:szCs w:val="18"/>
              </w:rPr>
              <w:t>列表内容时，可以跳转到相应的阅读页面。</w:t>
            </w:r>
          </w:p>
        </w:tc>
      </w:tr>
      <w:tr w:rsidR="00582E94" w14:paraId="625C0B33" w14:textId="77777777" w:rsidTr="00582E94">
        <w:trPr>
          <w:trHeight w:val="428"/>
          <w:jc w:val="center"/>
        </w:trPr>
        <w:tc>
          <w:tcPr>
            <w:tcW w:w="1641"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DC0E891" w14:textId="77777777" w:rsidR="00582E94" w:rsidRDefault="00582E94" w:rsidP="00582E94">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CA6B434" w14:textId="77777777" w:rsidR="00582E94" w:rsidRDefault="00582E94" w:rsidP="00582E94">
            <w:pPr>
              <w:rPr>
                <w:rFonts w:asciiTheme="minorEastAsia" w:eastAsiaTheme="minorEastAsia" w:hAnsiTheme="minorEastAsia" w:cstheme="minorEastAsia"/>
                <w:sz w:val="18"/>
                <w:szCs w:val="18"/>
              </w:rPr>
            </w:pPr>
          </w:p>
        </w:tc>
      </w:tr>
    </w:tbl>
    <w:p w14:paraId="08289B66" w14:textId="77777777" w:rsidR="00AE5F59" w:rsidRDefault="00AE5F59">
      <w:pPr>
        <w:rPr>
          <w:rFonts w:asciiTheme="minorEastAsia" w:eastAsiaTheme="minorEastAsia" w:hAnsiTheme="minorEastAsia" w:cstheme="minorEastAsia"/>
        </w:rPr>
      </w:pPr>
    </w:p>
    <w:p w14:paraId="18DE5101" w14:textId="77777777" w:rsidR="00AE5F59" w:rsidRPr="005F39EF" w:rsidRDefault="006D334A">
      <w:pPr>
        <w:pStyle w:val="1"/>
        <w:tabs>
          <w:tab w:val="clear" w:pos="432"/>
        </w:tabs>
        <w:rPr>
          <w:rFonts w:asciiTheme="minorEastAsia" w:eastAsiaTheme="minorEastAsia" w:hAnsiTheme="minorEastAsia" w:cstheme="minorEastAsia"/>
          <w:color w:val="000000" w:themeColor="text1"/>
        </w:rPr>
      </w:pPr>
      <w:bookmarkStart w:id="58" w:name="_Toc527467413"/>
      <w:r w:rsidRPr="005F39EF">
        <w:rPr>
          <w:rFonts w:asciiTheme="minorEastAsia" w:eastAsiaTheme="minorEastAsia" w:hAnsiTheme="minorEastAsia" w:cstheme="minorEastAsia" w:hint="eastAsia"/>
          <w:color w:val="000000" w:themeColor="text1"/>
        </w:rPr>
        <w:lastRenderedPageBreak/>
        <w:t>系统接口需求</w:t>
      </w:r>
      <w:bookmarkEnd w:id="58"/>
    </w:p>
    <w:p w14:paraId="23D648A4" w14:textId="6E05F008" w:rsidR="00AE5F59" w:rsidRDefault="00582E94">
      <w:pPr>
        <w:pStyle w:val="2"/>
        <w:tabs>
          <w:tab w:val="clear" w:pos="432"/>
          <w:tab w:val="clear" w:pos="1568"/>
        </w:tabs>
        <w:spacing w:line="360" w:lineRule="auto"/>
        <w:ind w:left="1001"/>
        <w:rPr>
          <w:rFonts w:asciiTheme="minorEastAsia" w:eastAsiaTheme="minorEastAsia" w:hAnsiTheme="minorEastAsia" w:cstheme="minorEastAsia"/>
        </w:rPr>
      </w:pPr>
      <w:bookmarkStart w:id="59" w:name="_Toc527467414"/>
      <w:r>
        <w:rPr>
          <w:rFonts w:asciiTheme="minorEastAsia" w:eastAsiaTheme="minorEastAsia" w:hAnsiTheme="minorEastAsia" w:cstheme="minorEastAsia" w:hint="eastAsia"/>
        </w:rPr>
        <w:t>更新电子书接口</w:t>
      </w:r>
      <w:bookmarkEnd w:id="59"/>
    </w:p>
    <w:tbl>
      <w:tblPr>
        <w:tblW w:w="9466" w:type="dxa"/>
        <w:jc w:val="center"/>
        <w:tblLayout w:type="fixed"/>
        <w:tblCellMar>
          <w:left w:w="113" w:type="dxa"/>
          <w:right w:w="113" w:type="dxa"/>
        </w:tblCellMar>
        <w:tblLook w:val="04A0" w:firstRow="1" w:lastRow="0" w:firstColumn="1" w:lastColumn="0" w:noHBand="0" w:noVBand="1"/>
      </w:tblPr>
      <w:tblGrid>
        <w:gridCol w:w="1641"/>
        <w:gridCol w:w="7825"/>
      </w:tblGrid>
      <w:tr w:rsidR="00810850" w14:paraId="01756D57" w14:textId="77777777" w:rsidTr="00810850">
        <w:trPr>
          <w:trHeight w:val="428"/>
          <w:jc w:val="center"/>
        </w:trPr>
        <w:tc>
          <w:tcPr>
            <w:tcW w:w="1641" w:type="dxa"/>
            <w:tcBorders>
              <w:top w:val="single" w:sz="6" w:space="0" w:color="auto"/>
              <w:left w:val="single" w:sz="6" w:space="0" w:color="auto"/>
              <w:bottom w:val="single" w:sz="6" w:space="0" w:color="auto"/>
              <w:right w:val="nil"/>
            </w:tcBorders>
            <w:shd w:val="clear" w:color="auto" w:fill="C0C0C0"/>
            <w:vAlign w:val="center"/>
          </w:tcPr>
          <w:p w14:paraId="7772D0C4" w14:textId="3740F0E6" w:rsidR="00810850" w:rsidRDefault="00810850" w:rsidP="00810850">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接口名称</w:t>
            </w:r>
          </w:p>
        </w:tc>
        <w:tc>
          <w:tcPr>
            <w:tcW w:w="7825" w:type="dxa"/>
            <w:tcBorders>
              <w:top w:val="single" w:sz="6" w:space="0" w:color="auto"/>
              <w:left w:val="single" w:sz="6" w:space="0" w:color="auto"/>
              <w:bottom w:val="single" w:sz="6" w:space="0" w:color="auto"/>
              <w:right w:val="single" w:sz="6" w:space="0" w:color="auto"/>
            </w:tcBorders>
            <w:vAlign w:val="center"/>
          </w:tcPr>
          <w:p w14:paraId="0ABFF70D" w14:textId="192C9C10" w:rsidR="00810850" w:rsidRDefault="00446FC5" w:rsidP="00810850">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更新电子书接口</w:t>
            </w:r>
          </w:p>
        </w:tc>
      </w:tr>
      <w:tr w:rsidR="00810850" w14:paraId="28BBC5F3" w14:textId="77777777" w:rsidTr="00810850">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10F05E40" w14:textId="644DF38F" w:rsidR="00810850" w:rsidRDefault="00810850" w:rsidP="0081085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接口描述</w:t>
            </w:r>
          </w:p>
        </w:tc>
        <w:tc>
          <w:tcPr>
            <w:tcW w:w="7825" w:type="dxa"/>
            <w:tcBorders>
              <w:top w:val="single" w:sz="6" w:space="0" w:color="auto"/>
              <w:left w:val="single" w:sz="6" w:space="0" w:color="auto"/>
              <w:bottom w:val="single" w:sz="6" w:space="0" w:color="auto"/>
              <w:right w:val="single" w:sz="6" w:space="0" w:color="auto"/>
            </w:tcBorders>
            <w:vAlign w:val="center"/>
          </w:tcPr>
          <w:p w14:paraId="705C8734" w14:textId="2A3F674F" w:rsidR="00810850" w:rsidRDefault="00446FC5" w:rsidP="00810850">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更新用户本地的电子书数据</w:t>
            </w:r>
          </w:p>
        </w:tc>
      </w:tr>
      <w:tr w:rsidR="00810850" w14:paraId="70B71092" w14:textId="77777777" w:rsidTr="00810850">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108B4568" w14:textId="77777777" w:rsidR="00810850" w:rsidRDefault="00810850" w:rsidP="00810850">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49F25516" w14:textId="77777777" w:rsidR="00810850" w:rsidRDefault="00810850" w:rsidP="00810850">
            <w:pPr>
              <w:rPr>
                <w:rFonts w:asciiTheme="minorEastAsia" w:eastAsiaTheme="minorEastAsia" w:hAnsiTheme="minorEastAsia" w:cstheme="minorEastAsia"/>
                <w:sz w:val="18"/>
                <w:szCs w:val="18"/>
              </w:rPr>
            </w:pPr>
          </w:p>
        </w:tc>
      </w:tr>
    </w:tbl>
    <w:p w14:paraId="6EAD74AC" w14:textId="7D566BCF" w:rsidR="00AE5F59" w:rsidRDefault="00AE5F59">
      <w:pPr>
        <w:spacing w:line="360" w:lineRule="auto"/>
        <w:ind w:leftChars="200" w:left="420"/>
        <w:rPr>
          <w:rFonts w:asciiTheme="minorEastAsia" w:eastAsiaTheme="minorEastAsia" w:hAnsiTheme="minorEastAsia" w:cstheme="minorEastAsia"/>
        </w:rPr>
      </w:pPr>
    </w:p>
    <w:p w14:paraId="0F61D410" w14:textId="64AC0C4A" w:rsidR="00AE5F59" w:rsidRDefault="00582E94">
      <w:pPr>
        <w:pStyle w:val="2"/>
        <w:tabs>
          <w:tab w:val="clear" w:pos="432"/>
          <w:tab w:val="clear" w:pos="1568"/>
        </w:tabs>
        <w:spacing w:line="360" w:lineRule="auto"/>
        <w:ind w:left="1001"/>
        <w:rPr>
          <w:rFonts w:asciiTheme="minorEastAsia" w:eastAsiaTheme="minorEastAsia" w:hAnsiTheme="minorEastAsia" w:cstheme="minorEastAsia"/>
        </w:rPr>
      </w:pPr>
      <w:bookmarkStart w:id="60" w:name="_Toc527467415"/>
      <w:r>
        <w:rPr>
          <w:rFonts w:asciiTheme="minorEastAsia" w:eastAsiaTheme="minorEastAsia" w:hAnsiTheme="minorEastAsia" w:cstheme="minorEastAsia" w:hint="eastAsia"/>
        </w:rPr>
        <w:t>电子书下载接口</w:t>
      </w:r>
      <w:bookmarkEnd w:id="60"/>
    </w:p>
    <w:tbl>
      <w:tblPr>
        <w:tblW w:w="9466" w:type="dxa"/>
        <w:jc w:val="center"/>
        <w:tblLayout w:type="fixed"/>
        <w:tblCellMar>
          <w:left w:w="113" w:type="dxa"/>
          <w:right w:w="113" w:type="dxa"/>
        </w:tblCellMar>
        <w:tblLook w:val="04A0" w:firstRow="1" w:lastRow="0" w:firstColumn="1" w:lastColumn="0" w:noHBand="0" w:noVBand="1"/>
      </w:tblPr>
      <w:tblGrid>
        <w:gridCol w:w="1641"/>
        <w:gridCol w:w="7825"/>
      </w:tblGrid>
      <w:tr w:rsidR="00446FC5" w14:paraId="6B7BFB30" w14:textId="77777777" w:rsidTr="00446FC5">
        <w:trPr>
          <w:trHeight w:val="428"/>
          <w:jc w:val="center"/>
        </w:trPr>
        <w:tc>
          <w:tcPr>
            <w:tcW w:w="1641" w:type="dxa"/>
            <w:tcBorders>
              <w:top w:val="single" w:sz="6" w:space="0" w:color="auto"/>
              <w:left w:val="single" w:sz="6" w:space="0" w:color="auto"/>
              <w:bottom w:val="single" w:sz="6" w:space="0" w:color="auto"/>
              <w:right w:val="nil"/>
            </w:tcBorders>
            <w:shd w:val="clear" w:color="auto" w:fill="C0C0C0"/>
            <w:vAlign w:val="center"/>
          </w:tcPr>
          <w:p w14:paraId="35488C4D" w14:textId="77777777" w:rsidR="00446FC5" w:rsidRDefault="00446FC5" w:rsidP="00446FC5">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接口名称</w:t>
            </w:r>
          </w:p>
        </w:tc>
        <w:tc>
          <w:tcPr>
            <w:tcW w:w="7825" w:type="dxa"/>
            <w:tcBorders>
              <w:top w:val="single" w:sz="6" w:space="0" w:color="auto"/>
              <w:left w:val="single" w:sz="6" w:space="0" w:color="auto"/>
              <w:bottom w:val="single" w:sz="6" w:space="0" w:color="auto"/>
              <w:right w:val="single" w:sz="6" w:space="0" w:color="auto"/>
            </w:tcBorders>
            <w:vAlign w:val="center"/>
          </w:tcPr>
          <w:p w14:paraId="3B3B42BC" w14:textId="285C23C8" w:rsidR="00446FC5" w:rsidRDefault="00446FC5" w:rsidP="00446FC5">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电子书下载接口</w:t>
            </w:r>
          </w:p>
        </w:tc>
      </w:tr>
      <w:tr w:rsidR="00446FC5" w14:paraId="36E0E6E7" w14:textId="77777777" w:rsidTr="00446FC5">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0E6058ED" w14:textId="77777777" w:rsidR="00446FC5" w:rsidRDefault="00446FC5" w:rsidP="00446FC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接口描述</w:t>
            </w:r>
          </w:p>
        </w:tc>
        <w:tc>
          <w:tcPr>
            <w:tcW w:w="7825" w:type="dxa"/>
            <w:tcBorders>
              <w:top w:val="single" w:sz="6" w:space="0" w:color="auto"/>
              <w:left w:val="single" w:sz="6" w:space="0" w:color="auto"/>
              <w:bottom w:val="single" w:sz="6" w:space="0" w:color="auto"/>
              <w:right w:val="single" w:sz="6" w:space="0" w:color="auto"/>
            </w:tcBorders>
            <w:vAlign w:val="center"/>
          </w:tcPr>
          <w:p w14:paraId="21403293" w14:textId="784A7801" w:rsidR="00446FC5" w:rsidRDefault="00446FC5" w:rsidP="00446FC5">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当用户初次打开电子书时检测本地没有数据缓存时，就会调用电子书下载接口，将电子书数据缓存到本地</w:t>
            </w:r>
          </w:p>
        </w:tc>
      </w:tr>
      <w:tr w:rsidR="00446FC5" w14:paraId="25E0F179" w14:textId="77777777" w:rsidTr="00446FC5">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6D06F9EA" w14:textId="77777777" w:rsidR="00446FC5" w:rsidRDefault="00446FC5" w:rsidP="00446FC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FAE8995" w14:textId="77777777" w:rsidR="00446FC5" w:rsidRDefault="00446FC5" w:rsidP="00446FC5">
            <w:pPr>
              <w:rPr>
                <w:rFonts w:asciiTheme="minorEastAsia" w:eastAsiaTheme="minorEastAsia" w:hAnsiTheme="minorEastAsia" w:cstheme="minorEastAsia"/>
                <w:sz w:val="18"/>
                <w:szCs w:val="18"/>
              </w:rPr>
            </w:pPr>
          </w:p>
        </w:tc>
      </w:tr>
    </w:tbl>
    <w:p w14:paraId="37111ABE" w14:textId="37606B98" w:rsidR="00AE5F59" w:rsidRDefault="00AE5F59">
      <w:pPr>
        <w:spacing w:line="360" w:lineRule="auto"/>
        <w:ind w:leftChars="200" w:left="420"/>
        <w:rPr>
          <w:rFonts w:asciiTheme="minorEastAsia" w:eastAsiaTheme="minorEastAsia" w:hAnsiTheme="minorEastAsia" w:cstheme="minorEastAsia"/>
        </w:rPr>
      </w:pPr>
    </w:p>
    <w:p w14:paraId="6B6BFB45" w14:textId="77777777" w:rsidR="00446FC5" w:rsidRPr="00446FC5" w:rsidRDefault="00446FC5" w:rsidP="00446FC5"/>
    <w:p w14:paraId="3239B29D" w14:textId="2D17C38B" w:rsidR="00582E94" w:rsidRDefault="00582E94" w:rsidP="00582E94">
      <w:pPr>
        <w:pStyle w:val="2"/>
        <w:tabs>
          <w:tab w:val="clear" w:pos="432"/>
          <w:tab w:val="clear" w:pos="1568"/>
        </w:tabs>
        <w:spacing w:line="360" w:lineRule="auto"/>
        <w:ind w:left="1001"/>
        <w:rPr>
          <w:rFonts w:asciiTheme="minorEastAsia" w:eastAsiaTheme="minorEastAsia" w:hAnsiTheme="minorEastAsia" w:cstheme="minorEastAsia"/>
        </w:rPr>
      </w:pPr>
      <w:bookmarkStart w:id="61" w:name="_Toc527467416"/>
      <w:r>
        <w:rPr>
          <w:rFonts w:asciiTheme="minorEastAsia" w:eastAsiaTheme="minorEastAsia" w:hAnsiTheme="minorEastAsia" w:cstheme="minorEastAsia" w:hint="eastAsia"/>
        </w:rPr>
        <w:t>用户行为上传接口</w:t>
      </w:r>
      <w:bookmarkEnd w:id="61"/>
    </w:p>
    <w:tbl>
      <w:tblPr>
        <w:tblW w:w="9466" w:type="dxa"/>
        <w:jc w:val="center"/>
        <w:tblLayout w:type="fixed"/>
        <w:tblCellMar>
          <w:left w:w="113" w:type="dxa"/>
          <w:right w:w="113" w:type="dxa"/>
        </w:tblCellMar>
        <w:tblLook w:val="04A0" w:firstRow="1" w:lastRow="0" w:firstColumn="1" w:lastColumn="0" w:noHBand="0" w:noVBand="1"/>
      </w:tblPr>
      <w:tblGrid>
        <w:gridCol w:w="1641"/>
        <w:gridCol w:w="7825"/>
      </w:tblGrid>
      <w:tr w:rsidR="00446FC5" w14:paraId="46BD9BD7" w14:textId="77777777" w:rsidTr="00446FC5">
        <w:trPr>
          <w:trHeight w:val="428"/>
          <w:jc w:val="center"/>
        </w:trPr>
        <w:tc>
          <w:tcPr>
            <w:tcW w:w="1641" w:type="dxa"/>
            <w:tcBorders>
              <w:top w:val="single" w:sz="6" w:space="0" w:color="auto"/>
              <w:left w:val="single" w:sz="6" w:space="0" w:color="auto"/>
              <w:bottom w:val="single" w:sz="6" w:space="0" w:color="auto"/>
              <w:right w:val="nil"/>
            </w:tcBorders>
            <w:shd w:val="clear" w:color="auto" w:fill="C0C0C0"/>
            <w:vAlign w:val="center"/>
          </w:tcPr>
          <w:p w14:paraId="27D01460" w14:textId="77777777" w:rsidR="00446FC5" w:rsidRDefault="00446FC5" w:rsidP="00446FC5">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接口名称</w:t>
            </w:r>
          </w:p>
        </w:tc>
        <w:tc>
          <w:tcPr>
            <w:tcW w:w="7825" w:type="dxa"/>
            <w:tcBorders>
              <w:top w:val="single" w:sz="6" w:space="0" w:color="auto"/>
              <w:left w:val="single" w:sz="6" w:space="0" w:color="auto"/>
              <w:bottom w:val="single" w:sz="6" w:space="0" w:color="auto"/>
              <w:right w:val="single" w:sz="6" w:space="0" w:color="auto"/>
            </w:tcBorders>
            <w:vAlign w:val="center"/>
          </w:tcPr>
          <w:p w14:paraId="74AA5CF8" w14:textId="10FB17E7" w:rsidR="00446FC5" w:rsidRDefault="00446FC5" w:rsidP="00446FC5">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用户行为上传接口</w:t>
            </w:r>
          </w:p>
        </w:tc>
      </w:tr>
      <w:tr w:rsidR="00446FC5" w14:paraId="284623FB" w14:textId="77777777" w:rsidTr="00446FC5">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731069C9" w14:textId="77777777" w:rsidR="00446FC5" w:rsidRDefault="00446FC5" w:rsidP="00446FC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接口描述</w:t>
            </w:r>
          </w:p>
        </w:tc>
        <w:tc>
          <w:tcPr>
            <w:tcW w:w="7825" w:type="dxa"/>
            <w:tcBorders>
              <w:top w:val="single" w:sz="6" w:space="0" w:color="auto"/>
              <w:left w:val="single" w:sz="6" w:space="0" w:color="auto"/>
              <w:bottom w:val="single" w:sz="6" w:space="0" w:color="auto"/>
              <w:right w:val="single" w:sz="6" w:space="0" w:color="auto"/>
            </w:tcBorders>
            <w:vAlign w:val="center"/>
          </w:tcPr>
          <w:p w14:paraId="57B72653" w14:textId="424DDC5B" w:rsidR="00446FC5" w:rsidRDefault="00446FC5" w:rsidP="00446FC5">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客户端定期搜集用户的行为数据，并定期将用户的行为信息上传</w:t>
            </w:r>
          </w:p>
        </w:tc>
      </w:tr>
      <w:tr w:rsidR="00446FC5" w14:paraId="20564402" w14:textId="77777777" w:rsidTr="00446FC5">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25DF2841" w14:textId="77777777" w:rsidR="00446FC5" w:rsidRDefault="00446FC5" w:rsidP="00446FC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7D1817CE" w14:textId="77777777" w:rsidR="00446FC5" w:rsidRDefault="00446FC5" w:rsidP="00446FC5">
            <w:pPr>
              <w:rPr>
                <w:rFonts w:asciiTheme="minorEastAsia" w:eastAsiaTheme="minorEastAsia" w:hAnsiTheme="minorEastAsia" w:cstheme="minorEastAsia"/>
                <w:sz w:val="18"/>
                <w:szCs w:val="18"/>
              </w:rPr>
            </w:pPr>
          </w:p>
        </w:tc>
      </w:tr>
    </w:tbl>
    <w:p w14:paraId="117DF296" w14:textId="77777777" w:rsidR="00446FC5" w:rsidRPr="00446FC5" w:rsidRDefault="00446FC5" w:rsidP="00446FC5"/>
    <w:p w14:paraId="6A85FC30" w14:textId="17BE2684" w:rsidR="00582E94" w:rsidRDefault="00582E94" w:rsidP="00582E94">
      <w:pPr>
        <w:pStyle w:val="2"/>
        <w:tabs>
          <w:tab w:val="clear" w:pos="432"/>
          <w:tab w:val="clear" w:pos="1568"/>
        </w:tabs>
        <w:spacing w:line="360" w:lineRule="auto"/>
        <w:ind w:left="1001"/>
        <w:rPr>
          <w:rFonts w:asciiTheme="minorEastAsia" w:eastAsiaTheme="minorEastAsia" w:hAnsiTheme="minorEastAsia" w:cstheme="minorEastAsia"/>
        </w:rPr>
      </w:pPr>
      <w:bookmarkStart w:id="62" w:name="_Toc527467417"/>
      <w:r>
        <w:rPr>
          <w:rFonts w:asciiTheme="minorEastAsia" w:eastAsiaTheme="minorEastAsia" w:hAnsiTheme="minorEastAsia" w:cstheme="minorEastAsia" w:hint="eastAsia"/>
        </w:rPr>
        <w:t>纠错接口</w:t>
      </w:r>
      <w:bookmarkEnd w:id="62"/>
    </w:p>
    <w:tbl>
      <w:tblPr>
        <w:tblW w:w="9466" w:type="dxa"/>
        <w:jc w:val="center"/>
        <w:tblLayout w:type="fixed"/>
        <w:tblCellMar>
          <w:left w:w="113" w:type="dxa"/>
          <w:right w:w="113" w:type="dxa"/>
        </w:tblCellMar>
        <w:tblLook w:val="04A0" w:firstRow="1" w:lastRow="0" w:firstColumn="1" w:lastColumn="0" w:noHBand="0" w:noVBand="1"/>
      </w:tblPr>
      <w:tblGrid>
        <w:gridCol w:w="1641"/>
        <w:gridCol w:w="7825"/>
      </w:tblGrid>
      <w:tr w:rsidR="00446FC5" w14:paraId="47FFC904" w14:textId="77777777" w:rsidTr="00446FC5">
        <w:trPr>
          <w:trHeight w:val="428"/>
          <w:jc w:val="center"/>
        </w:trPr>
        <w:tc>
          <w:tcPr>
            <w:tcW w:w="1641" w:type="dxa"/>
            <w:tcBorders>
              <w:top w:val="single" w:sz="6" w:space="0" w:color="auto"/>
              <w:left w:val="single" w:sz="6" w:space="0" w:color="auto"/>
              <w:bottom w:val="single" w:sz="6" w:space="0" w:color="auto"/>
              <w:right w:val="nil"/>
            </w:tcBorders>
            <w:shd w:val="clear" w:color="auto" w:fill="C0C0C0"/>
            <w:vAlign w:val="center"/>
          </w:tcPr>
          <w:p w14:paraId="7813CE68" w14:textId="77777777" w:rsidR="00446FC5" w:rsidRDefault="00446FC5" w:rsidP="00446FC5">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接口名称</w:t>
            </w:r>
          </w:p>
        </w:tc>
        <w:tc>
          <w:tcPr>
            <w:tcW w:w="7825" w:type="dxa"/>
            <w:tcBorders>
              <w:top w:val="single" w:sz="6" w:space="0" w:color="auto"/>
              <w:left w:val="single" w:sz="6" w:space="0" w:color="auto"/>
              <w:bottom w:val="single" w:sz="6" w:space="0" w:color="auto"/>
              <w:right w:val="single" w:sz="6" w:space="0" w:color="auto"/>
            </w:tcBorders>
            <w:vAlign w:val="center"/>
          </w:tcPr>
          <w:p w14:paraId="2AE255BC" w14:textId="0B8B1E53" w:rsidR="00446FC5" w:rsidRDefault="00446FC5" w:rsidP="00446FC5">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纠错接口</w:t>
            </w:r>
          </w:p>
        </w:tc>
      </w:tr>
      <w:tr w:rsidR="00446FC5" w14:paraId="22C325C6" w14:textId="77777777" w:rsidTr="00446FC5">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3ACF6F60" w14:textId="77777777" w:rsidR="00446FC5" w:rsidRDefault="00446FC5" w:rsidP="00446FC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接口描述</w:t>
            </w:r>
          </w:p>
        </w:tc>
        <w:tc>
          <w:tcPr>
            <w:tcW w:w="7825" w:type="dxa"/>
            <w:tcBorders>
              <w:top w:val="single" w:sz="6" w:space="0" w:color="auto"/>
              <w:left w:val="single" w:sz="6" w:space="0" w:color="auto"/>
              <w:bottom w:val="single" w:sz="6" w:space="0" w:color="auto"/>
              <w:right w:val="single" w:sz="6" w:space="0" w:color="auto"/>
            </w:tcBorders>
            <w:vAlign w:val="center"/>
          </w:tcPr>
          <w:p w14:paraId="42F0964F" w14:textId="18CD51AE" w:rsidR="00446FC5" w:rsidRDefault="00446FC5" w:rsidP="00446FC5">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用户发现书籍有错误信息时，可以将错误的信息类型反馈给后台</w:t>
            </w:r>
          </w:p>
        </w:tc>
      </w:tr>
      <w:tr w:rsidR="00446FC5" w14:paraId="52364C92" w14:textId="77777777" w:rsidTr="00446FC5">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338CE4F0" w14:textId="77777777" w:rsidR="00446FC5" w:rsidRDefault="00446FC5" w:rsidP="00446FC5">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3F379405" w14:textId="77777777" w:rsidR="00446FC5" w:rsidRDefault="00446FC5" w:rsidP="00446FC5">
            <w:pPr>
              <w:rPr>
                <w:rFonts w:asciiTheme="minorEastAsia" w:eastAsiaTheme="minorEastAsia" w:hAnsiTheme="minorEastAsia" w:cstheme="minorEastAsia"/>
                <w:sz w:val="18"/>
                <w:szCs w:val="18"/>
              </w:rPr>
            </w:pPr>
          </w:p>
        </w:tc>
      </w:tr>
    </w:tbl>
    <w:p w14:paraId="004F2A3B" w14:textId="77777777" w:rsidR="00446FC5" w:rsidRPr="00446FC5" w:rsidRDefault="00446FC5" w:rsidP="00446FC5"/>
    <w:p w14:paraId="23DFABB3" w14:textId="6A4128FD" w:rsidR="00446FC5" w:rsidRDefault="00C57C9A" w:rsidP="00C57C9A">
      <w:pPr>
        <w:pStyle w:val="2"/>
        <w:tabs>
          <w:tab w:val="clear" w:pos="432"/>
          <w:tab w:val="clear" w:pos="1568"/>
        </w:tabs>
        <w:spacing w:line="360" w:lineRule="auto"/>
        <w:ind w:left="1001"/>
        <w:rPr>
          <w:rFonts w:asciiTheme="minorEastAsia" w:eastAsiaTheme="minorEastAsia" w:hAnsiTheme="minorEastAsia" w:cstheme="minorEastAsia"/>
        </w:rPr>
      </w:pPr>
      <w:bookmarkStart w:id="63" w:name="_Toc527467418"/>
      <w:r w:rsidRPr="00C57C9A">
        <w:rPr>
          <w:rFonts w:asciiTheme="minorEastAsia" w:eastAsiaTheme="minorEastAsia" w:hAnsiTheme="minorEastAsia" w:cstheme="minorEastAsia" w:hint="eastAsia"/>
        </w:rPr>
        <w:t>用户数据上传接口</w:t>
      </w:r>
      <w:bookmarkEnd w:id="63"/>
    </w:p>
    <w:tbl>
      <w:tblPr>
        <w:tblW w:w="9466" w:type="dxa"/>
        <w:jc w:val="center"/>
        <w:tblLayout w:type="fixed"/>
        <w:tblCellMar>
          <w:left w:w="113" w:type="dxa"/>
          <w:right w:w="113" w:type="dxa"/>
        </w:tblCellMar>
        <w:tblLook w:val="04A0" w:firstRow="1" w:lastRow="0" w:firstColumn="1" w:lastColumn="0" w:noHBand="0" w:noVBand="1"/>
      </w:tblPr>
      <w:tblGrid>
        <w:gridCol w:w="1641"/>
        <w:gridCol w:w="7825"/>
      </w:tblGrid>
      <w:tr w:rsidR="00C57C9A" w14:paraId="7D7859AD" w14:textId="77777777" w:rsidTr="005F39EF">
        <w:trPr>
          <w:trHeight w:val="428"/>
          <w:jc w:val="center"/>
        </w:trPr>
        <w:tc>
          <w:tcPr>
            <w:tcW w:w="1641" w:type="dxa"/>
            <w:tcBorders>
              <w:top w:val="single" w:sz="6" w:space="0" w:color="auto"/>
              <w:left w:val="single" w:sz="6" w:space="0" w:color="auto"/>
              <w:bottom w:val="single" w:sz="6" w:space="0" w:color="auto"/>
              <w:right w:val="nil"/>
            </w:tcBorders>
            <w:shd w:val="clear" w:color="auto" w:fill="C0C0C0"/>
            <w:vAlign w:val="center"/>
          </w:tcPr>
          <w:p w14:paraId="2AFB7A79" w14:textId="77777777" w:rsidR="00C57C9A" w:rsidRDefault="00C57C9A" w:rsidP="005F39EF">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接口名称</w:t>
            </w:r>
          </w:p>
        </w:tc>
        <w:tc>
          <w:tcPr>
            <w:tcW w:w="7825" w:type="dxa"/>
            <w:tcBorders>
              <w:top w:val="single" w:sz="6" w:space="0" w:color="auto"/>
              <w:left w:val="single" w:sz="6" w:space="0" w:color="auto"/>
              <w:bottom w:val="single" w:sz="6" w:space="0" w:color="auto"/>
              <w:right w:val="single" w:sz="6" w:space="0" w:color="auto"/>
            </w:tcBorders>
            <w:vAlign w:val="center"/>
          </w:tcPr>
          <w:p w14:paraId="0C964F99" w14:textId="7C047866" w:rsidR="00C57C9A" w:rsidRDefault="00C57C9A" w:rsidP="005F39EF">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用户数据上传接口</w:t>
            </w:r>
          </w:p>
        </w:tc>
      </w:tr>
      <w:tr w:rsidR="00C57C9A" w14:paraId="3EEDF6F9" w14:textId="77777777" w:rsidTr="005F39EF">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0D152B6D" w14:textId="77777777" w:rsidR="00C57C9A" w:rsidRDefault="00C57C9A" w:rsidP="005F39E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接口描述</w:t>
            </w:r>
          </w:p>
        </w:tc>
        <w:tc>
          <w:tcPr>
            <w:tcW w:w="7825" w:type="dxa"/>
            <w:tcBorders>
              <w:top w:val="single" w:sz="6" w:space="0" w:color="auto"/>
              <w:left w:val="single" w:sz="6" w:space="0" w:color="auto"/>
              <w:bottom w:val="single" w:sz="6" w:space="0" w:color="auto"/>
              <w:right w:val="single" w:sz="6" w:space="0" w:color="auto"/>
            </w:tcBorders>
            <w:vAlign w:val="center"/>
          </w:tcPr>
          <w:p w14:paraId="002FA588" w14:textId="4B2C2ADF" w:rsidR="00C57C9A" w:rsidRDefault="00DB4D29" w:rsidP="005F39EF">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上传用户的本地个人数据信息如想法点赞信息、想法评论信息、划线信息、想法信息、书签信息</w:t>
            </w:r>
            <w:r w:rsidR="005F39EF">
              <w:rPr>
                <w:rFonts w:asciiTheme="minorEastAsia" w:eastAsiaTheme="minorEastAsia" w:hAnsiTheme="minorEastAsia" w:cstheme="minorEastAsia" w:hint="eastAsia"/>
                <w:kern w:val="0"/>
                <w:sz w:val="24"/>
                <w:szCs w:val="24"/>
                <w:lang w:bidi="ar"/>
              </w:rPr>
              <w:t>。对用户的这些信息进行增加和删除操作</w:t>
            </w:r>
          </w:p>
        </w:tc>
      </w:tr>
      <w:tr w:rsidR="00C57C9A" w14:paraId="688777D5" w14:textId="77777777" w:rsidTr="005F39EF">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4A287A83" w14:textId="77777777" w:rsidR="00C57C9A" w:rsidRDefault="00C57C9A" w:rsidP="005F39E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0DF0C377" w14:textId="77777777" w:rsidR="00C57C9A" w:rsidRDefault="00C57C9A" w:rsidP="005F39EF">
            <w:pPr>
              <w:rPr>
                <w:rFonts w:asciiTheme="minorEastAsia" w:eastAsiaTheme="minorEastAsia" w:hAnsiTheme="minorEastAsia" w:cstheme="minorEastAsia"/>
                <w:sz w:val="18"/>
                <w:szCs w:val="18"/>
              </w:rPr>
            </w:pPr>
          </w:p>
        </w:tc>
      </w:tr>
    </w:tbl>
    <w:p w14:paraId="559DB360" w14:textId="77777777" w:rsidR="00C57C9A" w:rsidRDefault="00C57C9A" w:rsidP="00C57C9A"/>
    <w:p w14:paraId="1DF75A1F" w14:textId="77777777" w:rsidR="00C57C9A" w:rsidRPr="00C57C9A" w:rsidRDefault="00C57C9A" w:rsidP="00C57C9A"/>
    <w:p w14:paraId="60CE624D" w14:textId="2FC111D5" w:rsidR="00C57C9A" w:rsidRPr="00C57C9A" w:rsidRDefault="005F39EF" w:rsidP="00C57C9A">
      <w:pPr>
        <w:pStyle w:val="2"/>
        <w:tabs>
          <w:tab w:val="clear" w:pos="432"/>
          <w:tab w:val="clear" w:pos="1568"/>
        </w:tabs>
        <w:spacing w:line="360" w:lineRule="auto"/>
        <w:ind w:left="1001"/>
        <w:rPr>
          <w:rFonts w:asciiTheme="minorEastAsia" w:eastAsiaTheme="minorEastAsia" w:hAnsiTheme="minorEastAsia" w:cstheme="minorEastAsia"/>
        </w:rPr>
      </w:pPr>
      <w:bookmarkStart w:id="64" w:name="_Toc527467419"/>
      <w:r>
        <w:rPr>
          <w:rFonts w:asciiTheme="minorEastAsia" w:eastAsiaTheme="minorEastAsia" w:hAnsiTheme="minorEastAsia" w:cstheme="minorEastAsia" w:hint="eastAsia"/>
        </w:rPr>
        <w:lastRenderedPageBreak/>
        <w:t>书籍</w:t>
      </w:r>
      <w:r w:rsidR="00C57C9A" w:rsidRPr="00C57C9A">
        <w:rPr>
          <w:rFonts w:asciiTheme="minorEastAsia" w:eastAsiaTheme="minorEastAsia" w:hAnsiTheme="minorEastAsia" w:cstheme="minorEastAsia" w:hint="eastAsia"/>
        </w:rPr>
        <w:t>用户数据下载</w:t>
      </w:r>
      <w:r w:rsidR="00A043BF">
        <w:rPr>
          <w:rFonts w:asciiTheme="minorEastAsia" w:eastAsiaTheme="minorEastAsia" w:hAnsiTheme="minorEastAsia" w:cstheme="minorEastAsia" w:hint="eastAsia"/>
        </w:rPr>
        <w:t>和更新</w:t>
      </w:r>
      <w:r w:rsidR="00C57C9A" w:rsidRPr="00C57C9A">
        <w:rPr>
          <w:rFonts w:asciiTheme="minorEastAsia" w:eastAsiaTheme="minorEastAsia" w:hAnsiTheme="minorEastAsia" w:cstheme="minorEastAsia" w:hint="eastAsia"/>
        </w:rPr>
        <w:t>接口</w:t>
      </w:r>
      <w:bookmarkEnd w:id="64"/>
    </w:p>
    <w:tbl>
      <w:tblPr>
        <w:tblW w:w="9466" w:type="dxa"/>
        <w:jc w:val="center"/>
        <w:tblLayout w:type="fixed"/>
        <w:tblCellMar>
          <w:left w:w="113" w:type="dxa"/>
          <w:right w:w="113" w:type="dxa"/>
        </w:tblCellMar>
        <w:tblLook w:val="04A0" w:firstRow="1" w:lastRow="0" w:firstColumn="1" w:lastColumn="0" w:noHBand="0" w:noVBand="1"/>
      </w:tblPr>
      <w:tblGrid>
        <w:gridCol w:w="1641"/>
        <w:gridCol w:w="7825"/>
      </w:tblGrid>
      <w:tr w:rsidR="00C57C9A" w14:paraId="0DCA2970" w14:textId="77777777" w:rsidTr="005F39EF">
        <w:trPr>
          <w:trHeight w:val="428"/>
          <w:jc w:val="center"/>
        </w:trPr>
        <w:tc>
          <w:tcPr>
            <w:tcW w:w="1641" w:type="dxa"/>
            <w:tcBorders>
              <w:top w:val="single" w:sz="6" w:space="0" w:color="auto"/>
              <w:left w:val="single" w:sz="6" w:space="0" w:color="auto"/>
              <w:bottom w:val="single" w:sz="6" w:space="0" w:color="auto"/>
              <w:right w:val="nil"/>
            </w:tcBorders>
            <w:shd w:val="clear" w:color="auto" w:fill="C0C0C0"/>
            <w:vAlign w:val="center"/>
          </w:tcPr>
          <w:p w14:paraId="7F6383C7" w14:textId="77777777" w:rsidR="00C57C9A" w:rsidRDefault="00C57C9A" w:rsidP="005F39EF">
            <w:pPr>
              <w:jc w:val="center"/>
              <w:rPr>
                <w:rFonts w:asciiTheme="minorEastAsia" w:eastAsiaTheme="minorEastAsia" w:hAnsiTheme="minorEastAsia" w:cstheme="minorEastAsia"/>
                <w:bCs/>
                <w:i/>
                <w:iCs/>
                <w:sz w:val="18"/>
                <w:szCs w:val="18"/>
              </w:rPr>
            </w:pPr>
            <w:r>
              <w:rPr>
                <w:rFonts w:asciiTheme="minorEastAsia" w:eastAsiaTheme="minorEastAsia" w:hAnsiTheme="minorEastAsia" w:cstheme="minorEastAsia" w:hint="eastAsia"/>
                <w:bCs/>
                <w:sz w:val="18"/>
                <w:szCs w:val="18"/>
              </w:rPr>
              <w:t>接口名称</w:t>
            </w:r>
          </w:p>
        </w:tc>
        <w:tc>
          <w:tcPr>
            <w:tcW w:w="7825" w:type="dxa"/>
            <w:tcBorders>
              <w:top w:val="single" w:sz="6" w:space="0" w:color="auto"/>
              <w:left w:val="single" w:sz="6" w:space="0" w:color="auto"/>
              <w:bottom w:val="single" w:sz="6" w:space="0" w:color="auto"/>
              <w:right w:val="single" w:sz="6" w:space="0" w:color="auto"/>
            </w:tcBorders>
            <w:vAlign w:val="center"/>
          </w:tcPr>
          <w:p w14:paraId="27C3636E" w14:textId="09491ED3" w:rsidR="00C57C9A" w:rsidRDefault="00C57C9A" w:rsidP="005F39EF">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用户数据下载</w:t>
            </w:r>
            <w:r w:rsidR="00A043BF">
              <w:rPr>
                <w:rFonts w:asciiTheme="minorEastAsia" w:eastAsiaTheme="minorEastAsia" w:hAnsiTheme="minorEastAsia" w:cstheme="minorEastAsia" w:hint="eastAsia"/>
                <w:kern w:val="0"/>
                <w:sz w:val="24"/>
                <w:szCs w:val="24"/>
                <w:lang w:bidi="ar"/>
              </w:rPr>
              <w:t>和更新</w:t>
            </w:r>
            <w:r>
              <w:rPr>
                <w:rFonts w:asciiTheme="minorEastAsia" w:eastAsiaTheme="minorEastAsia" w:hAnsiTheme="minorEastAsia" w:cstheme="minorEastAsia" w:hint="eastAsia"/>
                <w:kern w:val="0"/>
                <w:sz w:val="24"/>
                <w:szCs w:val="24"/>
                <w:lang w:bidi="ar"/>
              </w:rPr>
              <w:t>接口</w:t>
            </w:r>
          </w:p>
        </w:tc>
      </w:tr>
      <w:tr w:rsidR="00C57C9A" w14:paraId="7B6403E5" w14:textId="77777777" w:rsidTr="005F39EF">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1FA46330" w14:textId="77777777" w:rsidR="00C57C9A" w:rsidRDefault="00C57C9A" w:rsidP="005F39E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接口描述</w:t>
            </w:r>
          </w:p>
        </w:tc>
        <w:tc>
          <w:tcPr>
            <w:tcW w:w="7825" w:type="dxa"/>
            <w:tcBorders>
              <w:top w:val="single" w:sz="6" w:space="0" w:color="auto"/>
              <w:left w:val="single" w:sz="6" w:space="0" w:color="auto"/>
              <w:bottom w:val="single" w:sz="6" w:space="0" w:color="auto"/>
              <w:right w:val="single" w:sz="6" w:space="0" w:color="auto"/>
            </w:tcBorders>
            <w:vAlign w:val="center"/>
          </w:tcPr>
          <w:p w14:paraId="007DF671" w14:textId="3AA0A665" w:rsidR="00C57C9A" w:rsidRDefault="005F39EF" w:rsidP="005F39EF">
            <w:pPr>
              <w:widowControl/>
              <w:jc w:val="left"/>
              <w:textAlignment w:val="center"/>
              <w:rPr>
                <w:rFonts w:asciiTheme="minorEastAsia" w:eastAsiaTheme="minorEastAsia" w:hAnsiTheme="minorEastAsia" w:cstheme="minorEastAsia"/>
                <w:kern w:val="0"/>
                <w:sz w:val="24"/>
                <w:szCs w:val="24"/>
                <w:lang w:bidi="ar"/>
              </w:rPr>
            </w:pPr>
            <w:r>
              <w:rPr>
                <w:rFonts w:asciiTheme="minorEastAsia" w:eastAsiaTheme="minorEastAsia" w:hAnsiTheme="minorEastAsia" w:cstheme="minorEastAsia" w:hint="eastAsia"/>
                <w:kern w:val="0"/>
                <w:sz w:val="24"/>
                <w:szCs w:val="24"/>
                <w:lang w:bidi="ar"/>
              </w:rPr>
              <w:t>根据用户阅读的当前书记，下载数据相关的想法信息、想法点赞信息、想法评论信息、划线信息、个人书签信息。主要用户用户更换设备时使用</w:t>
            </w:r>
          </w:p>
        </w:tc>
      </w:tr>
      <w:tr w:rsidR="00C57C9A" w14:paraId="38F75B51" w14:textId="77777777" w:rsidTr="005F39EF">
        <w:trPr>
          <w:trHeight w:val="428"/>
          <w:jc w:val="center"/>
        </w:trPr>
        <w:tc>
          <w:tcPr>
            <w:tcW w:w="1641" w:type="dxa"/>
            <w:tcBorders>
              <w:top w:val="single" w:sz="6" w:space="0" w:color="auto"/>
              <w:left w:val="single" w:sz="6" w:space="0" w:color="auto"/>
              <w:bottom w:val="single" w:sz="6" w:space="0" w:color="auto"/>
              <w:right w:val="single" w:sz="6" w:space="0" w:color="auto"/>
            </w:tcBorders>
            <w:shd w:val="clear" w:color="auto" w:fill="C0C0C0"/>
            <w:vAlign w:val="center"/>
          </w:tcPr>
          <w:p w14:paraId="46F666E5" w14:textId="77777777" w:rsidR="00C57C9A" w:rsidRDefault="00C57C9A" w:rsidP="005F39EF">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备注</w:t>
            </w:r>
          </w:p>
        </w:tc>
        <w:tc>
          <w:tcPr>
            <w:tcW w:w="7825" w:type="dxa"/>
            <w:tcBorders>
              <w:top w:val="single" w:sz="6" w:space="0" w:color="auto"/>
              <w:left w:val="single" w:sz="6" w:space="0" w:color="auto"/>
              <w:bottom w:val="single" w:sz="6" w:space="0" w:color="auto"/>
              <w:right w:val="single" w:sz="6" w:space="0" w:color="auto"/>
            </w:tcBorders>
            <w:vAlign w:val="center"/>
          </w:tcPr>
          <w:p w14:paraId="75D64A90" w14:textId="77777777" w:rsidR="00C57C9A" w:rsidRDefault="00C57C9A" w:rsidP="005F39EF">
            <w:pPr>
              <w:rPr>
                <w:rFonts w:asciiTheme="minorEastAsia" w:eastAsiaTheme="minorEastAsia" w:hAnsiTheme="minorEastAsia" w:cstheme="minorEastAsia"/>
                <w:sz w:val="18"/>
                <w:szCs w:val="18"/>
              </w:rPr>
            </w:pPr>
          </w:p>
        </w:tc>
      </w:tr>
    </w:tbl>
    <w:p w14:paraId="3B9E8DA3" w14:textId="77777777" w:rsidR="00446FC5" w:rsidRDefault="00446FC5" w:rsidP="00446FC5"/>
    <w:p w14:paraId="6543E834" w14:textId="77777777" w:rsidR="00C57C9A" w:rsidRDefault="00C57C9A" w:rsidP="00446FC5"/>
    <w:p w14:paraId="792FF292" w14:textId="77777777" w:rsidR="00C57C9A" w:rsidRDefault="00C57C9A" w:rsidP="00446FC5"/>
    <w:p w14:paraId="54F96391" w14:textId="77777777" w:rsidR="00AE5F59" w:rsidRDefault="00AE5F59">
      <w:pPr>
        <w:rPr>
          <w:rFonts w:asciiTheme="minorEastAsia" w:eastAsiaTheme="minorEastAsia" w:hAnsiTheme="minorEastAsia" w:cstheme="minorEastAsia"/>
        </w:rPr>
      </w:pPr>
    </w:p>
    <w:sectPr w:rsidR="00AE5F59">
      <w:headerReference w:type="even" r:id="rId9"/>
      <w:headerReference w:type="default" r:id="rId10"/>
      <w:footerReference w:type="even" r:id="rId11"/>
      <w:footerReference w:type="default" r:id="rId12"/>
      <w:headerReference w:type="first" r:id="rId13"/>
      <w:footerReference w:type="first" r:id="rId14"/>
      <w:pgSz w:w="11906" w:h="16838"/>
      <w:pgMar w:top="1440" w:right="1286" w:bottom="1440" w:left="13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F375" w14:textId="77777777" w:rsidR="006E40D7" w:rsidRDefault="006E40D7">
      <w:r>
        <w:separator/>
      </w:r>
    </w:p>
  </w:endnote>
  <w:endnote w:type="continuationSeparator" w:id="0">
    <w:p w14:paraId="4833986A" w14:textId="77777777" w:rsidR="006E40D7" w:rsidRDefault="006E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37D73" w14:textId="77777777" w:rsidR="00794C47" w:rsidRDefault="00794C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3BD1" w14:textId="77777777" w:rsidR="00794C47" w:rsidRDefault="00794C47">
    <w:pPr>
      <w:pStyle w:val="a9"/>
      <w:tabs>
        <w:tab w:val="clear" w:pos="4153"/>
        <w:tab w:val="clear" w:pos="8306"/>
        <w:tab w:val="center" w:pos="4620"/>
        <w:tab w:val="right" w:pos="9240"/>
      </w:tabs>
    </w:pPr>
    <w:r>
      <w:rPr>
        <w:rFonts w:hint="eastAsia"/>
      </w:rPr>
      <w:t>中软国际科技服务有限公司</w:t>
    </w:r>
    <w:r>
      <w:rPr>
        <w:rFonts w:hint="eastAsia"/>
      </w:rPr>
      <w:tab/>
    </w:r>
    <w:r>
      <w:rPr>
        <w:rFonts w:hint="eastAsia"/>
      </w:rPr>
      <w:t>未经许可，禁止传播</w:t>
    </w:r>
    <w:r>
      <w:rPr>
        <w:rFonts w:hint="eastAsia"/>
      </w:rPr>
      <w:tab/>
    </w:r>
    <w:r>
      <w:rPr>
        <w:rFonts w:hint="eastAsia"/>
      </w:rPr>
      <w:t>第</w:t>
    </w:r>
    <w:r>
      <w:rPr>
        <w:rFonts w:hint="eastAsia"/>
      </w:rPr>
      <w:t xml:space="preserve"> </w:t>
    </w:r>
    <w:r>
      <w:fldChar w:fldCharType="begin"/>
    </w:r>
    <w:r>
      <w:instrText xml:space="preserve"> PAGE  \* MERGEFORMAT </w:instrText>
    </w:r>
    <w:r>
      <w:fldChar w:fldCharType="separate"/>
    </w:r>
    <w:r>
      <w:rPr>
        <w:noProof/>
      </w:rPr>
      <w:t>24</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rPr>
        <w:noProof/>
      </w:rPr>
      <w:fldChar w:fldCharType="begin"/>
    </w:r>
    <w:r>
      <w:rPr>
        <w:noProof/>
      </w:rPr>
      <w:instrText xml:space="preserve"> NUMPAGES  \* MERGEFORMAT </w:instrText>
    </w:r>
    <w:r>
      <w:rPr>
        <w:noProof/>
      </w:rPr>
      <w:fldChar w:fldCharType="separate"/>
    </w:r>
    <w:r>
      <w:rPr>
        <w:noProof/>
      </w:rPr>
      <w:t>24</w:t>
    </w:r>
    <w:r>
      <w:rPr>
        <w:noProof/>
      </w:rPr>
      <w:fldChar w:fldCharType="end"/>
    </w:r>
    <w:r>
      <w:rPr>
        <w:rFonts w:hint="eastAsia"/>
      </w:rPr>
      <w:t xml:space="preserve"> </w:t>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58AC" w14:textId="77777777" w:rsidR="00794C47" w:rsidRDefault="00794C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A546A" w14:textId="77777777" w:rsidR="006E40D7" w:rsidRDefault="006E40D7">
      <w:r>
        <w:separator/>
      </w:r>
    </w:p>
  </w:footnote>
  <w:footnote w:type="continuationSeparator" w:id="0">
    <w:p w14:paraId="113F47D2" w14:textId="77777777" w:rsidR="006E40D7" w:rsidRDefault="006E4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64CA" w14:textId="77777777" w:rsidR="00794C47" w:rsidRDefault="00794C4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F7E61" w14:textId="48FC4909" w:rsidR="00794C47" w:rsidRDefault="00794C47">
    <w:pPr>
      <w:pStyle w:val="aa"/>
      <w:tabs>
        <w:tab w:val="clear" w:pos="4153"/>
        <w:tab w:val="clear" w:pos="8306"/>
        <w:tab w:val="center" w:pos="4620"/>
        <w:tab w:val="right" w:pos="9240"/>
      </w:tabs>
    </w:pPr>
    <w:r>
      <w:rPr>
        <w:rFonts w:ascii="宋体" w:hAnsi="宋体"/>
        <w:noProof/>
        <w:sz w:val="20"/>
      </w:rPr>
      <w:drawing>
        <wp:inline distT="0" distB="0" distL="0" distR="0" wp14:anchorId="76FF81DB" wp14:editId="4325B5E1">
          <wp:extent cx="914400" cy="3619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
                  <a:srcRect/>
                  <a:stretch>
                    <a:fillRect/>
                  </a:stretch>
                </pic:blipFill>
                <pic:spPr>
                  <a:xfrm>
                    <a:off x="0" y="0"/>
                    <a:ext cx="914400" cy="361950"/>
                  </a:xfrm>
                  <a:prstGeom prst="rect">
                    <a:avLst/>
                  </a:prstGeom>
                  <a:noFill/>
                  <a:ln w="9525">
                    <a:noFill/>
                    <a:miter lim="800000"/>
                    <a:headEnd/>
                    <a:tailEnd/>
                  </a:ln>
                </pic:spPr>
              </pic:pic>
            </a:graphicData>
          </a:graphic>
        </wp:inline>
      </w:drawing>
    </w:r>
    <w:r>
      <w:rPr>
        <w:rFonts w:hint="eastAsia"/>
      </w:rPr>
      <w:t xml:space="preserve">           </w:t>
    </w:r>
    <w:r>
      <w:rPr>
        <w:rFonts w:hint="eastAsia"/>
      </w:rPr>
      <w:tab/>
    </w:r>
    <w:r>
      <w:rPr>
        <w:rFonts w:hint="eastAsia"/>
      </w:rPr>
      <w:t>电子书移动应用系统</w:t>
    </w:r>
    <w:r>
      <w:rPr>
        <w:rFonts w:hint="eastAsia"/>
      </w:rPr>
      <w:t xml:space="preserve">             </w:t>
    </w:r>
    <w:r>
      <w:rPr>
        <w:rFonts w:hint="eastAsia"/>
      </w:rPr>
      <w:t>密级：内部</w:t>
    </w:r>
    <w:r>
      <w:rPr>
        <w:rFonts w:ascii="宋体" w:hAnsi="宋体"/>
        <w:noProof/>
        <w:sz w:val="20"/>
      </w:rPr>
      <mc:AlternateContent>
        <mc:Choice Requires="wps">
          <w:drawing>
            <wp:anchor distT="0" distB="0" distL="114300" distR="114300" simplePos="0" relativeHeight="251660288" behindDoc="0" locked="0" layoutInCell="1" allowOverlap="1" wp14:anchorId="18BF5461" wp14:editId="7F14C655">
              <wp:simplePos x="0" y="0"/>
              <wp:positionH relativeFrom="column">
                <wp:posOffset>0</wp:posOffset>
              </wp:positionH>
              <wp:positionV relativeFrom="paragraph">
                <wp:posOffset>0</wp:posOffset>
              </wp:positionV>
              <wp:extent cx="162560" cy="162560"/>
              <wp:effectExtent l="0" t="0" r="0" b="0"/>
              <wp:wrapSquare wrapText="bothSides"/>
              <wp:docPr id="1" name="AutoShap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162560"/>
                      </a:xfrm>
                      <a:custGeom>
                        <a:avLst/>
                        <a:gdLst/>
                        <a:ahLst/>
                        <a:cxnLst/>
                        <a:rect l="0" t="0" r="r" b="b"/>
                        <a:pathLst/>
                      </a:custGeom>
                      <a:noFill/>
                      <a:ln>
                        <a:noFill/>
                      </a:ln>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xmlns:wpsCustomData="http://www.wps.cn/officeDocument/2013/wpsCustomData">
          <w:pict>
            <v:shape id="AutoShape 1026" o:spid="_x0000_s1026" o:spt="100" style="position:absolute;left:0pt;margin-left:0pt;margin-top:0pt;height:12.8pt;width:12.8pt;mso-wrap-distance-bottom:0pt;mso-wrap-distance-left:9pt;mso-wrap-distance-right:9pt;mso-wrap-distance-top:0pt;z-index:251660288;mso-width-relative:page;mso-height-relative:page;" filled="f" stroked="f" coordsize="162560,162560" o:gfxdata="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BT2KC1AAAAAMBAAAPAAAAAAAAAAEAIAAAACIAAABkcnMvZG93bnJldi54bWxQSwECFAAUAAAA&#10;CACHTuJA5FMdMfIBAAD0AwAADgAAAAAAAAABACAAAAAjAQAAZHJzL2Uyb0RvYy54bWxQSwUGAAAA&#10;AAYABgBZAQAAhwUAAAAA&#10;">
              <v:fill on="f" focussize="0,0"/>
              <v:stroke on="f"/>
              <v:imagedata o:title=""/>
              <o:lock v:ext="edit" aspectratio="f"/>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D2522" w14:textId="77777777" w:rsidR="00794C47" w:rsidRDefault="00794C47">
    <w:pPr>
      <w:pStyle w:val="aa"/>
      <w:tabs>
        <w:tab w:val="clear" w:pos="4153"/>
        <w:tab w:val="clear" w:pos="8306"/>
        <w:tab w:val="center" w:pos="4620"/>
        <w:tab w:val="right" w:pos="9240"/>
      </w:tabs>
    </w:pPr>
    <w:r>
      <w:rPr>
        <w:rFonts w:ascii="宋体" w:hAnsi="宋体"/>
        <w:noProof/>
        <w:sz w:val="20"/>
      </w:rPr>
      <w:drawing>
        <wp:inline distT="0" distB="0" distL="0" distR="0" wp14:anchorId="5B099474" wp14:editId="1990FD6F">
          <wp:extent cx="914400" cy="361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
                  <a:srcRect/>
                  <a:stretch>
                    <a:fillRect/>
                  </a:stretch>
                </pic:blipFill>
                <pic:spPr>
                  <a:xfrm>
                    <a:off x="0" y="0"/>
                    <a:ext cx="914400" cy="361950"/>
                  </a:xfrm>
                  <a:prstGeom prst="rect">
                    <a:avLst/>
                  </a:prstGeom>
                  <a:noFill/>
                  <a:ln w="9525">
                    <a:noFill/>
                    <a:miter lim="800000"/>
                    <a:headEnd/>
                    <a:tailEnd/>
                  </a:ln>
                </pic:spPr>
              </pic:pic>
            </a:graphicData>
          </a:graphic>
        </wp:inline>
      </w:drawing>
    </w:r>
    <w:r>
      <w:rPr>
        <w:rFonts w:hint="eastAsia"/>
      </w:rPr>
      <w:t xml:space="preserve">            </w:t>
    </w:r>
    <w:r>
      <w:rPr>
        <w:rFonts w:hint="eastAsia"/>
      </w:rPr>
      <w:tab/>
    </w:r>
    <w:r>
      <w:rPr>
        <w:rFonts w:hint="eastAsia"/>
      </w:rPr>
      <w:tab/>
    </w:r>
    <w:r>
      <w:rPr>
        <w:rFonts w:hint="eastAsia"/>
      </w:rPr>
      <w:t>百联优安</w:t>
    </w:r>
    <w:r>
      <w:rPr>
        <w:rFonts w:hint="eastAsia"/>
      </w:rPr>
      <w:t>B2B</w:t>
    </w:r>
    <w:r>
      <w:rPr>
        <w:rFonts w:hint="eastAsia"/>
      </w:rPr>
      <w:t>电商二期</w:t>
    </w:r>
    <w:r>
      <w:rPr>
        <w:rFonts w:hint="eastAsia"/>
      </w:rPr>
      <w:t xml:space="preserve">             </w:t>
    </w:r>
    <w:r>
      <w:rPr>
        <w:rFonts w:hint="eastAsia"/>
      </w:rPr>
      <w:t>密级：内部</w:t>
    </w:r>
    <w:r>
      <w:rPr>
        <w:rFonts w:ascii="宋体" w:hAnsi="宋体"/>
        <w:noProof/>
        <w:sz w:val="20"/>
      </w:rPr>
      <mc:AlternateContent>
        <mc:Choice Requires="wps">
          <w:drawing>
            <wp:anchor distT="0" distB="0" distL="114300" distR="114300" simplePos="0" relativeHeight="251662336" behindDoc="0" locked="0" layoutInCell="1" allowOverlap="1" wp14:anchorId="6A575640" wp14:editId="3394C7AB">
              <wp:simplePos x="0" y="0"/>
              <wp:positionH relativeFrom="column">
                <wp:posOffset>0</wp:posOffset>
              </wp:positionH>
              <wp:positionV relativeFrom="paragraph">
                <wp:posOffset>0</wp:posOffset>
              </wp:positionV>
              <wp:extent cx="162560" cy="162560"/>
              <wp:effectExtent l="0" t="0" r="0" b="0"/>
              <wp:wrapSquare wrapText="bothSides"/>
              <wp:docPr id="2" name="AutoShape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162560"/>
                      </a:xfrm>
                      <a:custGeom>
                        <a:avLst/>
                        <a:gdLst/>
                        <a:ahLst/>
                        <a:cxnLst/>
                        <a:rect l="0" t="0" r="r" b="b"/>
                        <a:pathLst/>
                      </a:custGeom>
                      <a:noFill/>
                      <a:ln>
                        <a:noFill/>
                      </a:ln>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xmlns:wpsCustomData="http://www.wps.cn/officeDocument/2013/wpsCustomData">
          <w:pict>
            <v:shape id="AutoShape 1027" o:spid="_x0000_s1026" o:spt="100" style="position:absolute;left:0pt;margin-left:0pt;margin-top:0pt;height:12.8pt;width:12.8pt;mso-wrap-distance-bottom:0pt;mso-wrap-distance-left:9pt;mso-wrap-distance-right:9pt;mso-wrap-distance-top:0pt;z-index:251662336;mso-width-relative:page;mso-height-relative:page;" filled="f" stroked="f" coordsize="162560,162560" o:gfxdata="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FPYoLUAAAAAwEAAA8AAAAAAAAAAQAgAAAAIgAAAGRycy9kb3ducmV2LnhtbFBLAQIUABQAAAAI&#10;AIdO4kCuk5Su8QEAAPQDAAAOAAAAAAAAAAEAIAAAACMBAABkcnMvZTJvRG9jLnhtbFBLBQYAAAAA&#10;BgAGAFkBAACGBQAAAAA=&#10;">
              <v:fill on="f" focussize="0,0"/>
              <v:stroke on="f"/>
              <v:imagedata o:title=""/>
              <o:lock v:ext="edit" aspectratio="f"/>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1568"/>
        </w:tabs>
        <w:ind w:left="1568" w:hanging="575"/>
      </w:pPr>
      <w:rPr>
        <w:rFonts w:hint="default"/>
      </w:rPr>
    </w:lvl>
    <w:lvl w:ilvl="2">
      <w:start w:val="1"/>
      <w:numFmt w:val="decimal"/>
      <w:pStyle w:val="3"/>
      <w:lvlText w:val="%1.%2.%3."/>
      <w:lvlJc w:val="left"/>
      <w:pPr>
        <w:tabs>
          <w:tab w:val="left" w:pos="1430"/>
        </w:tabs>
        <w:ind w:left="143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start w:val="1"/>
      <w:numFmt w:val="decimal"/>
      <w:pStyle w:val="6"/>
      <w:lvlText w:val="%1.%2.%3.%4.%5.%6."/>
      <w:lvlJc w:val="left"/>
      <w:pPr>
        <w:tabs>
          <w:tab w:val="left" w:pos="1151"/>
        </w:tabs>
        <w:ind w:left="1151" w:hanging="1151"/>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3"/>
        </w:tabs>
        <w:ind w:left="1583" w:hanging="1583"/>
      </w:pPr>
      <w:rPr>
        <w:rFonts w:hint="default"/>
      </w:rPr>
    </w:lvl>
  </w:abstractNum>
  <w:abstractNum w:abstractNumId="1" w15:restartNumberingAfterBreak="0">
    <w:nsid w:val="0000000C"/>
    <w:multiLevelType w:val="multilevel"/>
    <w:tmpl w:val="0000000C"/>
    <w:lvl w:ilvl="0">
      <w:start w:val="1"/>
      <w:numFmt w:val="decimal"/>
      <w:pStyle w:val="1New"/>
      <w:lvlText w:val="%1."/>
      <w:lvlJc w:val="left"/>
      <w:pPr>
        <w:tabs>
          <w:tab w:val="left" w:pos="432"/>
        </w:tabs>
        <w:ind w:left="432" w:hanging="432"/>
      </w:pPr>
      <w:rPr>
        <w:rFonts w:hint="default"/>
      </w:rPr>
    </w:lvl>
    <w:lvl w:ilvl="1">
      <w:start w:val="1"/>
      <w:numFmt w:val="decimal"/>
      <w:pStyle w:val="2NewNew"/>
      <w:lvlText w:val="%1.%2."/>
      <w:lvlJc w:val="left"/>
      <w:pPr>
        <w:tabs>
          <w:tab w:val="left" w:pos="575"/>
        </w:tabs>
        <w:ind w:left="575" w:hanging="575"/>
      </w:pPr>
      <w:rPr>
        <w:rFonts w:hint="default"/>
      </w:rPr>
    </w:lvl>
    <w:lvl w:ilvl="2">
      <w:start w:val="1"/>
      <w:numFmt w:val="decimal"/>
      <w:pStyle w:val="3New"/>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1"/>
        </w:tabs>
        <w:ind w:left="1151" w:hanging="1151"/>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3"/>
        </w:tabs>
        <w:ind w:left="1583" w:hanging="1583"/>
      </w:pPr>
      <w:rPr>
        <w:rFonts w:hint="default"/>
      </w:rPr>
    </w:lvl>
  </w:abstractNum>
  <w:abstractNum w:abstractNumId="2" w15:restartNumberingAfterBreak="0">
    <w:nsid w:val="45AE5F4C"/>
    <w:multiLevelType w:val="hybridMultilevel"/>
    <w:tmpl w:val="BD1EC8BC"/>
    <w:lvl w:ilvl="0" w:tplc="98C2B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C163E9"/>
    <w:multiLevelType w:val="hybridMultilevel"/>
    <w:tmpl w:val="B6160A18"/>
    <w:lvl w:ilvl="0" w:tplc="94B09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num>
  <w:num w:numId="1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566"/>
    <w:rsid w:val="0000115B"/>
    <w:rsid w:val="000012C3"/>
    <w:rsid w:val="0000374C"/>
    <w:rsid w:val="000064F5"/>
    <w:rsid w:val="00014780"/>
    <w:rsid w:val="000175BE"/>
    <w:rsid w:val="00021E9A"/>
    <w:rsid w:val="00022750"/>
    <w:rsid w:val="00022E0E"/>
    <w:rsid w:val="00025DEB"/>
    <w:rsid w:val="0002734A"/>
    <w:rsid w:val="0003199D"/>
    <w:rsid w:val="0003415D"/>
    <w:rsid w:val="0003482F"/>
    <w:rsid w:val="0003684C"/>
    <w:rsid w:val="000438CF"/>
    <w:rsid w:val="00046019"/>
    <w:rsid w:val="0004783D"/>
    <w:rsid w:val="00051019"/>
    <w:rsid w:val="00055C2F"/>
    <w:rsid w:val="00056D33"/>
    <w:rsid w:val="000621BE"/>
    <w:rsid w:val="00065ECA"/>
    <w:rsid w:val="00070552"/>
    <w:rsid w:val="00070A4C"/>
    <w:rsid w:val="00070CA1"/>
    <w:rsid w:val="00072B83"/>
    <w:rsid w:val="00073D1F"/>
    <w:rsid w:val="00075A35"/>
    <w:rsid w:val="00081ACD"/>
    <w:rsid w:val="0008268D"/>
    <w:rsid w:val="00084760"/>
    <w:rsid w:val="000859E5"/>
    <w:rsid w:val="00087CCA"/>
    <w:rsid w:val="00087D75"/>
    <w:rsid w:val="00090855"/>
    <w:rsid w:val="00090A8A"/>
    <w:rsid w:val="00094607"/>
    <w:rsid w:val="0009476C"/>
    <w:rsid w:val="000964E5"/>
    <w:rsid w:val="00096E23"/>
    <w:rsid w:val="000A3BB7"/>
    <w:rsid w:val="000A5F1B"/>
    <w:rsid w:val="000A64D0"/>
    <w:rsid w:val="000A6A60"/>
    <w:rsid w:val="000A7AF5"/>
    <w:rsid w:val="000A7C4C"/>
    <w:rsid w:val="000B0AE3"/>
    <w:rsid w:val="000B0D88"/>
    <w:rsid w:val="000B19F5"/>
    <w:rsid w:val="000B2821"/>
    <w:rsid w:val="000B6DE6"/>
    <w:rsid w:val="000B6F25"/>
    <w:rsid w:val="000C128F"/>
    <w:rsid w:val="000C1F79"/>
    <w:rsid w:val="000C33C6"/>
    <w:rsid w:val="000C60C1"/>
    <w:rsid w:val="000C7583"/>
    <w:rsid w:val="000D0100"/>
    <w:rsid w:val="000D0D6F"/>
    <w:rsid w:val="000D375D"/>
    <w:rsid w:val="000D5A6D"/>
    <w:rsid w:val="000D69D6"/>
    <w:rsid w:val="000E04E6"/>
    <w:rsid w:val="000E17D0"/>
    <w:rsid w:val="000E1D2B"/>
    <w:rsid w:val="000E2153"/>
    <w:rsid w:val="000E2C9D"/>
    <w:rsid w:val="000E37EE"/>
    <w:rsid w:val="000E39F7"/>
    <w:rsid w:val="000E6009"/>
    <w:rsid w:val="000E6D59"/>
    <w:rsid w:val="000E725B"/>
    <w:rsid w:val="000E7E4A"/>
    <w:rsid w:val="000F09DD"/>
    <w:rsid w:val="000F14DA"/>
    <w:rsid w:val="000F196B"/>
    <w:rsid w:val="000F1C21"/>
    <w:rsid w:val="000F20C4"/>
    <w:rsid w:val="000F2677"/>
    <w:rsid w:val="000F4CDC"/>
    <w:rsid w:val="000F72E4"/>
    <w:rsid w:val="0010008C"/>
    <w:rsid w:val="001011D5"/>
    <w:rsid w:val="00102215"/>
    <w:rsid w:val="00102BBB"/>
    <w:rsid w:val="00103E91"/>
    <w:rsid w:val="0010704E"/>
    <w:rsid w:val="00111C98"/>
    <w:rsid w:val="00112741"/>
    <w:rsid w:val="001234E9"/>
    <w:rsid w:val="00125A4B"/>
    <w:rsid w:val="001277D2"/>
    <w:rsid w:val="0013098E"/>
    <w:rsid w:val="00132250"/>
    <w:rsid w:val="00134653"/>
    <w:rsid w:val="0013749A"/>
    <w:rsid w:val="00137D8F"/>
    <w:rsid w:val="00140DF8"/>
    <w:rsid w:val="00141A2E"/>
    <w:rsid w:val="00143DB3"/>
    <w:rsid w:val="00150A66"/>
    <w:rsid w:val="00152532"/>
    <w:rsid w:val="00153B56"/>
    <w:rsid w:val="00153C4C"/>
    <w:rsid w:val="00160A34"/>
    <w:rsid w:val="001619D3"/>
    <w:rsid w:val="00164189"/>
    <w:rsid w:val="0016625A"/>
    <w:rsid w:val="00166976"/>
    <w:rsid w:val="0016736C"/>
    <w:rsid w:val="001701A0"/>
    <w:rsid w:val="00171293"/>
    <w:rsid w:val="00172A27"/>
    <w:rsid w:val="00172F7F"/>
    <w:rsid w:val="00177A71"/>
    <w:rsid w:val="001802CD"/>
    <w:rsid w:val="001814C8"/>
    <w:rsid w:val="00181B5E"/>
    <w:rsid w:val="0018286D"/>
    <w:rsid w:val="001832B7"/>
    <w:rsid w:val="001845EE"/>
    <w:rsid w:val="001848C6"/>
    <w:rsid w:val="00184CC2"/>
    <w:rsid w:val="00187D03"/>
    <w:rsid w:val="00192413"/>
    <w:rsid w:val="00192C97"/>
    <w:rsid w:val="00193D8B"/>
    <w:rsid w:val="0019473E"/>
    <w:rsid w:val="001950F8"/>
    <w:rsid w:val="00195B76"/>
    <w:rsid w:val="00196781"/>
    <w:rsid w:val="001A2E18"/>
    <w:rsid w:val="001A69BE"/>
    <w:rsid w:val="001A7215"/>
    <w:rsid w:val="001A7A25"/>
    <w:rsid w:val="001B1CB0"/>
    <w:rsid w:val="001B1DD6"/>
    <w:rsid w:val="001B265E"/>
    <w:rsid w:val="001B3BE6"/>
    <w:rsid w:val="001B44F6"/>
    <w:rsid w:val="001B450A"/>
    <w:rsid w:val="001B4872"/>
    <w:rsid w:val="001B664E"/>
    <w:rsid w:val="001B70D1"/>
    <w:rsid w:val="001B715E"/>
    <w:rsid w:val="001C1640"/>
    <w:rsid w:val="001C2AE3"/>
    <w:rsid w:val="001C323E"/>
    <w:rsid w:val="001C5B4D"/>
    <w:rsid w:val="001C5DB0"/>
    <w:rsid w:val="001D0855"/>
    <w:rsid w:val="001D26E0"/>
    <w:rsid w:val="001D33E3"/>
    <w:rsid w:val="001D42E8"/>
    <w:rsid w:val="001D6527"/>
    <w:rsid w:val="001D6C24"/>
    <w:rsid w:val="001D7088"/>
    <w:rsid w:val="001D759B"/>
    <w:rsid w:val="001D7BC5"/>
    <w:rsid w:val="001E3274"/>
    <w:rsid w:val="001E4127"/>
    <w:rsid w:val="001E4687"/>
    <w:rsid w:val="001E5A91"/>
    <w:rsid w:val="001E67C1"/>
    <w:rsid w:val="001F22B6"/>
    <w:rsid w:val="001F3E0D"/>
    <w:rsid w:val="001F6BD6"/>
    <w:rsid w:val="001F6BF8"/>
    <w:rsid w:val="001F758B"/>
    <w:rsid w:val="00200E4B"/>
    <w:rsid w:val="002028A6"/>
    <w:rsid w:val="002056B4"/>
    <w:rsid w:val="002061A7"/>
    <w:rsid w:val="002062C6"/>
    <w:rsid w:val="002070B9"/>
    <w:rsid w:val="00207EF6"/>
    <w:rsid w:val="00207F74"/>
    <w:rsid w:val="002122CF"/>
    <w:rsid w:val="00217242"/>
    <w:rsid w:val="00217615"/>
    <w:rsid w:val="0022061A"/>
    <w:rsid w:val="00223427"/>
    <w:rsid w:val="00226C1D"/>
    <w:rsid w:val="002279B6"/>
    <w:rsid w:val="002357DC"/>
    <w:rsid w:val="00235EFF"/>
    <w:rsid w:val="002365C0"/>
    <w:rsid w:val="0023713F"/>
    <w:rsid w:val="0024105B"/>
    <w:rsid w:val="00244EDB"/>
    <w:rsid w:val="0025040B"/>
    <w:rsid w:val="00252860"/>
    <w:rsid w:val="00254344"/>
    <w:rsid w:val="0025471D"/>
    <w:rsid w:val="00260F35"/>
    <w:rsid w:val="002612B3"/>
    <w:rsid w:val="0026294C"/>
    <w:rsid w:val="002642F2"/>
    <w:rsid w:val="00266626"/>
    <w:rsid w:val="0026742F"/>
    <w:rsid w:val="00270260"/>
    <w:rsid w:val="00272187"/>
    <w:rsid w:val="00273651"/>
    <w:rsid w:val="00274D35"/>
    <w:rsid w:val="0027520C"/>
    <w:rsid w:val="002753E3"/>
    <w:rsid w:val="00276D77"/>
    <w:rsid w:val="00277CE5"/>
    <w:rsid w:val="002807FA"/>
    <w:rsid w:val="002818CC"/>
    <w:rsid w:val="0028264A"/>
    <w:rsid w:val="00282880"/>
    <w:rsid w:val="0028602F"/>
    <w:rsid w:val="002860EC"/>
    <w:rsid w:val="0029139B"/>
    <w:rsid w:val="00295C2D"/>
    <w:rsid w:val="00296A82"/>
    <w:rsid w:val="002970B7"/>
    <w:rsid w:val="002972AA"/>
    <w:rsid w:val="002A0069"/>
    <w:rsid w:val="002A0458"/>
    <w:rsid w:val="002A06AF"/>
    <w:rsid w:val="002A2AC3"/>
    <w:rsid w:val="002A2EC2"/>
    <w:rsid w:val="002A3CBB"/>
    <w:rsid w:val="002A6B30"/>
    <w:rsid w:val="002B1D56"/>
    <w:rsid w:val="002B205F"/>
    <w:rsid w:val="002B2CCB"/>
    <w:rsid w:val="002B55D4"/>
    <w:rsid w:val="002B571D"/>
    <w:rsid w:val="002B7119"/>
    <w:rsid w:val="002B7AC7"/>
    <w:rsid w:val="002B7E71"/>
    <w:rsid w:val="002B7FDC"/>
    <w:rsid w:val="002C4229"/>
    <w:rsid w:val="002C4774"/>
    <w:rsid w:val="002C4E5A"/>
    <w:rsid w:val="002D0B37"/>
    <w:rsid w:val="002D1150"/>
    <w:rsid w:val="002D1ECE"/>
    <w:rsid w:val="002D3A56"/>
    <w:rsid w:val="002D3D87"/>
    <w:rsid w:val="002D5647"/>
    <w:rsid w:val="002E1D27"/>
    <w:rsid w:val="002E1F1D"/>
    <w:rsid w:val="002E2198"/>
    <w:rsid w:val="002E26A6"/>
    <w:rsid w:val="002E297E"/>
    <w:rsid w:val="002E2F22"/>
    <w:rsid w:val="002E3480"/>
    <w:rsid w:val="002E365C"/>
    <w:rsid w:val="002E385F"/>
    <w:rsid w:val="002E6986"/>
    <w:rsid w:val="002F3419"/>
    <w:rsid w:val="002F3D76"/>
    <w:rsid w:val="002F4630"/>
    <w:rsid w:val="002F49D8"/>
    <w:rsid w:val="002F4D93"/>
    <w:rsid w:val="00300B97"/>
    <w:rsid w:val="00301D0D"/>
    <w:rsid w:val="0030552A"/>
    <w:rsid w:val="00306241"/>
    <w:rsid w:val="003112DE"/>
    <w:rsid w:val="003119E1"/>
    <w:rsid w:val="003143C3"/>
    <w:rsid w:val="0031709F"/>
    <w:rsid w:val="003211D1"/>
    <w:rsid w:val="0032227E"/>
    <w:rsid w:val="00326B4C"/>
    <w:rsid w:val="00327972"/>
    <w:rsid w:val="00334528"/>
    <w:rsid w:val="003378FA"/>
    <w:rsid w:val="00337C60"/>
    <w:rsid w:val="003409BD"/>
    <w:rsid w:val="00341D09"/>
    <w:rsid w:val="00344597"/>
    <w:rsid w:val="00345801"/>
    <w:rsid w:val="00346E9E"/>
    <w:rsid w:val="00354502"/>
    <w:rsid w:val="003557E3"/>
    <w:rsid w:val="0035580E"/>
    <w:rsid w:val="00356C64"/>
    <w:rsid w:val="00357E5F"/>
    <w:rsid w:val="003637FA"/>
    <w:rsid w:val="00364844"/>
    <w:rsid w:val="00364C7A"/>
    <w:rsid w:val="00365738"/>
    <w:rsid w:val="0036706D"/>
    <w:rsid w:val="00370F5F"/>
    <w:rsid w:val="00371E48"/>
    <w:rsid w:val="00372B3A"/>
    <w:rsid w:val="0037369C"/>
    <w:rsid w:val="00375409"/>
    <w:rsid w:val="00377AB4"/>
    <w:rsid w:val="00383D53"/>
    <w:rsid w:val="00385491"/>
    <w:rsid w:val="003929D3"/>
    <w:rsid w:val="003A0F92"/>
    <w:rsid w:val="003A4B48"/>
    <w:rsid w:val="003A5C45"/>
    <w:rsid w:val="003B343C"/>
    <w:rsid w:val="003B3627"/>
    <w:rsid w:val="003B637F"/>
    <w:rsid w:val="003C197E"/>
    <w:rsid w:val="003C1998"/>
    <w:rsid w:val="003C3EBB"/>
    <w:rsid w:val="003C401A"/>
    <w:rsid w:val="003C4CCD"/>
    <w:rsid w:val="003C6C77"/>
    <w:rsid w:val="003C6EFC"/>
    <w:rsid w:val="003D0CC5"/>
    <w:rsid w:val="003D0D08"/>
    <w:rsid w:val="003D3353"/>
    <w:rsid w:val="003D66FB"/>
    <w:rsid w:val="003D6FA9"/>
    <w:rsid w:val="003E00E1"/>
    <w:rsid w:val="003E175C"/>
    <w:rsid w:val="003E1B2C"/>
    <w:rsid w:val="003E1E9E"/>
    <w:rsid w:val="003E2B56"/>
    <w:rsid w:val="003E56B2"/>
    <w:rsid w:val="003E61C6"/>
    <w:rsid w:val="003E67CB"/>
    <w:rsid w:val="003E7D9D"/>
    <w:rsid w:val="003F1759"/>
    <w:rsid w:val="003F1C24"/>
    <w:rsid w:val="003F2C59"/>
    <w:rsid w:val="003F33D1"/>
    <w:rsid w:val="003F4AE9"/>
    <w:rsid w:val="003F4BF6"/>
    <w:rsid w:val="00404874"/>
    <w:rsid w:val="00410074"/>
    <w:rsid w:val="00411D8A"/>
    <w:rsid w:val="00412540"/>
    <w:rsid w:val="004129D1"/>
    <w:rsid w:val="00412A02"/>
    <w:rsid w:val="00412B18"/>
    <w:rsid w:val="00412F93"/>
    <w:rsid w:val="00413A1D"/>
    <w:rsid w:val="00415A5F"/>
    <w:rsid w:val="0041757B"/>
    <w:rsid w:val="00417C5E"/>
    <w:rsid w:val="00421BB9"/>
    <w:rsid w:val="004221A4"/>
    <w:rsid w:val="00422986"/>
    <w:rsid w:val="0042378D"/>
    <w:rsid w:val="00423895"/>
    <w:rsid w:val="00423EE2"/>
    <w:rsid w:val="004266F1"/>
    <w:rsid w:val="004278A2"/>
    <w:rsid w:val="004279B5"/>
    <w:rsid w:val="00430009"/>
    <w:rsid w:val="0043024D"/>
    <w:rsid w:val="00432B39"/>
    <w:rsid w:val="00436F61"/>
    <w:rsid w:val="00440698"/>
    <w:rsid w:val="00442CD0"/>
    <w:rsid w:val="00443488"/>
    <w:rsid w:val="00445EED"/>
    <w:rsid w:val="00446FC5"/>
    <w:rsid w:val="0044770B"/>
    <w:rsid w:val="00451C2E"/>
    <w:rsid w:val="00453C71"/>
    <w:rsid w:val="00454247"/>
    <w:rsid w:val="00456784"/>
    <w:rsid w:val="004604F5"/>
    <w:rsid w:val="004629CF"/>
    <w:rsid w:val="0046541B"/>
    <w:rsid w:val="00466477"/>
    <w:rsid w:val="00466A9D"/>
    <w:rsid w:val="00466BEF"/>
    <w:rsid w:val="004673A3"/>
    <w:rsid w:val="004711E2"/>
    <w:rsid w:val="004728EF"/>
    <w:rsid w:val="0047519B"/>
    <w:rsid w:val="00475B1B"/>
    <w:rsid w:val="00477A85"/>
    <w:rsid w:val="004806D2"/>
    <w:rsid w:val="00481F1B"/>
    <w:rsid w:val="004841BB"/>
    <w:rsid w:val="0048637B"/>
    <w:rsid w:val="004919AA"/>
    <w:rsid w:val="00492D47"/>
    <w:rsid w:val="004943F2"/>
    <w:rsid w:val="004963B2"/>
    <w:rsid w:val="004A15BB"/>
    <w:rsid w:val="004A3880"/>
    <w:rsid w:val="004B060E"/>
    <w:rsid w:val="004B0902"/>
    <w:rsid w:val="004B09F3"/>
    <w:rsid w:val="004B758B"/>
    <w:rsid w:val="004C187F"/>
    <w:rsid w:val="004C2BE2"/>
    <w:rsid w:val="004D111B"/>
    <w:rsid w:val="004D2BF2"/>
    <w:rsid w:val="004D3E5C"/>
    <w:rsid w:val="004D4046"/>
    <w:rsid w:val="004D60ED"/>
    <w:rsid w:val="004E24F4"/>
    <w:rsid w:val="004E25FE"/>
    <w:rsid w:val="004E4099"/>
    <w:rsid w:val="004F2B58"/>
    <w:rsid w:val="004F76C6"/>
    <w:rsid w:val="004F77CA"/>
    <w:rsid w:val="00503FD4"/>
    <w:rsid w:val="00504247"/>
    <w:rsid w:val="0050541E"/>
    <w:rsid w:val="005054B3"/>
    <w:rsid w:val="0050767D"/>
    <w:rsid w:val="00511384"/>
    <w:rsid w:val="00512245"/>
    <w:rsid w:val="00514A65"/>
    <w:rsid w:val="00516C58"/>
    <w:rsid w:val="00520F35"/>
    <w:rsid w:val="00521E26"/>
    <w:rsid w:val="0052786C"/>
    <w:rsid w:val="00530EBA"/>
    <w:rsid w:val="00531F3A"/>
    <w:rsid w:val="0053352A"/>
    <w:rsid w:val="005356D7"/>
    <w:rsid w:val="0053604B"/>
    <w:rsid w:val="00536E48"/>
    <w:rsid w:val="00537340"/>
    <w:rsid w:val="0054125D"/>
    <w:rsid w:val="00543EAF"/>
    <w:rsid w:val="005459BB"/>
    <w:rsid w:val="00546089"/>
    <w:rsid w:val="00546AE0"/>
    <w:rsid w:val="005471BB"/>
    <w:rsid w:val="00550336"/>
    <w:rsid w:val="0055501B"/>
    <w:rsid w:val="00557CDF"/>
    <w:rsid w:val="00557EF3"/>
    <w:rsid w:val="00560697"/>
    <w:rsid w:val="0056245B"/>
    <w:rsid w:val="00562A38"/>
    <w:rsid w:val="00562A99"/>
    <w:rsid w:val="00562C05"/>
    <w:rsid w:val="00564054"/>
    <w:rsid w:val="005660DE"/>
    <w:rsid w:val="00570069"/>
    <w:rsid w:val="00570326"/>
    <w:rsid w:val="00571CC0"/>
    <w:rsid w:val="00572BC8"/>
    <w:rsid w:val="00574DC9"/>
    <w:rsid w:val="00575944"/>
    <w:rsid w:val="00576E2D"/>
    <w:rsid w:val="00580CD2"/>
    <w:rsid w:val="00581F64"/>
    <w:rsid w:val="00582A83"/>
    <w:rsid w:val="00582E94"/>
    <w:rsid w:val="005865A0"/>
    <w:rsid w:val="005878D0"/>
    <w:rsid w:val="005923D6"/>
    <w:rsid w:val="0059420B"/>
    <w:rsid w:val="00596815"/>
    <w:rsid w:val="005A1630"/>
    <w:rsid w:val="005A215F"/>
    <w:rsid w:val="005A49FE"/>
    <w:rsid w:val="005A4CB0"/>
    <w:rsid w:val="005A54D6"/>
    <w:rsid w:val="005B02EE"/>
    <w:rsid w:val="005B1839"/>
    <w:rsid w:val="005B2039"/>
    <w:rsid w:val="005B2C1B"/>
    <w:rsid w:val="005B4EDE"/>
    <w:rsid w:val="005B52B1"/>
    <w:rsid w:val="005B56EA"/>
    <w:rsid w:val="005B7070"/>
    <w:rsid w:val="005C11A0"/>
    <w:rsid w:val="005C2723"/>
    <w:rsid w:val="005C28C4"/>
    <w:rsid w:val="005C28EE"/>
    <w:rsid w:val="005C33F3"/>
    <w:rsid w:val="005C42E9"/>
    <w:rsid w:val="005C64F0"/>
    <w:rsid w:val="005C722F"/>
    <w:rsid w:val="005D5EF0"/>
    <w:rsid w:val="005E119B"/>
    <w:rsid w:val="005E1D6E"/>
    <w:rsid w:val="005E21DF"/>
    <w:rsid w:val="005E3F20"/>
    <w:rsid w:val="005E4831"/>
    <w:rsid w:val="005E51AB"/>
    <w:rsid w:val="005E5E4E"/>
    <w:rsid w:val="005F39BE"/>
    <w:rsid w:val="005F39EF"/>
    <w:rsid w:val="005F41E7"/>
    <w:rsid w:val="005F4F09"/>
    <w:rsid w:val="006048AE"/>
    <w:rsid w:val="006071E6"/>
    <w:rsid w:val="006103F5"/>
    <w:rsid w:val="00610583"/>
    <w:rsid w:val="00612B92"/>
    <w:rsid w:val="006151F0"/>
    <w:rsid w:val="00615D99"/>
    <w:rsid w:val="0061657F"/>
    <w:rsid w:val="006221FA"/>
    <w:rsid w:val="00624BF9"/>
    <w:rsid w:val="00625900"/>
    <w:rsid w:val="006266C7"/>
    <w:rsid w:val="00627625"/>
    <w:rsid w:val="00627C96"/>
    <w:rsid w:val="00631983"/>
    <w:rsid w:val="00633EC6"/>
    <w:rsid w:val="0063411D"/>
    <w:rsid w:val="006372CA"/>
    <w:rsid w:val="006376D3"/>
    <w:rsid w:val="00640556"/>
    <w:rsid w:val="0064067B"/>
    <w:rsid w:val="00644236"/>
    <w:rsid w:val="0064486F"/>
    <w:rsid w:val="00644A2D"/>
    <w:rsid w:val="00644C0A"/>
    <w:rsid w:val="00644F8C"/>
    <w:rsid w:val="00645605"/>
    <w:rsid w:val="0064757A"/>
    <w:rsid w:val="006501E4"/>
    <w:rsid w:val="0065158F"/>
    <w:rsid w:val="0065201D"/>
    <w:rsid w:val="006520F9"/>
    <w:rsid w:val="00654768"/>
    <w:rsid w:val="006564B2"/>
    <w:rsid w:val="00656FC6"/>
    <w:rsid w:val="00657B56"/>
    <w:rsid w:val="00660581"/>
    <w:rsid w:val="00661706"/>
    <w:rsid w:val="006622A0"/>
    <w:rsid w:val="00662ABB"/>
    <w:rsid w:val="00664A98"/>
    <w:rsid w:val="006651E4"/>
    <w:rsid w:val="00666531"/>
    <w:rsid w:val="00670C3C"/>
    <w:rsid w:val="0067162F"/>
    <w:rsid w:val="00672DC5"/>
    <w:rsid w:val="00672E0E"/>
    <w:rsid w:val="00674A7C"/>
    <w:rsid w:val="00674AA5"/>
    <w:rsid w:val="00675D5F"/>
    <w:rsid w:val="00681B2C"/>
    <w:rsid w:val="006832C1"/>
    <w:rsid w:val="0068523F"/>
    <w:rsid w:val="006857D6"/>
    <w:rsid w:val="00685D27"/>
    <w:rsid w:val="0068673E"/>
    <w:rsid w:val="0068775D"/>
    <w:rsid w:val="006913B2"/>
    <w:rsid w:val="00693368"/>
    <w:rsid w:val="006933FC"/>
    <w:rsid w:val="00693D88"/>
    <w:rsid w:val="006951C8"/>
    <w:rsid w:val="006958E4"/>
    <w:rsid w:val="00696714"/>
    <w:rsid w:val="006A29FE"/>
    <w:rsid w:val="006A4D5C"/>
    <w:rsid w:val="006A4E83"/>
    <w:rsid w:val="006A63D8"/>
    <w:rsid w:val="006A7D04"/>
    <w:rsid w:val="006B0646"/>
    <w:rsid w:val="006B1480"/>
    <w:rsid w:val="006B2566"/>
    <w:rsid w:val="006B3124"/>
    <w:rsid w:val="006B378B"/>
    <w:rsid w:val="006B5C95"/>
    <w:rsid w:val="006B7124"/>
    <w:rsid w:val="006C1E52"/>
    <w:rsid w:val="006C1E5B"/>
    <w:rsid w:val="006C3DAB"/>
    <w:rsid w:val="006C3DE9"/>
    <w:rsid w:val="006C5482"/>
    <w:rsid w:val="006C5AFC"/>
    <w:rsid w:val="006C6E5D"/>
    <w:rsid w:val="006D0104"/>
    <w:rsid w:val="006D181F"/>
    <w:rsid w:val="006D1850"/>
    <w:rsid w:val="006D334A"/>
    <w:rsid w:val="006D498C"/>
    <w:rsid w:val="006E327D"/>
    <w:rsid w:val="006E40CF"/>
    <w:rsid w:val="006E40D7"/>
    <w:rsid w:val="006E46E9"/>
    <w:rsid w:val="006E6038"/>
    <w:rsid w:val="006F002B"/>
    <w:rsid w:val="006F0054"/>
    <w:rsid w:val="006F5554"/>
    <w:rsid w:val="007004C3"/>
    <w:rsid w:val="00700513"/>
    <w:rsid w:val="0070200D"/>
    <w:rsid w:val="00703A4C"/>
    <w:rsid w:val="00704C09"/>
    <w:rsid w:val="0070557F"/>
    <w:rsid w:val="007056A6"/>
    <w:rsid w:val="007056C6"/>
    <w:rsid w:val="00710AA8"/>
    <w:rsid w:val="00715FC3"/>
    <w:rsid w:val="00716B1A"/>
    <w:rsid w:val="00717BEB"/>
    <w:rsid w:val="00722579"/>
    <w:rsid w:val="00723880"/>
    <w:rsid w:val="007244C3"/>
    <w:rsid w:val="007246F0"/>
    <w:rsid w:val="00724AD5"/>
    <w:rsid w:val="00725379"/>
    <w:rsid w:val="007264A9"/>
    <w:rsid w:val="00726580"/>
    <w:rsid w:val="007273D9"/>
    <w:rsid w:val="00727DD8"/>
    <w:rsid w:val="007310D3"/>
    <w:rsid w:val="007332E8"/>
    <w:rsid w:val="00740C52"/>
    <w:rsid w:val="00742D49"/>
    <w:rsid w:val="00746995"/>
    <w:rsid w:val="007469D1"/>
    <w:rsid w:val="007477A6"/>
    <w:rsid w:val="00747AE4"/>
    <w:rsid w:val="0075022E"/>
    <w:rsid w:val="007509AF"/>
    <w:rsid w:val="00753D7B"/>
    <w:rsid w:val="00756DDF"/>
    <w:rsid w:val="00760DCA"/>
    <w:rsid w:val="00762763"/>
    <w:rsid w:val="00762781"/>
    <w:rsid w:val="00762CA5"/>
    <w:rsid w:val="00765313"/>
    <w:rsid w:val="007653AB"/>
    <w:rsid w:val="0076615C"/>
    <w:rsid w:val="0076722A"/>
    <w:rsid w:val="007700F3"/>
    <w:rsid w:val="007729C8"/>
    <w:rsid w:val="00776DFC"/>
    <w:rsid w:val="00777C60"/>
    <w:rsid w:val="00777C8B"/>
    <w:rsid w:val="0078022F"/>
    <w:rsid w:val="00780915"/>
    <w:rsid w:val="00781826"/>
    <w:rsid w:val="007820E1"/>
    <w:rsid w:val="00782340"/>
    <w:rsid w:val="00786E62"/>
    <w:rsid w:val="00787DF0"/>
    <w:rsid w:val="00793B1F"/>
    <w:rsid w:val="00794059"/>
    <w:rsid w:val="00794C47"/>
    <w:rsid w:val="007952BB"/>
    <w:rsid w:val="0079571F"/>
    <w:rsid w:val="00796F89"/>
    <w:rsid w:val="00797ECB"/>
    <w:rsid w:val="007A0425"/>
    <w:rsid w:val="007A4AC6"/>
    <w:rsid w:val="007A4E34"/>
    <w:rsid w:val="007A734F"/>
    <w:rsid w:val="007B1BEA"/>
    <w:rsid w:val="007B328C"/>
    <w:rsid w:val="007B5793"/>
    <w:rsid w:val="007C1D02"/>
    <w:rsid w:val="007C4B3D"/>
    <w:rsid w:val="007C6C92"/>
    <w:rsid w:val="007D01C8"/>
    <w:rsid w:val="007D0F90"/>
    <w:rsid w:val="007D123E"/>
    <w:rsid w:val="007D3720"/>
    <w:rsid w:val="007D5AB3"/>
    <w:rsid w:val="007D61D8"/>
    <w:rsid w:val="007E0FD7"/>
    <w:rsid w:val="007E463A"/>
    <w:rsid w:val="007E4A5E"/>
    <w:rsid w:val="007E4C56"/>
    <w:rsid w:val="007E65D1"/>
    <w:rsid w:val="007E66F9"/>
    <w:rsid w:val="007F30ED"/>
    <w:rsid w:val="007F3808"/>
    <w:rsid w:val="007F5D3B"/>
    <w:rsid w:val="00801AE5"/>
    <w:rsid w:val="00801FCF"/>
    <w:rsid w:val="00802380"/>
    <w:rsid w:val="0080248F"/>
    <w:rsid w:val="00802E35"/>
    <w:rsid w:val="00803B70"/>
    <w:rsid w:val="00803D9E"/>
    <w:rsid w:val="0080461E"/>
    <w:rsid w:val="00806BF2"/>
    <w:rsid w:val="00807D1A"/>
    <w:rsid w:val="00810850"/>
    <w:rsid w:val="008137A1"/>
    <w:rsid w:val="00813F07"/>
    <w:rsid w:val="00814D7C"/>
    <w:rsid w:val="008154C5"/>
    <w:rsid w:val="00816600"/>
    <w:rsid w:val="00821AC5"/>
    <w:rsid w:val="0082513D"/>
    <w:rsid w:val="00825897"/>
    <w:rsid w:val="00825CD8"/>
    <w:rsid w:val="00831693"/>
    <w:rsid w:val="008329B6"/>
    <w:rsid w:val="008355D5"/>
    <w:rsid w:val="00835802"/>
    <w:rsid w:val="00835A78"/>
    <w:rsid w:val="008368E9"/>
    <w:rsid w:val="008370DD"/>
    <w:rsid w:val="00837101"/>
    <w:rsid w:val="00841101"/>
    <w:rsid w:val="00842DE0"/>
    <w:rsid w:val="00843BDF"/>
    <w:rsid w:val="00845B48"/>
    <w:rsid w:val="0085037D"/>
    <w:rsid w:val="00852C71"/>
    <w:rsid w:val="00852E7E"/>
    <w:rsid w:val="00854598"/>
    <w:rsid w:val="00854808"/>
    <w:rsid w:val="0086003A"/>
    <w:rsid w:val="00860BBE"/>
    <w:rsid w:val="008629CD"/>
    <w:rsid w:val="00865040"/>
    <w:rsid w:val="0086550C"/>
    <w:rsid w:val="00866863"/>
    <w:rsid w:val="00866877"/>
    <w:rsid w:val="008676D7"/>
    <w:rsid w:val="00870462"/>
    <w:rsid w:val="0087281F"/>
    <w:rsid w:val="008737D2"/>
    <w:rsid w:val="00874DE7"/>
    <w:rsid w:val="00875CD8"/>
    <w:rsid w:val="00877094"/>
    <w:rsid w:val="00877AA7"/>
    <w:rsid w:val="00881FEB"/>
    <w:rsid w:val="00882549"/>
    <w:rsid w:val="00882F74"/>
    <w:rsid w:val="00884503"/>
    <w:rsid w:val="00884573"/>
    <w:rsid w:val="008851C3"/>
    <w:rsid w:val="00885882"/>
    <w:rsid w:val="008859CA"/>
    <w:rsid w:val="00885E70"/>
    <w:rsid w:val="00886127"/>
    <w:rsid w:val="00886566"/>
    <w:rsid w:val="00886DB0"/>
    <w:rsid w:val="00887714"/>
    <w:rsid w:val="00887FBF"/>
    <w:rsid w:val="00890F43"/>
    <w:rsid w:val="008910BC"/>
    <w:rsid w:val="00891CB5"/>
    <w:rsid w:val="008936F1"/>
    <w:rsid w:val="00895738"/>
    <w:rsid w:val="00896002"/>
    <w:rsid w:val="008A1253"/>
    <w:rsid w:val="008A15C5"/>
    <w:rsid w:val="008A2420"/>
    <w:rsid w:val="008A3CEE"/>
    <w:rsid w:val="008A5E5C"/>
    <w:rsid w:val="008B2CE2"/>
    <w:rsid w:val="008B2D42"/>
    <w:rsid w:val="008B3DF9"/>
    <w:rsid w:val="008B4EE8"/>
    <w:rsid w:val="008B53FD"/>
    <w:rsid w:val="008B68AD"/>
    <w:rsid w:val="008C0C3C"/>
    <w:rsid w:val="008C1058"/>
    <w:rsid w:val="008C2495"/>
    <w:rsid w:val="008C43B4"/>
    <w:rsid w:val="008C7043"/>
    <w:rsid w:val="008C77A4"/>
    <w:rsid w:val="008D4380"/>
    <w:rsid w:val="008D5F88"/>
    <w:rsid w:val="008D6773"/>
    <w:rsid w:val="008D6908"/>
    <w:rsid w:val="008D6BB5"/>
    <w:rsid w:val="008E1DEF"/>
    <w:rsid w:val="008E4B9B"/>
    <w:rsid w:val="008E539F"/>
    <w:rsid w:val="008E5B2D"/>
    <w:rsid w:val="008E5B2E"/>
    <w:rsid w:val="008F0DD8"/>
    <w:rsid w:val="008F17DB"/>
    <w:rsid w:val="00901ABA"/>
    <w:rsid w:val="0090454B"/>
    <w:rsid w:val="0090466B"/>
    <w:rsid w:val="00907B98"/>
    <w:rsid w:val="009114AC"/>
    <w:rsid w:val="00911509"/>
    <w:rsid w:val="00914505"/>
    <w:rsid w:val="00915034"/>
    <w:rsid w:val="00921637"/>
    <w:rsid w:val="00922CBF"/>
    <w:rsid w:val="00923420"/>
    <w:rsid w:val="00924AD4"/>
    <w:rsid w:val="00927492"/>
    <w:rsid w:val="00930706"/>
    <w:rsid w:val="00933B58"/>
    <w:rsid w:val="00936757"/>
    <w:rsid w:val="00940A87"/>
    <w:rsid w:val="009413BD"/>
    <w:rsid w:val="00941EF6"/>
    <w:rsid w:val="009428E6"/>
    <w:rsid w:val="00942FFA"/>
    <w:rsid w:val="0094375E"/>
    <w:rsid w:val="009451D3"/>
    <w:rsid w:val="009452B0"/>
    <w:rsid w:val="00945D2B"/>
    <w:rsid w:val="00946CDE"/>
    <w:rsid w:val="00947898"/>
    <w:rsid w:val="00947F2C"/>
    <w:rsid w:val="00954F9E"/>
    <w:rsid w:val="009570D7"/>
    <w:rsid w:val="009602D9"/>
    <w:rsid w:val="00960598"/>
    <w:rsid w:val="00960EF6"/>
    <w:rsid w:val="00962194"/>
    <w:rsid w:val="00962335"/>
    <w:rsid w:val="00963737"/>
    <w:rsid w:val="00965462"/>
    <w:rsid w:val="0096675C"/>
    <w:rsid w:val="00966F0C"/>
    <w:rsid w:val="00967F1B"/>
    <w:rsid w:val="00970A3A"/>
    <w:rsid w:val="00970CFD"/>
    <w:rsid w:val="00970FC6"/>
    <w:rsid w:val="009710F3"/>
    <w:rsid w:val="009716C4"/>
    <w:rsid w:val="0097441E"/>
    <w:rsid w:val="00974C34"/>
    <w:rsid w:val="00975F14"/>
    <w:rsid w:val="00983E33"/>
    <w:rsid w:val="00986058"/>
    <w:rsid w:val="009919EC"/>
    <w:rsid w:val="0099588E"/>
    <w:rsid w:val="00997BBC"/>
    <w:rsid w:val="009A14A0"/>
    <w:rsid w:val="009A6226"/>
    <w:rsid w:val="009B1A6B"/>
    <w:rsid w:val="009B321C"/>
    <w:rsid w:val="009B37B7"/>
    <w:rsid w:val="009B45B0"/>
    <w:rsid w:val="009B61C8"/>
    <w:rsid w:val="009C0556"/>
    <w:rsid w:val="009C1B9E"/>
    <w:rsid w:val="009C499E"/>
    <w:rsid w:val="009D0978"/>
    <w:rsid w:val="009D231B"/>
    <w:rsid w:val="009D2CA0"/>
    <w:rsid w:val="009D35A2"/>
    <w:rsid w:val="009D5A2D"/>
    <w:rsid w:val="009D6443"/>
    <w:rsid w:val="009D6FCA"/>
    <w:rsid w:val="009D75AA"/>
    <w:rsid w:val="009D7EE1"/>
    <w:rsid w:val="009D7FCD"/>
    <w:rsid w:val="009E1C52"/>
    <w:rsid w:val="009E266A"/>
    <w:rsid w:val="009E3B6F"/>
    <w:rsid w:val="009E404C"/>
    <w:rsid w:val="009E495D"/>
    <w:rsid w:val="009E49E5"/>
    <w:rsid w:val="009F0574"/>
    <w:rsid w:val="009F0C40"/>
    <w:rsid w:val="009F1337"/>
    <w:rsid w:val="009F2DF5"/>
    <w:rsid w:val="009F5CE4"/>
    <w:rsid w:val="009F755F"/>
    <w:rsid w:val="009F7A57"/>
    <w:rsid w:val="009F7DBC"/>
    <w:rsid w:val="00A00BD8"/>
    <w:rsid w:val="00A01163"/>
    <w:rsid w:val="00A015FA"/>
    <w:rsid w:val="00A01EBD"/>
    <w:rsid w:val="00A02943"/>
    <w:rsid w:val="00A03A6E"/>
    <w:rsid w:val="00A043BF"/>
    <w:rsid w:val="00A069B1"/>
    <w:rsid w:val="00A07CA0"/>
    <w:rsid w:val="00A100F8"/>
    <w:rsid w:val="00A1209F"/>
    <w:rsid w:val="00A12756"/>
    <w:rsid w:val="00A13A47"/>
    <w:rsid w:val="00A14FC9"/>
    <w:rsid w:val="00A15189"/>
    <w:rsid w:val="00A1523B"/>
    <w:rsid w:val="00A203FC"/>
    <w:rsid w:val="00A20BA1"/>
    <w:rsid w:val="00A20C01"/>
    <w:rsid w:val="00A25E46"/>
    <w:rsid w:val="00A26EE2"/>
    <w:rsid w:val="00A30AC1"/>
    <w:rsid w:val="00A3202D"/>
    <w:rsid w:val="00A32284"/>
    <w:rsid w:val="00A3689A"/>
    <w:rsid w:val="00A36DFF"/>
    <w:rsid w:val="00A373E9"/>
    <w:rsid w:val="00A37CAA"/>
    <w:rsid w:val="00A37F9F"/>
    <w:rsid w:val="00A406E0"/>
    <w:rsid w:val="00A41D10"/>
    <w:rsid w:val="00A43064"/>
    <w:rsid w:val="00A44E47"/>
    <w:rsid w:val="00A477E7"/>
    <w:rsid w:val="00A518DC"/>
    <w:rsid w:val="00A53455"/>
    <w:rsid w:val="00A54A7C"/>
    <w:rsid w:val="00A60666"/>
    <w:rsid w:val="00A722FF"/>
    <w:rsid w:val="00A77A74"/>
    <w:rsid w:val="00A77A9F"/>
    <w:rsid w:val="00A80BCE"/>
    <w:rsid w:val="00A83FC3"/>
    <w:rsid w:val="00A84B7A"/>
    <w:rsid w:val="00A8778E"/>
    <w:rsid w:val="00A87808"/>
    <w:rsid w:val="00A90853"/>
    <w:rsid w:val="00A91CB3"/>
    <w:rsid w:val="00A96FB0"/>
    <w:rsid w:val="00A974EA"/>
    <w:rsid w:val="00A97819"/>
    <w:rsid w:val="00AA1C63"/>
    <w:rsid w:val="00AA4194"/>
    <w:rsid w:val="00AA5D33"/>
    <w:rsid w:val="00AA6CAD"/>
    <w:rsid w:val="00AA7EEF"/>
    <w:rsid w:val="00AB1433"/>
    <w:rsid w:val="00AB1FFA"/>
    <w:rsid w:val="00AB22EA"/>
    <w:rsid w:val="00AB2662"/>
    <w:rsid w:val="00AB2AEE"/>
    <w:rsid w:val="00AB52E3"/>
    <w:rsid w:val="00AB5BAF"/>
    <w:rsid w:val="00AB653E"/>
    <w:rsid w:val="00AB7EA4"/>
    <w:rsid w:val="00AC2245"/>
    <w:rsid w:val="00AC264E"/>
    <w:rsid w:val="00AC4A83"/>
    <w:rsid w:val="00AC4BDA"/>
    <w:rsid w:val="00AC4EDC"/>
    <w:rsid w:val="00AC5985"/>
    <w:rsid w:val="00AC5AEA"/>
    <w:rsid w:val="00AC5B51"/>
    <w:rsid w:val="00AC5EEA"/>
    <w:rsid w:val="00AC67DF"/>
    <w:rsid w:val="00AD0839"/>
    <w:rsid w:val="00AD21A4"/>
    <w:rsid w:val="00AD433F"/>
    <w:rsid w:val="00AD6F0C"/>
    <w:rsid w:val="00AD7FBE"/>
    <w:rsid w:val="00AE2550"/>
    <w:rsid w:val="00AE3D54"/>
    <w:rsid w:val="00AE5F59"/>
    <w:rsid w:val="00AF2635"/>
    <w:rsid w:val="00AF2E0F"/>
    <w:rsid w:val="00AF2E68"/>
    <w:rsid w:val="00AF2EE6"/>
    <w:rsid w:val="00AF4459"/>
    <w:rsid w:val="00B00BED"/>
    <w:rsid w:val="00B02CC2"/>
    <w:rsid w:val="00B04EE1"/>
    <w:rsid w:val="00B06EC4"/>
    <w:rsid w:val="00B07537"/>
    <w:rsid w:val="00B129DC"/>
    <w:rsid w:val="00B13737"/>
    <w:rsid w:val="00B13BAC"/>
    <w:rsid w:val="00B148B8"/>
    <w:rsid w:val="00B156AC"/>
    <w:rsid w:val="00B15C78"/>
    <w:rsid w:val="00B17707"/>
    <w:rsid w:val="00B17B65"/>
    <w:rsid w:val="00B23D0E"/>
    <w:rsid w:val="00B241E4"/>
    <w:rsid w:val="00B3035E"/>
    <w:rsid w:val="00B30F9C"/>
    <w:rsid w:val="00B32E7D"/>
    <w:rsid w:val="00B33F1F"/>
    <w:rsid w:val="00B355BF"/>
    <w:rsid w:val="00B35ABF"/>
    <w:rsid w:val="00B40F4A"/>
    <w:rsid w:val="00B4262E"/>
    <w:rsid w:val="00B43F45"/>
    <w:rsid w:val="00B45084"/>
    <w:rsid w:val="00B509F0"/>
    <w:rsid w:val="00B51CFE"/>
    <w:rsid w:val="00B53142"/>
    <w:rsid w:val="00B54069"/>
    <w:rsid w:val="00B552BC"/>
    <w:rsid w:val="00B57065"/>
    <w:rsid w:val="00B579DF"/>
    <w:rsid w:val="00B62794"/>
    <w:rsid w:val="00B64039"/>
    <w:rsid w:val="00B6463B"/>
    <w:rsid w:val="00B66567"/>
    <w:rsid w:val="00B66986"/>
    <w:rsid w:val="00B67ECC"/>
    <w:rsid w:val="00B70DBF"/>
    <w:rsid w:val="00B71A4A"/>
    <w:rsid w:val="00B71D25"/>
    <w:rsid w:val="00B732CF"/>
    <w:rsid w:val="00B75899"/>
    <w:rsid w:val="00B75F26"/>
    <w:rsid w:val="00B77B40"/>
    <w:rsid w:val="00B803D6"/>
    <w:rsid w:val="00B80AC4"/>
    <w:rsid w:val="00B8170F"/>
    <w:rsid w:val="00B8400D"/>
    <w:rsid w:val="00B86E99"/>
    <w:rsid w:val="00B9002E"/>
    <w:rsid w:val="00B90037"/>
    <w:rsid w:val="00B9042F"/>
    <w:rsid w:val="00B91EF3"/>
    <w:rsid w:val="00B93B91"/>
    <w:rsid w:val="00B95D7E"/>
    <w:rsid w:val="00BA1386"/>
    <w:rsid w:val="00BA1CC0"/>
    <w:rsid w:val="00BA3F0A"/>
    <w:rsid w:val="00BA5387"/>
    <w:rsid w:val="00BB1BF6"/>
    <w:rsid w:val="00BB24CC"/>
    <w:rsid w:val="00BB3B1E"/>
    <w:rsid w:val="00BB3B96"/>
    <w:rsid w:val="00BB4017"/>
    <w:rsid w:val="00BB52D3"/>
    <w:rsid w:val="00BB5FFD"/>
    <w:rsid w:val="00BB644F"/>
    <w:rsid w:val="00BC09E2"/>
    <w:rsid w:val="00BC2647"/>
    <w:rsid w:val="00BC2D55"/>
    <w:rsid w:val="00BC4716"/>
    <w:rsid w:val="00BC7685"/>
    <w:rsid w:val="00BC7793"/>
    <w:rsid w:val="00BD2090"/>
    <w:rsid w:val="00BD5951"/>
    <w:rsid w:val="00BD6680"/>
    <w:rsid w:val="00BD7A83"/>
    <w:rsid w:val="00BE0FD8"/>
    <w:rsid w:val="00BE12CA"/>
    <w:rsid w:val="00BE1390"/>
    <w:rsid w:val="00BE1A53"/>
    <w:rsid w:val="00BE1ECA"/>
    <w:rsid w:val="00BE3361"/>
    <w:rsid w:val="00BE7CA3"/>
    <w:rsid w:val="00BF1DD8"/>
    <w:rsid w:val="00BF1E48"/>
    <w:rsid w:val="00BF1ED7"/>
    <w:rsid w:val="00BF2A3B"/>
    <w:rsid w:val="00BF7520"/>
    <w:rsid w:val="00BF76A4"/>
    <w:rsid w:val="00C003D5"/>
    <w:rsid w:val="00C00D5F"/>
    <w:rsid w:val="00C01167"/>
    <w:rsid w:val="00C0150A"/>
    <w:rsid w:val="00C031B9"/>
    <w:rsid w:val="00C057D1"/>
    <w:rsid w:val="00C07012"/>
    <w:rsid w:val="00C07E79"/>
    <w:rsid w:val="00C10DF5"/>
    <w:rsid w:val="00C1174C"/>
    <w:rsid w:val="00C12695"/>
    <w:rsid w:val="00C12A1C"/>
    <w:rsid w:val="00C12F5C"/>
    <w:rsid w:val="00C15A70"/>
    <w:rsid w:val="00C16201"/>
    <w:rsid w:val="00C177FF"/>
    <w:rsid w:val="00C20E56"/>
    <w:rsid w:val="00C21482"/>
    <w:rsid w:val="00C215FE"/>
    <w:rsid w:val="00C228EF"/>
    <w:rsid w:val="00C25949"/>
    <w:rsid w:val="00C275B6"/>
    <w:rsid w:val="00C27B3B"/>
    <w:rsid w:val="00C3032D"/>
    <w:rsid w:val="00C33A3A"/>
    <w:rsid w:val="00C355DF"/>
    <w:rsid w:val="00C3666A"/>
    <w:rsid w:val="00C37ED4"/>
    <w:rsid w:val="00C4035D"/>
    <w:rsid w:val="00C40377"/>
    <w:rsid w:val="00C4086E"/>
    <w:rsid w:val="00C4143C"/>
    <w:rsid w:val="00C43A21"/>
    <w:rsid w:val="00C45027"/>
    <w:rsid w:val="00C47A7D"/>
    <w:rsid w:val="00C506FC"/>
    <w:rsid w:val="00C52EA4"/>
    <w:rsid w:val="00C5401C"/>
    <w:rsid w:val="00C55D0C"/>
    <w:rsid w:val="00C57C9A"/>
    <w:rsid w:val="00C60500"/>
    <w:rsid w:val="00C71F61"/>
    <w:rsid w:val="00C72411"/>
    <w:rsid w:val="00C745D0"/>
    <w:rsid w:val="00C748F6"/>
    <w:rsid w:val="00C74C81"/>
    <w:rsid w:val="00C76A7C"/>
    <w:rsid w:val="00C7701A"/>
    <w:rsid w:val="00C82221"/>
    <w:rsid w:val="00C822F2"/>
    <w:rsid w:val="00C82836"/>
    <w:rsid w:val="00C85C19"/>
    <w:rsid w:val="00C90DCA"/>
    <w:rsid w:val="00C90F70"/>
    <w:rsid w:val="00C91303"/>
    <w:rsid w:val="00C9141E"/>
    <w:rsid w:val="00C917F0"/>
    <w:rsid w:val="00C91DDE"/>
    <w:rsid w:val="00C937AD"/>
    <w:rsid w:val="00C943CF"/>
    <w:rsid w:val="00C95881"/>
    <w:rsid w:val="00CA075E"/>
    <w:rsid w:val="00CA09BA"/>
    <w:rsid w:val="00CA0B17"/>
    <w:rsid w:val="00CA17E1"/>
    <w:rsid w:val="00CA1B74"/>
    <w:rsid w:val="00CA4183"/>
    <w:rsid w:val="00CA466A"/>
    <w:rsid w:val="00CA49BD"/>
    <w:rsid w:val="00CA5097"/>
    <w:rsid w:val="00CA57F1"/>
    <w:rsid w:val="00CA5CAF"/>
    <w:rsid w:val="00CB2C36"/>
    <w:rsid w:val="00CC24E2"/>
    <w:rsid w:val="00CC3FB5"/>
    <w:rsid w:val="00CC572D"/>
    <w:rsid w:val="00CC6929"/>
    <w:rsid w:val="00CD27EA"/>
    <w:rsid w:val="00CD3637"/>
    <w:rsid w:val="00CD58F7"/>
    <w:rsid w:val="00CD6139"/>
    <w:rsid w:val="00CD6B0F"/>
    <w:rsid w:val="00CE1134"/>
    <w:rsid w:val="00CE2FD3"/>
    <w:rsid w:val="00CE4445"/>
    <w:rsid w:val="00CE4637"/>
    <w:rsid w:val="00CE6779"/>
    <w:rsid w:val="00CE70E1"/>
    <w:rsid w:val="00CF42D9"/>
    <w:rsid w:val="00CF4680"/>
    <w:rsid w:val="00CF758C"/>
    <w:rsid w:val="00CF76C5"/>
    <w:rsid w:val="00CF7D16"/>
    <w:rsid w:val="00D00E7D"/>
    <w:rsid w:val="00D033A3"/>
    <w:rsid w:val="00D03810"/>
    <w:rsid w:val="00D03981"/>
    <w:rsid w:val="00D03CA7"/>
    <w:rsid w:val="00D05C0A"/>
    <w:rsid w:val="00D108AA"/>
    <w:rsid w:val="00D11C40"/>
    <w:rsid w:val="00D11EBD"/>
    <w:rsid w:val="00D143B2"/>
    <w:rsid w:val="00D15001"/>
    <w:rsid w:val="00D203A4"/>
    <w:rsid w:val="00D21F63"/>
    <w:rsid w:val="00D22A68"/>
    <w:rsid w:val="00D2308D"/>
    <w:rsid w:val="00D23A63"/>
    <w:rsid w:val="00D24FB9"/>
    <w:rsid w:val="00D252B3"/>
    <w:rsid w:val="00D25D3C"/>
    <w:rsid w:val="00D27721"/>
    <w:rsid w:val="00D32A30"/>
    <w:rsid w:val="00D3596E"/>
    <w:rsid w:val="00D42F67"/>
    <w:rsid w:val="00D4672D"/>
    <w:rsid w:val="00D46E9D"/>
    <w:rsid w:val="00D47872"/>
    <w:rsid w:val="00D513D3"/>
    <w:rsid w:val="00D545A9"/>
    <w:rsid w:val="00D62DD8"/>
    <w:rsid w:val="00D67C8C"/>
    <w:rsid w:val="00D75016"/>
    <w:rsid w:val="00D7669D"/>
    <w:rsid w:val="00D77E06"/>
    <w:rsid w:val="00D80577"/>
    <w:rsid w:val="00D81FB2"/>
    <w:rsid w:val="00D838E5"/>
    <w:rsid w:val="00D83D9B"/>
    <w:rsid w:val="00D845DA"/>
    <w:rsid w:val="00D84C88"/>
    <w:rsid w:val="00D8710D"/>
    <w:rsid w:val="00D912B9"/>
    <w:rsid w:val="00D94738"/>
    <w:rsid w:val="00D94B02"/>
    <w:rsid w:val="00D94BDF"/>
    <w:rsid w:val="00DA0B95"/>
    <w:rsid w:val="00DA0BF2"/>
    <w:rsid w:val="00DA1A7D"/>
    <w:rsid w:val="00DA1D5A"/>
    <w:rsid w:val="00DA3F54"/>
    <w:rsid w:val="00DA6850"/>
    <w:rsid w:val="00DB10F1"/>
    <w:rsid w:val="00DB2930"/>
    <w:rsid w:val="00DB4D29"/>
    <w:rsid w:val="00DB5581"/>
    <w:rsid w:val="00DB69F4"/>
    <w:rsid w:val="00DB6BCB"/>
    <w:rsid w:val="00DB7B44"/>
    <w:rsid w:val="00DC6215"/>
    <w:rsid w:val="00DC64E4"/>
    <w:rsid w:val="00DC68CC"/>
    <w:rsid w:val="00DC77CA"/>
    <w:rsid w:val="00DC7B94"/>
    <w:rsid w:val="00DD0B98"/>
    <w:rsid w:val="00DD1625"/>
    <w:rsid w:val="00DD1AFF"/>
    <w:rsid w:val="00DD3BA8"/>
    <w:rsid w:val="00DD41F9"/>
    <w:rsid w:val="00DD4EA3"/>
    <w:rsid w:val="00DD560E"/>
    <w:rsid w:val="00DD6316"/>
    <w:rsid w:val="00DD782E"/>
    <w:rsid w:val="00DE3D6B"/>
    <w:rsid w:val="00DE41C6"/>
    <w:rsid w:val="00DE50D1"/>
    <w:rsid w:val="00DE5887"/>
    <w:rsid w:val="00DF15AD"/>
    <w:rsid w:val="00DF32A5"/>
    <w:rsid w:val="00DF66E4"/>
    <w:rsid w:val="00E00684"/>
    <w:rsid w:val="00E0166D"/>
    <w:rsid w:val="00E0179A"/>
    <w:rsid w:val="00E02208"/>
    <w:rsid w:val="00E03744"/>
    <w:rsid w:val="00E037EE"/>
    <w:rsid w:val="00E11292"/>
    <w:rsid w:val="00E159C7"/>
    <w:rsid w:val="00E2056B"/>
    <w:rsid w:val="00E22F68"/>
    <w:rsid w:val="00E234E5"/>
    <w:rsid w:val="00E24311"/>
    <w:rsid w:val="00E2491F"/>
    <w:rsid w:val="00E256A0"/>
    <w:rsid w:val="00E32D9F"/>
    <w:rsid w:val="00E339A4"/>
    <w:rsid w:val="00E3476B"/>
    <w:rsid w:val="00E34D1B"/>
    <w:rsid w:val="00E351A6"/>
    <w:rsid w:val="00E413A5"/>
    <w:rsid w:val="00E4269E"/>
    <w:rsid w:val="00E43F32"/>
    <w:rsid w:val="00E4660B"/>
    <w:rsid w:val="00E46A34"/>
    <w:rsid w:val="00E46DB4"/>
    <w:rsid w:val="00E50613"/>
    <w:rsid w:val="00E518D9"/>
    <w:rsid w:val="00E52EE6"/>
    <w:rsid w:val="00E5400D"/>
    <w:rsid w:val="00E555D6"/>
    <w:rsid w:val="00E56424"/>
    <w:rsid w:val="00E5745D"/>
    <w:rsid w:val="00E60E9E"/>
    <w:rsid w:val="00E62908"/>
    <w:rsid w:val="00E63DC6"/>
    <w:rsid w:val="00E66BA3"/>
    <w:rsid w:val="00E67F1A"/>
    <w:rsid w:val="00E72F19"/>
    <w:rsid w:val="00E75687"/>
    <w:rsid w:val="00E778E7"/>
    <w:rsid w:val="00E83BB4"/>
    <w:rsid w:val="00E902D2"/>
    <w:rsid w:val="00E91B44"/>
    <w:rsid w:val="00E9312A"/>
    <w:rsid w:val="00E9537A"/>
    <w:rsid w:val="00E96546"/>
    <w:rsid w:val="00E96871"/>
    <w:rsid w:val="00E96A0E"/>
    <w:rsid w:val="00E97665"/>
    <w:rsid w:val="00EA3DCD"/>
    <w:rsid w:val="00EA4DD7"/>
    <w:rsid w:val="00EB0F53"/>
    <w:rsid w:val="00EB2C36"/>
    <w:rsid w:val="00EB2DB0"/>
    <w:rsid w:val="00EB337F"/>
    <w:rsid w:val="00EB6E01"/>
    <w:rsid w:val="00EB7004"/>
    <w:rsid w:val="00EC0271"/>
    <w:rsid w:val="00EC0E2F"/>
    <w:rsid w:val="00EC0E87"/>
    <w:rsid w:val="00EC2BA9"/>
    <w:rsid w:val="00EC37EF"/>
    <w:rsid w:val="00EC43FF"/>
    <w:rsid w:val="00EC4C58"/>
    <w:rsid w:val="00EE3E75"/>
    <w:rsid w:val="00EE4DC3"/>
    <w:rsid w:val="00EE545C"/>
    <w:rsid w:val="00EE62A5"/>
    <w:rsid w:val="00EE692E"/>
    <w:rsid w:val="00EE761D"/>
    <w:rsid w:val="00EF2B16"/>
    <w:rsid w:val="00EF3B00"/>
    <w:rsid w:val="00EF45EE"/>
    <w:rsid w:val="00F02D0C"/>
    <w:rsid w:val="00F02D22"/>
    <w:rsid w:val="00F069D7"/>
    <w:rsid w:val="00F06EEC"/>
    <w:rsid w:val="00F15450"/>
    <w:rsid w:val="00F155DF"/>
    <w:rsid w:val="00F17C6F"/>
    <w:rsid w:val="00F17D7F"/>
    <w:rsid w:val="00F21020"/>
    <w:rsid w:val="00F220CB"/>
    <w:rsid w:val="00F23FF3"/>
    <w:rsid w:val="00F26BCF"/>
    <w:rsid w:val="00F26BF6"/>
    <w:rsid w:val="00F27485"/>
    <w:rsid w:val="00F27959"/>
    <w:rsid w:val="00F3029C"/>
    <w:rsid w:val="00F308C3"/>
    <w:rsid w:val="00F308D4"/>
    <w:rsid w:val="00F30DC8"/>
    <w:rsid w:val="00F313A0"/>
    <w:rsid w:val="00F32D09"/>
    <w:rsid w:val="00F3459D"/>
    <w:rsid w:val="00F35FB8"/>
    <w:rsid w:val="00F37868"/>
    <w:rsid w:val="00F37D37"/>
    <w:rsid w:val="00F43AE6"/>
    <w:rsid w:val="00F449CC"/>
    <w:rsid w:val="00F44C3E"/>
    <w:rsid w:val="00F44E14"/>
    <w:rsid w:val="00F45380"/>
    <w:rsid w:val="00F45844"/>
    <w:rsid w:val="00F45EFE"/>
    <w:rsid w:val="00F467A8"/>
    <w:rsid w:val="00F50DBF"/>
    <w:rsid w:val="00F56B7D"/>
    <w:rsid w:val="00F61792"/>
    <w:rsid w:val="00F6200C"/>
    <w:rsid w:val="00F62BC3"/>
    <w:rsid w:val="00F62C63"/>
    <w:rsid w:val="00F637B2"/>
    <w:rsid w:val="00F64F80"/>
    <w:rsid w:val="00F666EF"/>
    <w:rsid w:val="00F67530"/>
    <w:rsid w:val="00F70235"/>
    <w:rsid w:val="00F70430"/>
    <w:rsid w:val="00F722CF"/>
    <w:rsid w:val="00F755BA"/>
    <w:rsid w:val="00F75D61"/>
    <w:rsid w:val="00F767BD"/>
    <w:rsid w:val="00F81640"/>
    <w:rsid w:val="00F8252A"/>
    <w:rsid w:val="00F83BF7"/>
    <w:rsid w:val="00F843AB"/>
    <w:rsid w:val="00F92141"/>
    <w:rsid w:val="00F9343A"/>
    <w:rsid w:val="00F93B73"/>
    <w:rsid w:val="00F97C98"/>
    <w:rsid w:val="00FA3598"/>
    <w:rsid w:val="00FA57BD"/>
    <w:rsid w:val="00FA5C05"/>
    <w:rsid w:val="00FB0588"/>
    <w:rsid w:val="00FB1C38"/>
    <w:rsid w:val="00FB2DB9"/>
    <w:rsid w:val="00FB4239"/>
    <w:rsid w:val="00FB633D"/>
    <w:rsid w:val="00FB6B90"/>
    <w:rsid w:val="00FB7645"/>
    <w:rsid w:val="00FC0462"/>
    <w:rsid w:val="00FC40CF"/>
    <w:rsid w:val="00FC495E"/>
    <w:rsid w:val="00FC518A"/>
    <w:rsid w:val="00FD167C"/>
    <w:rsid w:val="00FD183F"/>
    <w:rsid w:val="00FD7FBD"/>
    <w:rsid w:val="00FE0E13"/>
    <w:rsid w:val="00FE1288"/>
    <w:rsid w:val="00FE1F14"/>
    <w:rsid w:val="00FE2ABB"/>
    <w:rsid w:val="00FE3533"/>
    <w:rsid w:val="00FE3840"/>
    <w:rsid w:val="00FE3B14"/>
    <w:rsid w:val="00FE6BBE"/>
    <w:rsid w:val="00FE6D43"/>
    <w:rsid w:val="00FF0667"/>
    <w:rsid w:val="00FF3FD9"/>
    <w:rsid w:val="01121477"/>
    <w:rsid w:val="01145305"/>
    <w:rsid w:val="013D6CFD"/>
    <w:rsid w:val="0147273E"/>
    <w:rsid w:val="014866B8"/>
    <w:rsid w:val="015A5E28"/>
    <w:rsid w:val="01862F2E"/>
    <w:rsid w:val="01944142"/>
    <w:rsid w:val="01C20E54"/>
    <w:rsid w:val="021F317B"/>
    <w:rsid w:val="0230530E"/>
    <w:rsid w:val="025653F1"/>
    <w:rsid w:val="02666D84"/>
    <w:rsid w:val="026E6A4C"/>
    <w:rsid w:val="02791597"/>
    <w:rsid w:val="028E420F"/>
    <w:rsid w:val="029C12D5"/>
    <w:rsid w:val="02C92D7A"/>
    <w:rsid w:val="02F83111"/>
    <w:rsid w:val="03041C80"/>
    <w:rsid w:val="03177B1D"/>
    <w:rsid w:val="035721A3"/>
    <w:rsid w:val="03881219"/>
    <w:rsid w:val="038E1106"/>
    <w:rsid w:val="03AF0E7E"/>
    <w:rsid w:val="03D83B03"/>
    <w:rsid w:val="044A22EE"/>
    <w:rsid w:val="045014BC"/>
    <w:rsid w:val="04B168CB"/>
    <w:rsid w:val="051133A3"/>
    <w:rsid w:val="051C2316"/>
    <w:rsid w:val="0575521B"/>
    <w:rsid w:val="05826C7D"/>
    <w:rsid w:val="05C32EB1"/>
    <w:rsid w:val="05C84C19"/>
    <w:rsid w:val="05EB5D9F"/>
    <w:rsid w:val="062877A5"/>
    <w:rsid w:val="06533955"/>
    <w:rsid w:val="066A0ECE"/>
    <w:rsid w:val="06BE2930"/>
    <w:rsid w:val="06FD17A3"/>
    <w:rsid w:val="0727299A"/>
    <w:rsid w:val="07321210"/>
    <w:rsid w:val="07401B61"/>
    <w:rsid w:val="0747009A"/>
    <w:rsid w:val="074C7D5B"/>
    <w:rsid w:val="075217E2"/>
    <w:rsid w:val="07624268"/>
    <w:rsid w:val="076D0B59"/>
    <w:rsid w:val="07863010"/>
    <w:rsid w:val="07B919AE"/>
    <w:rsid w:val="07E03123"/>
    <w:rsid w:val="082C7F4A"/>
    <w:rsid w:val="083B63D0"/>
    <w:rsid w:val="084376EB"/>
    <w:rsid w:val="08B238DE"/>
    <w:rsid w:val="08C4392A"/>
    <w:rsid w:val="08E25609"/>
    <w:rsid w:val="08EA7690"/>
    <w:rsid w:val="08F94313"/>
    <w:rsid w:val="09111577"/>
    <w:rsid w:val="095406A7"/>
    <w:rsid w:val="095831F3"/>
    <w:rsid w:val="097A7CFA"/>
    <w:rsid w:val="099F7CBA"/>
    <w:rsid w:val="09AE3D96"/>
    <w:rsid w:val="09D20C3C"/>
    <w:rsid w:val="09D3210B"/>
    <w:rsid w:val="09ED6B76"/>
    <w:rsid w:val="0A083029"/>
    <w:rsid w:val="0A3107C4"/>
    <w:rsid w:val="0A317493"/>
    <w:rsid w:val="0A4608D0"/>
    <w:rsid w:val="0A8D6065"/>
    <w:rsid w:val="0AA25B53"/>
    <w:rsid w:val="0B1925B4"/>
    <w:rsid w:val="0B194576"/>
    <w:rsid w:val="0B477ED4"/>
    <w:rsid w:val="0B5A5629"/>
    <w:rsid w:val="0B63444F"/>
    <w:rsid w:val="0B7D603A"/>
    <w:rsid w:val="0B8B6C3D"/>
    <w:rsid w:val="0BC24256"/>
    <w:rsid w:val="0C1B12C3"/>
    <w:rsid w:val="0C2C593B"/>
    <w:rsid w:val="0C4552A4"/>
    <w:rsid w:val="0C6311EE"/>
    <w:rsid w:val="0C865982"/>
    <w:rsid w:val="0C8850B4"/>
    <w:rsid w:val="0CAD1CBA"/>
    <w:rsid w:val="0CB1351A"/>
    <w:rsid w:val="0CC01C56"/>
    <w:rsid w:val="0D2D0233"/>
    <w:rsid w:val="0D4A79E5"/>
    <w:rsid w:val="0D897E8F"/>
    <w:rsid w:val="0DB3052E"/>
    <w:rsid w:val="0DCF00AE"/>
    <w:rsid w:val="0DD239ED"/>
    <w:rsid w:val="0E213E13"/>
    <w:rsid w:val="0E217FC0"/>
    <w:rsid w:val="0E222F46"/>
    <w:rsid w:val="0E2331BE"/>
    <w:rsid w:val="0E505302"/>
    <w:rsid w:val="0E8E58C6"/>
    <w:rsid w:val="0E9116A6"/>
    <w:rsid w:val="0E9213CA"/>
    <w:rsid w:val="0EB76607"/>
    <w:rsid w:val="0ECA6BEE"/>
    <w:rsid w:val="0F18486C"/>
    <w:rsid w:val="0F424A60"/>
    <w:rsid w:val="0F512CC7"/>
    <w:rsid w:val="0F5B6725"/>
    <w:rsid w:val="0F6738D1"/>
    <w:rsid w:val="0F872C91"/>
    <w:rsid w:val="0FC257D5"/>
    <w:rsid w:val="0FC557C7"/>
    <w:rsid w:val="0FCE77E6"/>
    <w:rsid w:val="0FCF30B9"/>
    <w:rsid w:val="0FDC4793"/>
    <w:rsid w:val="0FEC3DAC"/>
    <w:rsid w:val="103838EB"/>
    <w:rsid w:val="109851FF"/>
    <w:rsid w:val="10AA4C4E"/>
    <w:rsid w:val="10C208F3"/>
    <w:rsid w:val="10CA7128"/>
    <w:rsid w:val="10E066A0"/>
    <w:rsid w:val="10E66E1E"/>
    <w:rsid w:val="11083FD3"/>
    <w:rsid w:val="110C5BD5"/>
    <w:rsid w:val="111B17FD"/>
    <w:rsid w:val="11302FE8"/>
    <w:rsid w:val="113E2AE2"/>
    <w:rsid w:val="117265F3"/>
    <w:rsid w:val="11DA734B"/>
    <w:rsid w:val="11FC74B0"/>
    <w:rsid w:val="126D6C92"/>
    <w:rsid w:val="1270782D"/>
    <w:rsid w:val="128D7CD0"/>
    <w:rsid w:val="12966FEA"/>
    <w:rsid w:val="12BF73FF"/>
    <w:rsid w:val="12CF071F"/>
    <w:rsid w:val="12D73B4A"/>
    <w:rsid w:val="12F628A1"/>
    <w:rsid w:val="13101EC2"/>
    <w:rsid w:val="1376014B"/>
    <w:rsid w:val="137737EC"/>
    <w:rsid w:val="138470DC"/>
    <w:rsid w:val="138D7DB3"/>
    <w:rsid w:val="139B60E7"/>
    <w:rsid w:val="13B64FCB"/>
    <w:rsid w:val="13ED796F"/>
    <w:rsid w:val="14014360"/>
    <w:rsid w:val="14182F26"/>
    <w:rsid w:val="14337A39"/>
    <w:rsid w:val="146F1C24"/>
    <w:rsid w:val="14920A16"/>
    <w:rsid w:val="14937FE8"/>
    <w:rsid w:val="14A36987"/>
    <w:rsid w:val="14F015E2"/>
    <w:rsid w:val="14F22571"/>
    <w:rsid w:val="150C6E9F"/>
    <w:rsid w:val="15284367"/>
    <w:rsid w:val="153662C2"/>
    <w:rsid w:val="15653D05"/>
    <w:rsid w:val="15686C1F"/>
    <w:rsid w:val="15E871E6"/>
    <w:rsid w:val="164C0C28"/>
    <w:rsid w:val="164F7F5D"/>
    <w:rsid w:val="16645D9B"/>
    <w:rsid w:val="16CF0AEE"/>
    <w:rsid w:val="16F1601D"/>
    <w:rsid w:val="176E0727"/>
    <w:rsid w:val="1773148C"/>
    <w:rsid w:val="17BB4CC8"/>
    <w:rsid w:val="17D1354A"/>
    <w:rsid w:val="17DF3985"/>
    <w:rsid w:val="18156714"/>
    <w:rsid w:val="18521348"/>
    <w:rsid w:val="18557230"/>
    <w:rsid w:val="18652125"/>
    <w:rsid w:val="188929B3"/>
    <w:rsid w:val="18A05200"/>
    <w:rsid w:val="18D330A7"/>
    <w:rsid w:val="18FC0CFC"/>
    <w:rsid w:val="19243F33"/>
    <w:rsid w:val="19431124"/>
    <w:rsid w:val="19542593"/>
    <w:rsid w:val="196D14B8"/>
    <w:rsid w:val="198C65EF"/>
    <w:rsid w:val="19952FDE"/>
    <w:rsid w:val="19B110AD"/>
    <w:rsid w:val="19B46AA8"/>
    <w:rsid w:val="19B81090"/>
    <w:rsid w:val="19DB1EE2"/>
    <w:rsid w:val="19DD0F23"/>
    <w:rsid w:val="19ED26F1"/>
    <w:rsid w:val="1A113EE2"/>
    <w:rsid w:val="1A292032"/>
    <w:rsid w:val="1A3A65D5"/>
    <w:rsid w:val="1A810566"/>
    <w:rsid w:val="1A982280"/>
    <w:rsid w:val="1A9D26B0"/>
    <w:rsid w:val="1AA97DDF"/>
    <w:rsid w:val="1AB12D73"/>
    <w:rsid w:val="1ACB52DA"/>
    <w:rsid w:val="1B1D6EC9"/>
    <w:rsid w:val="1B700147"/>
    <w:rsid w:val="1B7E3567"/>
    <w:rsid w:val="1B806F4D"/>
    <w:rsid w:val="1BAA391C"/>
    <w:rsid w:val="1BEB33C1"/>
    <w:rsid w:val="1C1F1809"/>
    <w:rsid w:val="1C691EC1"/>
    <w:rsid w:val="1C7324B0"/>
    <w:rsid w:val="1CA3502D"/>
    <w:rsid w:val="1CAB54B9"/>
    <w:rsid w:val="1CDB31B8"/>
    <w:rsid w:val="1D8D4AE0"/>
    <w:rsid w:val="1D9329E1"/>
    <w:rsid w:val="1DA115E0"/>
    <w:rsid w:val="1DAA4A60"/>
    <w:rsid w:val="1DDD304A"/>
    <w:rsid w:val="1DE635F2"/>
    <w:rsid w:val="1DF47009"/>
    <w:rsid w:val="1DF87041"/>
    <w:rsid w:val="1E1B5597"/>
    <w:rsid w:val="1E22036C"/>
    <w:rsid w:val="1E4D4D0D"/>
    <w:rsid w:val="1E522628"/>
    <w:rsid w:val="1E572915"/>
    <w:rsid w:val="1E5D0266"/>
    <w:rsid w:val="1E7D6550"/>
    <w:rsid w:val="1E867A17"/>
    <w:rsid w:val="1EB407E5"/>
    <w:rsid w:val="1ED72CB4"/>
    <w:rsid w:val="1EE3665D"/>
    <w:rsid w:val="1F0E70D7"/>
    <w:rsid w:val="1F433567"/>
    <w:rsid w:val="1F831523"/>
    <w:rsid w:val="1FA50847"/>
    <w:rsid w:val="1FB12231"/>
    <w:rsid w:val="1FC96D22"/>
    <w:rsid w:val="1FEB0E16"/>
    <w:rsid w:val="1FEF0B58"/>
    <w:rsid w:val="202A0DD4"/>
    <w:rsid w:val="20362233"/>
    <w:rsid w:val="20430FA0"/>
    <w:rsid w:val="20565ECE"/>
    <w:rsid w:val="20A82A20"/>
    <w:rsid w:val="20FD5365"/>
    <w:rsid w:val="210A2321"/>
    <w:rsid w:val="21312416"/>
    <w:rsid w:val="216D7952"/>
    <w:rsid w:val="2181057D"/>
    <w:rsid w:val="21B57795"/>
    <w:rsid w:val="21D85663"/>
    <w:rsid w:val="21DD2016"/>
    <w:rsid w:val="21DD2D7A"/>
    <w:rsid w:val="220671D1"/>
    <w:rsid w:val="224D2617"/>
    <w:rsid w:val="22503A7F"/>
    <w:rsid w:val="227F4B6E"/>
    <w:rsid w:val="229A245C"/>
    <w:rsid w:val="229A32E6"/>
    <w:rsid w:val="22BA674C"/>
    <w:rsid w:val="22CC00CB"/>
    <w:rsid w:val="22CE2EBA"/>
    <w:rsid w:val="22CF1704"/>
    <w:rsid w:val="22D55975"/>
    <w:rsid w:val="22DF363F"/>
    <w:rsid w:val="230A7070"/>
    <w:rsid w:val="230E7029"/>
    <w:rsid w:val="23110AA0"/>
    <w:rsid w:val="23195BD9"/>
    <w:rsid w:val="23576DFB"/>
    <w:rsid w:val="23647218"/>
    <w:rsid w:val="236D5CE2"/>
    <w:rsid w:val="23831BC1"/>
    <w:rsid w:val="238D2E65"/>
    <w:rsid w:val="23AF7008"/>
    <w:rsid w:val="23CD357E"/>
    <w:rsid w:val="23E20D5E"/>
    <w:rsid w:val="23FC7E5E"/>
    <w:rsid w:val="24152018"/>
    <w:rsid w:val="24334ADF"/>
    <w:rsid w:val="243E4ACA"/>
    <w:rsid w:val="246A0B9D"/>
    <w:rsid w:val="246D02C2"/>
    <w:rsid w:val="24DC6E8B"/>
    <w:rsid w:val="24FF7CB0"/>
    <w:rsid w:val="250453E1"/>
    <w:rsid w:val="25063788"/>
    <w:rsid w:val="250D5139"/>
    <w:rsid w:val="254F1AEB"/>
    <w:rsid w:val="25847965"/>
    <w:rsid w:val="258D15BA"/>
    <w:rsid w:val="25A73C9B"/>
    <w:rsid w:val="25AF10E5"/>
    <w:rsid w:val="25D544AD"/>
    <w:rsid w:val="25E93E49"/>
    <w:rsid w:val="260136B0"/>
    <w:rsid w:val="260B614E"/>
    <w:rsid w:val="26332F01"/>
    <w:rsid w:val="2663212B"/>
    <w:rsid w:val="267273A8"/>
    <w:rsid w:val="269E2FD9"/>
    <w:rsid w:val="26CE7507"/>
    <w:rsid w:val="26DE0863"/>
    <w:rsid w:val="26EF0407"/>
    <w:rsid w:val="26F513AC"/>
    <w:rsid w:val="27126418"/>
    <w:rsid w:val="272A3B22"/>
    <w:rsid w:val="274749DE"/>
    <w:rsid w:val="2752633E"/>
    <w:rsid w:val="275D08B4"/>
    <w:rsid w:val="277A7F0D"/>
    <w:rsid w:val="279C0B0A"/>
    <w:rsid w:val="27D549D2"/>
    <w:rsid w:val="280D6A50"/>
    <w:rsid w:val="2811227B"/>
    <w:rsid w:val="285A78B4"/>
    <w:rsid w:val="2866753F"/>
    <w:rsid w:val="286D2B6B"/>
    <w:rsid w:val="28831B12"/>
    <w:rsid w:val="28867F18"/>
    <w:rsid w:val="28945466"/>
    <w:rsid w:val="28B42071"/>
    <w:rsid w:val="28C25F15"/>
    <w:rsid w:val="28C6750E"/>
    <w:rsid w:val="28D65034"/>
    <w:rsid w:val="28D70E03"/>
    <w:rsid w:val="28EF219A"/>
    <w:rsid w:val="28F031C0"/>
    <w:rsid w:val="291E2552"/>
    <w:rsid w:val="296C7D53"/>
    <w:rsid w:val="29744E4C"/>
    <w:rsid w:val="29824389"/>
    <w:rsid w:val="299D3EA7"/>
    <w:rsid w:val="29E6679B"/>
    <w:rsid w:val="2A3364EE"/>
    <w:rsid w:val="2A3B3021"/>
    <w:rsid w:val="2A490567"/>
    <w:rsid w:val="2A5A350F"/>
    <w:rsid w:val="2A5C484B"/>
    <w:rsid w:val="2A70315D"/>
    <w:rsid w:val="2A72177D"/>
    <w:rsid w:val="2A891D16"/>
    <w:rsid w:val="2AA66129"/>
    <w:rsid w:val="2AB84C41"/>
    <w:rsid w:val="2AFE2766"/>
    <w:rsid w:val="2B007111"/>
    <w:rsid w:val="2B0D75E5"/>
    <w:rsid w:val="2B143BC7"/>
    <w:rsid w:val="2B6E1810"/>
    <w:rsid w:val="2B750B35"/>
    <w:rsid w:val="2B806D13"/>
    <w:rsid w:val="2B923FC4"/>
    <w:rsid w:val="2BF523AF"/>
    <w:rsid w:val="2BFB31B5"/>
    <w:rsid w:val="2C0D3B11"/>
    <w:rsid w:val="2C2E489B"/>
    <w:rsid w:val="2C32580F"/>
    <w:rsid w:val="2C597431"/>
    <w:rsid w:val="2C700871"/>
    <w:rsid w:val="2CB21FF7"/>
    <w:rsid w:val="2D032980"/>
    <w:rsid w:val="2D10073B"/>
    <w:rsid w:val="2D232DB9"/>
    <w:rsid w:val="2D543DC1"/>
    <w:rsid w:val="2D8A167D"/>
    <w:rsid w:val="2D9E7538"/>
    <w:rsid w:val="2DB02748"/>
    <w:rsid w:val="2DB93DA4"/>
    <w:rsid w:val="2E385F92"/>
    <w:rsid w:val="2E3D143C"/>
    <w:rsid w:val="2E3D2EAE"/>
    <w:rsid w:val="2EA04889"/>
    <w:rsid w:val="2EA744D2"/>
    <w:rsid w:val="2EC43AF0"/>
    <w:rsid w:val="2F186472"/>
    <w:rsid w:val="2F2B208F"/>
    <w:rsid w:val="2F516EAD"/>
    <w:rsid w:val="2F703578"/>
    <w:rsid w:val="2F8C729C"/>
    <w:rsid w:val="2F9D2F40"/>
    <w:rsid w:val="2FAE74BA"/>
    <w:rsid w:val="2FBA7740"/>
    <w:rsid w:val="2FBB6F27"/>
    <w:rsid w:val="2FF64CED"/>
    <w:rsid w:val="30132AE8"/>
    <w:rsid w:val="30307ACD"/>
    <w:rsid w:val="3042767B"/>
    <w:rsid w:val="304D2E2C"/>
    <w:rsid w:val="30826F13"/>
    <w:rsid w:val="30D04C9A"/>
    <w:rsid w:val="315020AF"/>
    <w:rsid w:val="31530458"/>
    <w:rsid w:val="31C173FD"/>
    <w:rsid w:val="32534CC6"/>
    <w:rsid w:val="32A22C71"/>
    <w:rsid w:val="32BD7141"/>
    <w:rsid w:val="330650EB"/>
    <w:rsid w:val="330B4B8C"/>
    <w:rsid w:val="3310400E"/>
    <w:rsid w:val="33624A8C"/>
    <w:rsid w:val="33720187"/>
    <w:rsid w:val="33887C8C"/>
    <w:rsid w:val="33A43569"/>
    <w:rsid w:val="33A76CEC"/>
    <w:rsid w:val="340B49D1"/>
    <w:rsid w:val="34230F43"/>
    <w:rsid w:val="34780800"/>
    <w:rsid w:val="347B2548"/>
    <w:rsid w:val="347F37FA"/>
    <w:rsid w:val="347F5FF7"/>
    <w:rsid w:val="348802F3"/>
    <w:rsid w:val="34F21667"/>
    <w:rsid w:val="3500645A"/>
    <w:rsid w:val="351F78F5"/>
    <w:rsid w:val="352E1967"/>
    <w:rsid w:val="355A14D5"/>
    <w:rsid w:val="356A7A1B"/>
    <w:rsid w:val="35A36E0D"/>
    <w:rsid w:val="35BA0E6A"/>
    <w:rsid w:val="360457B1"/>
    <w:rsid w:val="363E005E"/>
    <w:rsid w:val="36412231"/>
    <w:rsid w:val="36520699"/>
    <w:rsid w:val="36626075"/>
    <w:rsid w:val="368A1498"/>
    <w:rsid w:val="368F035C"/>
    <w:rsid w:val="369B6C6D"/>
    <w:rsid w:val="36AC6998"/>
    <w:rsid w:val="36AD14B5"/>
    <w:rsid w:val="36E579A1"/>
    <w:rsid w:val="37013B63"/>
    <w:rsid w:val="37375CB4"/>
    <w:rsid w:val="37464D86"/>
    <w:rsid w:val="37730EDC"/>
    <w:rsid w:val="37814BA2"/>
    <w:rsid w:val="379074E9"/>
    <w:rsid w:val="37D64A21"/>
    <w:rsid w:val="37DE756A"/>
    <w:rsid w:val="383E16DF"/>
    <w:rsid w:val="38446019"/>
    <w:rsid w:val="384A1928"/>
    <w:rsid w:val="384F1A86"/>
    <w:rsid w:val="38707F2B"/>
    <w:rsid w:val="389E68F4"/>
    <w:rsid w:val="390528C1"/>
    <w:rsid w:val="3942247C"/>
    <w:rsid w:val="39822318"/>
    <w:rsid w:val="39EE20AA"/>
    <w:rsid w:val="3A0A3301"/>
    <w:rsid w:val="3A116DA7"/>
    <w:rsid w:val="3A20040D"/>
    <w:rsid w:val="3A715E2E"/>
    <w:rsid w:val="3A9408E1"/>
    <w:rsid w:val="3AA947E5"/>
    <w:rsid w:val="3AB10EFB"/>
    <w:rsid w:val="3ACF0297"/>
    <w:rsid w:val="3AD94FE8"/>
    <w:rsid w:val="3AFC63D5"/>
    <w:rsid w:val="3B021368"/>
    <w:rsid w:val="3B150FF0"/>
    <w:rsid w:val="3B295C39"/>
    <w:rsid w:val="3B4D6FFC"/>
    <w:rsid w:val="3B770093"/>
    <w:rsid w:val="3B9043BE"/>
    <w:rsid w:val="3BC651FB"/>
    <w:rsid w:val="3C012E14"/>
    <w:rsid w:val="3C1D328E"/>
    <w:rsid w:val="3C263639"/>
    <w:rsid w:val="3C276745"/>
    <w:rsid w:val="3C2B63FD"/>
    <w:rsid w:val="3C310A4C"/>
    <w:rsid w:val="3C39392C"/>
    <w:rsid w:val="3C3B4861"/>
    <w:rsid w:val="3C6E6702"/>
    <w:rsid w:val="3C8100E5"/>
    <w:rsid w:val="3C921408"/>
    <w:rsid w:val="3CA06DF2"/>
    <w:rsid w:val="3CC6161B"/>
    <w:rsid w:val="3CEE0B90"/>
    <w:rsid w:val="3D2A38EC"/>
    <w:rsid w:val="3D7D2196"/>
    <w:rsid w:val="3D884D46"/>
    <w:rsid w:val="3DB16AE3"/>
    <w:rsid w:val="3DC644FB"/>
    <w:rsid w:val="3DF73E6C"/>
    <w:rsid w:val="3E034DD3"/>
    <w:rsid w:val="3E085D88"/>
    <w:rsid w:val="3E0D525E"/>
    <w:rsid w:val="3E106715"/>
    <w:rsid w:val="3E1739B2"/>
    <w:rsid w:val="3E657AFB"/>
    <w:rsid w:val="3E9F1469"/>
    <w:rsid w:val="3EEF2CDC"/>
    <w:rsid w:val="3F63606C"/>
    <w:rsid w:val="3F7B22C7"/>
    <w:rsid w:val="3F7E1B17"/>
    <w:rsid w:val="3F9A6469"/>
    <w:rsid w:val="3FA23DD6"/>
    <w:rsid w:val="3FCC062D"/>
    <w:rsid w:val="3FD00495"/>
    <w:rsid w:val="3FDE67FD"/>
    <w:rsid w:val="3FE108B9"/>
    <w:rsid w:val="3FEE4D7D"/>
    <w:rsid w:val="402B2CF6"/>
    <w:rsid w:val="403A452C"/>
    <w:rsid w:val="40761D92"/>
    <w:rsid w:val="40A709C4"/>
    <w:rsid w:val="40BC6744"/>
    <w:rsid w:val="40CA4DA2"/>
    <w:rsid w:val="40FE71EB"/>
    <w:rsid w:val="410D4F98"/>
    <w:rsid w:val="411E2568"/>
    <w:rsid w:val="413762A0"/>
    <w:rsid w:val="4149538C"/>
    <w:rsid w:val="415169EE"/>
    <w:rsid w:val="415F05BE"/>
    <w:rsid w:val="41626153"/>
    <w:rsid w:val="41920363"/>
    <w:rsid w:val="41C31509"/>
    <w:rsid w:val="41E51670"/>
    <w:rsid w:val="41E70664"/>
    <w:rsid w:val="41EB2B5B"/>
    <w:rsid w:val="42245F51"/>
    <w:rsid w:val="42286D5E"/>
    <w:rsid w:val="428041FB"/>
    <w:rsid w:val="42846D1D"/>
    <w:rsid w:val="42854A8E"/>
    <w:rsid w:val="42BF3071"/>
    <w:rsid w:val="42C947C4"/>
    <w:rsid w:val="42CA0F44"/>
    <w:rsid w:val="42CC14B6"/>
    <w:rsid w:val="42EE134B"/>
    <w:rsid w:val="43033F09"/>
    <w:rsid w:val="43052273"/>
    <w:rsid w:val="433A5B5F"/>
    <w:rsid w:val="434A0A2F"/>
    <w:rsid w:val="43580E4B"/>
    <w:rsid w:val="43704818"/>
    <w:rsid w:val="43A045D9"/>
    <w:rsid w:val="43BB1412"/>
    <w:rsid w:val="441D64E0"/>
    <w:rsid w:val="44205A48"/>
    <w:rsid w:val="44847658"/>
    <w:rsid w:val="44EA1B0F"/>
    <w:rsid w:val="450F57B8"/>
    <w:rsid w:val="451F607F"/>
    <w:rsid w:val="45212AC3"/>
    <w:rsid w:val="453520DD"/>
    <w:rsid w:val="454B02E1"/>
    <w:rsid w:val="454C0E04"/>
    <w:rsid w:val="457B0D86"/>
    <w:rsid w:val="457B2ED9"/>
    <w:rsid w:val="458B1EA6"/>
    <w:rsid w:val="45C22A1D"/>
    <w:rsid w:val="45C669C6"/>
    <w:rsid w:val="45C86670"/>
    <w:rsid w:val="45DA3A30"/>
    <w:rsid w:val="45FF0AE5"/>
    <w:rsid w:val="461B71AD"/>
    <w:rsid w:val="467E3878"/>
    <w:rsid w:val="46B81347"/>
    <w:rsid w:val="46BD37F6"/>
    <w:rsid w:val="46C8211A"/>
    <w:rsid w:val="46E91728"/>
    <w:rsid w:val="46F52647"/>
    <w:rsid w:val="470F14EC"/>
    <w:rsid w:val="47215904"/>
    <w:rsid w:val="472A4E2C"/>
    <w:rsid w:val="4761436D"/>
    <w:rsid w:val="47875F95"/>
    <w:rsid w:val="47B83167"/>
    <w:rsid w:val="47C24976"/>
    <w:rsid w:val="48003F8B"/>
    <w:rsid w:val="483D0289"/>
    <w:rsid w:val="48493191"/>
    <w:rsid w:val="4849706B"/>
    <w:rsid w:val="486405A1"/>
    <w:rsid w:val="486A5BC7"/>
    <w:rsid w:val="488F4673"/>
    <w:rsid w:val="489B7049"/>
    <w:rsid w:val="48BA6876"/>
    <w:rsid w:val="48F76335"/>
    <w:rsid w:val="49154DFC"/>
    <w:rsid w:val="496006AC"/>
    <w:rsid w:val="49771731"/>
    <w:rsid w:val="49B249C6"/>
    <w:rsid w:val="49F814CD"/>
    <w:rsid w:val="4A040382"/>
    <w:rsid w:val="4A192063"/>
    <w:rsid w:val="4A263ADB"/>
    <w:rsid w:val="4A323193"/>
    <w:rsid w:val="4A9554A8"/>
    <w:rsid w:val="4B0057F6"/>
    <w:rsid w:val="4B4B5735"/>
    <w:rsid w:val="4B69424F"/>
    <w:rsid w:val="4B7902E4"/>
    <w:rsid w:val="4B913FE6"/>
    <w:rsid w:val="4B970594"/>
    <w:rsid w:val="4BCA50E5"/>
    <w:rsid w:val="4BDA7C0D"/>
    <w:rsid w:val="4BF94F77"/>
    <w:rsid w:val="4C1766A2"/>
    <w:rsid w:val="4C1D0743"/>
    <w:rsid w:val="4C1E6FFB"/>
    <w:rsid w:val="4C2824ED"/>
    <w:rsid w:val="4C562F41"/>
    <w:rsid w:val="4C5D7531"/>
    <w:rsid w:val="4CBC4D6E"/>
    <w:rsid w:val="4CD537BC"/>
    <w:rsid w:val="4CD929FB"/>
    <w:rsid w:val="4CFE46D8"/>
    <w:rsid w:val="4D016648"/>
    <w:rsid w:val="4D6B7671"/>
    <w:rsid w:val="4D9140D8"/>
    <w:rsid w:val="4DA93768"/>
    <w:rsid w:val="4DAA41FD"/>
    <w:rsid w:val="4DBF6BFE"/>
    <w:rsid w:val="4DE17831"/>
    <w:rsid w:val="4DE66E2A"/>
    <w:rsid w:val="4E135200"/>
    <w:rsid w:val="4E220D53"/>
    <w:rsid w:val="4E2672C5"/>
    <w:rsid w:val="4E853C73"/>
    <w:rsid w:val="4E8C2577"/>
    <w:rsid w:val="4EA47297"/>
    <w:rsid w:val="4EBA103B"/>
    <w:rsid w:val="4EBA3624"/>
    <w:rsid w:val="4EC57B72"/>
    <w:rsid w:val="4EEA4B64"/>
    <w:rsid w:val="4EEE6568"/>
    <w:rsid w:val="4F1D642D"/>
    <w:rsid w:val="4F7C6052"/>
    <w:rsid w:val="4FC33B5D"/>
    <w:rsid w:val="4FC64AD3"/>
    <w:rsid w:val="4FD66AB1"/>
    <w:rsid w:val="4FF67D57"/>
    <w:rsid w:val="502A438E"/>
    <w:rsid w:val="508713E0"/>
    <w:rsid w:val="508B585E"/>
    <w:rsid w:val="5092021D"/>
    <w:rsid w:val="5092423F"/>
    <w:rsid w:val="50A119F1"/>
    <w:rsid w:val="50BE615C"/>
    <w:rsid w:val="50C1527A"/>
    <w:rsid w:val="50F44A8F"/>
    <w:rsid w:val="50FC72C0"/>
    <w:rsid w:val="51342AEC"/>
    <w:rsid w:val="513C6AA9"/>
    <w:rsid w:val="51452F28"/>
    <w:rsid w:val="51477A90"/>
    <w:rsid w:val="517B2B59"/>
    <w:rsid w:val="519727B6"/>
    <w:rsid w:val="51AB5A9B"/>
    <w:rsid w:val="51AF4948"/>
    <w:rsid w:val="51D5193E"/>
    <w:rsid w:val="51F276AA"/>
    <w:rsid w:val="52045999"/>
    <w:rsid w:val="521007AF"/>
    <w:rsid w:val="523B2D3D"/>
    <w:rsid w:val="525F7369"/>
    <w:rsid w:val="52705A69"/>
    <w:rsid w:val="52991EAF"/>
    <w:rsid w:val="52B93A81"/>
    <w:rsid w:val="52C565E8"/>
    <w:rsid w:val="52CB6478"/>
    <w:rsid w:val="52EB7C0A"/>
    <w:rsid w:val="52F33F79"/>
    <w:rsid w:val="532646D1"/>
    <w:rsid w:val="534C645B"/>
    <w:rsid w:val="53696CDF"/>
    <w:rsid w:val="53810FA0"/>
    <w:rsid w:val="53B56F31"/>
    <w:rsid w:val="53D60113"/>
    <w:rsid w:val="53F87504"/>
    <w:rsid w:val="548010C7"/>
    <w:rsid w:val="548244E8"/>
    <w:rsid w:val="548B2273"/>
    <w:rsid w:val="54B3313E"/>
    <w:rsid w:val="54B57BAB"/>
    <w:rsid w:val="54E40C1D"/>
    <w:rsid w:val="550F29D7"/>
    <w:rsid w:val="55214C86"/>
    <w:rsid w:val="554F1270"/>
    <w:rsid w:val="555E0A14"/>
    <w:rsid w:val="555E709A"/>
    <w:rsid w:val="55A05A97"/>
    <w:rsid w:val="55A30B0D"/>
    <w:rsid w:val="56024149"/>
    <w:rsid w:val="56047296"/>
    <w:rsid w:val="560A37F0"/>
    <w:rsid w:val="561E294F"/>
    <w:rsid w:val="5653678B"/>
    <w:rsid w:val="56604F08"/>
    <w:rsid w:val="566921DE"/>
    <w:rsid w:val="566A6944"/>
    <w:rsid w:val="56AA4AF1"/>
    <w:rsid w:val="56AA779F"/>
    <w:rsid w:val="56C56C7C"/>
    <w:rsid w:val="57501308"/>
    <w:rsid w:val="57981385"/>
    <w:rsid w:val="579D45DD"/>
    <w:rsid w:val="57A7142A"/>
    <w:rsid w:val="580B44E8"/>
    <w:rsid w:val="580E194B"/>
    <w:rsid w:val="582B70BD"/>
    <w:rsid w:val="583F0F63"/>
    <w:rsid w:val="58B54B36"/>
    <w:rsid w:val="58DB5B55"/>
    <w:rsid w:val="58E206FF"/>
    <w:rsid w:val="59331750"/>
    <w:rsid w:val="59340DF3"/>
    <w:rsid w:val="593D79BD"/>
    <w:rsid w:val="597C41F5"/>
    <w:rsid w:val="59B01943"/>
    <w:rsid w:val="59B20E6A"/>
    <w:rsid w:val="59B92F51"/>
    <w:rsid w:val="59DB1F8E"/>
    <w:rsid w:val="59E22606"/>
    <w:rsid w:val="59EC0430"/>
    <w:rsid w:val="59FF4472"/>
    <w:rsid w:val="5A09334D"/>
    <w:rsid w:val="5A4E3162"/>
    <w:rsid w:val="5A5E1EA6"/>
    <w:rsid w:val="5AA55E11"/>
    <w:rsid w:val="5AAB0C31"/>
    <w:rsid w:val="5AD7279B"/>
    <w:rsid w:val="5AD830A9"/>
    <w:rsid w:val="5AE92971"/>
    <w:rsid w:val="5B102BC9"/>
    <w:rsid w:val="5B534D14"/>
    <w:rsid w:val="5B62744C"/>
    <w:rsid w:val="5B637F69"/>
    <w:rsid w:val="5B662851"/>
    <w:rsid w:val="5B663F47"/>
    <w:rsid w:val="5B761893"/>
    <w:rsid w:val="5B780316"/>
    <w:rsid w:val="5B966D51"/>
    <w:rsid w:val="5BB45E45"/>
    <w:rsid w:val="5BB56760"/>
    <w:rsid w:val="5BCB7032"/>
    <w:rsid w:val="5BCD6F34"/>
    <w:rsid w:val="5BDA7D18"/>
    <w:rsid w:val="5BDD235F"/>
    <w:rsid w:val="5BDF4D13"/>
    <w:rsid w:val="5C44303A"/>
    <w:rsid w:val="5C452A7F"/>
    <w:rsid w:val="5C4C4C12"/>
    <w:rsid w:val="5C54531A"/>
    <w:rsid w:val="5C562347"/>
    <w:rsid w:val="5C7C65F2"/>
    <w:rsid w:val="5CB84F05"/>
    <w:rsid w:val="5CBF76A0"/>
    <w:rsid w:val="5CD646A4"/>
    <w:rsid w:val="5CF42D70"/>
    <w:rsid w:val="5CF62836"/>
    <w:rsid w:val="5D1E0072"/>
    <w:rsid w:val="5D40188E"/>
    <w:rsid w:val="5D601EF5"/>
    <w:rsid w:val="5D92338E"/>
    <w:rsid w:val="5DE67870"/>
    <w:rsid w:val="5DEE336F"/>
    <w:rsid w:val="5DFD3DA7"/>
    <w:rsid w:val="5E127EBE"/>
    <w:rsid w:val="5E165308"/>
    <w:rsid w:val="5E414E96"/>
    <w:rsid w:val="5E5411CE"/>
    <w:rsid w:val="5E822BB9"/>
    <w:rsid w:val="5EC82F72"/>
    <w:rsid w:val="5ECC2BC7"/>
    <w:rsid w:val="5ECF3872"/>
    <w:rsid w:val="5ED14F25"/>
    <w:rsid w:val="5EE742AD"/>
    <w:rsid w:val="5F1E3709"/>
    <w:rsid w:val="5F200744"/>
    <w:rsid w:val="5F226133"/>
    <w:rsid w:val="5F461A0C"/>
    <w:rsid w:val="5FAA0F8B"/>
    <w:rsid w:val="5FBA5A97"/>
    <w:rsid w:val="5FCC560D"/>
    <w:rsid w:val="602830A4"/>
    <w:rsid w:val="604234DE"/>
    <w:rsid w:val="60436CB2"/>
    <w:rsid w:val="60455A81"/>
    <w:rsid w:val="609C638E"/>
    <w:rsid w:val="60F14968"/>
    <w:rsid w:val="611E4A1F"/>
    <w:rsid w:val="614722DD"/>
    <w:rsid w:val="616353A3"/>
    <w:rsid w:val="61776443"/>
    <w:rsid w:val="618B1A16"/>
    <w:rsid w:val="619E0CD5"/>
    <w:rsid w:val="61B5102D"/>
    <w:rsid w:val="621F2A8B"/>
    <w:rsid w:val="623158E6"/>
    <w:rsid w:val="62736470"/>
    <w:rsid w:val="627627C3"/>
    <w:rsid w:val="62924432"/>
    <w:rsid w:val="62B76274"/>
    <w:rsid w:val="62D61746"/>
    <w:rsid w:val="62ED3CE0"/>
    <w:rsid w:val="62F70745"/>
    <w:rsid w:val="62F8275B"/>
    <w:rsid w:val="62F944B1"/>
    <w:rsid w:val="63047B8C"/>
    <w:rsid w:val="63286DE5"/>
    <w:rsid w:val="632931DC"/>
    <w:rsid w:val="63596F4A"/>
    <w:rsid w:val="6393236D"/>
    <w:rsid w:val="6395524C"/>
    <w:rsid w:val="63AF6EE0"/>
    <w:rsid w:val="63DE26B9"/>
    <w:rsid w:val="63E71060"/>
    <w:rsid w:val="64596061"/>
    <w:rsid w:val="645E248B"/>
    <w:rsid w:val="651D756B"/>
    <w:rsid w:val="654E415E"/>
    <w:rsid w:val="65B65661"/>
    <w:rsid w:val="65D724FE"/>
    <w:rsid w:val="667756F6"/>
    <w:rsid w:val="6698475D"/>
    <w:rsid w:val="66CE528A"/>
    <w:rsid w:val="66D716DA"/>
    <w:rsid w:val="66E2414A"/>
    <w:rsid w:val="671A0297"/>
    <w:rsid w:val="67221AA6"/>
    <w:rsid w:val="674C5CC8"/>
    <w:rsid w:val="678244A8"/>
    <w:rsid w:val="678C7E1B"/>
    <w:rsid w:val="678D1AA0"/>
    <w:rsid w:val="67AF42F4"/>
    <w:rsid w:val="67CB606B"/>
    <w:rsid w:val="67CF1AA2"/>
    <w:rsid w:val="67ED1189"/>
    <w:rsid w:val="68117CA1"/>
    <w:rsid w:val="68280B54"/>
    <w:rsid w:val="683C0E28"/>
    <w:rsid w:val="683D6D3F"/>
    <w:rsid w:val="68497722"/>
    <w:rsid w:val="684E7D6F"/>
    <w:rsid w:val="686A7275"/>
    <w:rsid w:val="68772CE4"/>
    <w:rsid w:val="687F1543"/>
    <w:rsid w:val="68A81D0A"/>
    <w:rsid w:val="68B34ADC"/>
    <w:rsid w:val="68C2246D"/>
    <w:rsid w:val="68C71431"/>
    <w:rsid w:val="68DB7CD8"/>
    <w:rsid w:val="68EE20E4"/>
    <w:rsid w:val="69383F2A"/>
    <w:rsid w:val="69617822"/>
    <w:rsid w:val="697D1BE4"/>
    <w:rsid w:val="69D66F42"/>
    <w:rsid w:val="69EB18B0"/>
    <w:rsid w:val="69EB70F2"/>
    <w:rsid w:val="69EE763C"/>
    <w:rsid w:val="6A0956F2"/>
    <w:rsid w:val="6A4402ED"/>
    <w:rsid w:val="6A4E2DE1"/>
    <w:rsid w:val="6A51747D"/>
    <w:rsid w:val="6A570F63"/>
    <w:rsid w:val="6A5F3DDC"/>
    <w:rsid w:val="6A600049"/>
    <w:rsid w:val="6A723079"/>
    <w:rsid w:val="6A8257E6"/>
    <w:rsid w:val="6AD94160"/>
    <w:rsid w:val="6B184F7B"/>
    <w:rsid w:val="6B5F63D5"/>
    <w:rsid w:val="6B7C2059"/>
    <w:rsid w:val="6B8D7DEC"/>
    <w:rsid w:val="6BC05597"/>
    <w:rsid w:val="6BEA59D4"/>
    <w:rsid w:val="6BF008AA"/>
    <w:rsid w:val="6C27343F"/>
    <w:rsid w:val="6C4C28E5"/>
    <w:rsid w:val="6C6975F3"/>
    <w:rsid w:val="6CA948C2"/>
    <w:rsid w:val="6CB0057F"/>
    <w:rsid w:val="6CBF7A1F"/>
    <w:rsid w:val="6CC73CB7"/>
    <w:rsid w:val="6CE76219"/>
    <w:rsid w:val="6CED6870"/>
    <w:rsid w:val="6D115C72"/>
    <w:rsid w:val="6D272963"/>
    <w:rsid w:val="6D2B18D7"/>
    <w:rsid w:val="6D346490"/>
    <w:rsid w:val="6D5F2C0B"/>
    <w:rsid w:val="6D746B40"/>
    <w:rsid w:val="6D7C0BDE"/>
    <w:rsid w:val="6D7E6E56"/>
    <w:rsid w:val="6D9B3CD7"/>
    <w:rsid w:val="6DA44E2A"/>
    <w:rsid w:val="6DCC1095"/>
    <w:rsid w:val="6DCC58D1"/>
    <w:rsid w:val="6DE55496"/>
    <w:rsid w:val="6E030375"/>
    <w:rsid w:val="6E2766E2"/>
    <w:rsid w:val="6E49395A"/>
    <w:rsid w:val="6E5A4A3F"/>
    <w:rsid w:val="6EFE2256"/>
    <w:rsid w:val="6F1202F1"/>
    <w:rsid w:val="6F1C430E"/>
    <w:rsid w:val="6F291C0B"/>
    <w:rsid w:val="6F2F6B4D"/>
    <w:rsid w:val="6F392554"/>
    <w:rsid w:val="6F44334B"/>
    <w:rsid w:val="6F8B78F3"/>
    <w:rsid w:val="6F9D7774"/>
    <w:rsid w:val="6F9F2889"/>
    <w:rsid w:val="6FF475F9"/>
    <w:rsid w:val="701B7638"/>
    <w:rsid w:val="703A7767"/>
    <w:rsid w:val="70853EFE"/>
    <w:rsid w:val="708E6E24"/>
    <w:rsid w:val="709272AF"/>
    <w:rsid w:val="709B4A12"/>
    <w:rsid w:val="709F7F98"/>
    <w:rsid w:val="70CA286D"/>
    <w:rsid w:val="710028FD"/>
    <w:rsid w:val="710B48F9"/>
    <w:rsid w:val="714F6DBF"/>
    <w:rsid w:val="71AE15D9"/>
    <w:rsid w:val="71C427C9"/>
    <w:rsid w:val="71D412F7"/>
    <w:rsid w:val="71E622CE"/>
    <w:rsid w:val="71FA6439"/>
    <w:rsid w:val="72084B9F"/>
    <w:rsid w:val="72232A2E"/>
    <w:rsid w:val="72300FE2"/>
    <w:rsid w:val="72363CF2"/>
    <w:rsid w:val="724F23C8"/>
    <w:rsid w:val="72950D8F"/>
    <w:rsid w:val="72B05B68"/>
    <w:rsid w:val="72BC5B16"/>
    <w:rsid w:val="72F32377"/>
    <w:rsid w:val="730418DB"/>
    <w:rsid w:val="73097519"/>
    <w:rsid w:val="73125D6A"/>
    <w:rsid w:val="73516E3C"/>
    <w:rsid w:val="736C0865"/>
    <w:rsid w:val="738A4B21"/>
    <w:rsid w:val="73987C0C"/>
    <w:rsid w:val="739D2016"/>
    <w:rsid w:val="73B92774"/>
    <w:rsid w:val="73C14779"/>
    <w:rsid w:val="73CC23EC"/>
    <w:rsid w:val="73DA5708"/>
    <w:rsid w:val="73F033ED"/>
    <w:rsid w:val="73F61669"/>
    <w:rsid w:val="74004A50"/>
    <w:rsid w:val="74450262"/>
    <w:rsid w:val="74707A8C"/>
    <w:rsid w:val="74AE722A"/>
    <w:rsid w:val="74DD6211"/>
    <w:rsid w:val="75222C9B"/>
    <w:rsid w:val="753C50AB"/>
    <w:rsid w:val="754E0E19"/>
    <w:rsid w:val="75502A6C"/>
    <w:rsid w:val="759C663E"/>
    <w:rsid w:val="75A870C0"/>
    <w:rsid w:val="75B3060F"/>
    <w:rsid w:val="75E906C1"/>
    <w:rsid w:val="75EB5AF6"/>
    <w:rsid w:val="760577EB"/>
    <w:rsid w:val="768E09A8"/>
    <w:rsid w:val="769D55B4"/>
    <w:rsid w:val="769E1F80"/>
    <w:rsid w:val="76D24FCA"/>
    <w:rsid w:val="76FC213D"/>
    <w:rsid w:val="76FD1882"/>
    <w:rsid w:val="770E05FA"/>
    <w:rsid w:val="77AC5683"/>
    <w:rsid w:val="77B37B73"/>
    <w:rsid w:val="77EF342C"/>
    <w:rsid w:val="78171E68"/>
    <w:rsid w:val="78327B4C"/>
    <w:rsid w:val="78415D45"/>
    <w:rsid w:val="78BB7362"/>
    <w:rsid w:val="78D31497"/>
    <w:rsid w:val="793419D8"/>
    <w:rsid w:val="793A48EB"/>
    <w:rsid w:val="797B0732"/>
    <w:rsid w:val="79957571"/>
    <w:rsid w:val="799F3088"/>
    <w:rsid w:val="79AF25E1"/>
    <w:rsid w:val="79F3692D"/>
    <w:rsid w:val="79FB1840"/>
    <w:rsid w:val="79FB7378"/>
    <w:rsid w:val="7A1138DC"/>
    <w:rsid w:val="7A3D0411"/>
    <w:rsid w:val="7A47289E"/>
    <w:rsid w:val="7AA92E09"/>
    <w:rsid w:val="7AD80801"/>
    <w:rsid w:val="7B2055EF"/>
    <w:rsid w:val="7B5D30D7"/>
    <w:rsid w:val="7B8D030B"/>
    <w:rsid w:val="7BEF2149"/>
    <w:rsid w:val="7BF008DC"/>
    <w:rsid w:val="7BF87129"/>
    <w:rsid w:val="7BFD0DEE"/>
    <w:rsid w:val="7C0B430C"/>
    <w:rsid w:val="7C124B6E"/>
    <w:rsid w:val="7C1C54C5"/>
    <w:rsid w:val="7C3D2499"/>
    <w:rsid w:val="7C3E54BA"/>
    <w:rsid w:val="7C495703"/>
    <w:rsid w:val="7C541E1E"/>
    <w:rsid w:val="7C622DC9"/>
    <w:rsid w:val="7CDA70FF"/>
    <w:rsid w:val="7D263714"/>
    <w:rsid w:val="7D361631"/>
    <w:rsid w:val="7D417BC7"/>
    <w:rsid w:val="7D605C7C"/>
    <w:rsid w:val="7D6B7CAF"/>
    <w:rsid w:val="7D766DDA"/>
    <w:rsid w:val="7D784B68"/>
    <w:rsid w:val="7D80685C"/>
    <w:rsid w:val="7D9C69B5"/>
    <w:rsid w:val="7DBB635E"/>
    <w:rsid w:val="7DC4356B"/>
    <w:rsid w:val="7DC53D35"/>
    <w:rsid w:val="7DD77C17"/>
    <w:rsid w:val="7E204DEE"/>
    <w:rsid w:val="7E4F61E3"/>
    <w:rsid w:val="7E89615C"/>
    <w:rsid w:val="7EB808ED"/>
    <w:rsid w:val="7EBA44C8"/>
    <w:rsid w:val="7EBE535A"/>
    <w:rsid w:val="7EF71D6D"/>
    <w:rsid w:val="7F1472E6"/>
    <w:rsid w:val="7F346F08"/>
    <w:rsid w:val="7F41498E"/>
    <w:rsid w:val="7FE20B2A"/>
    <w:rsid w:val="7FFF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36AD11"/>
  <w15:docId w15:val="{EF2875E6-982D-F741-80D0-889526EB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qFormat/>
    <w:pPr>
      <w:keepNext/>
      <w:keepLines/>
      <w:pageBreakBefore/>
      <w:numPr>
        <w:numId w:val="1"/>
      </w:numPr>
      <w:pBdr>
        <w:top w:val="none" w:sz="0" w:space="1" w:color="auto"/>
        <w:left w:val="none" w:sz="0" w:space="4" w:color="auto"/>
        <w:bottom w:val="single" w:sz="12" w:space="1" w:color="969696"/>
        <w:right w:val="none" w:sz="0" w:space="4" w:color="auto"/>
      </w:pBdr>
      <w:spacing w:line="576" w:lineRule="auto"/>
      <w:outlineLvl w:val="0"/>
    </w:pPr>
    <w:rPr>
      <w:rFonts w:eastAsia="微软雅黑"/>
      <w:kern w:val="44"/>
      <w:sz w:val="44"/>
    </w:rPr>
  </w:style>
  <w:style w:type="paragraph" w:styleId="2">
    <w:name w:val="heading 2"/>
    <w:basedOn w:val="a"/>
    <w:next w:val="a"/>
    <w:link w:val="20"/>
    <w:qFormat/>
    <w:pPr>
      <w:keepNext/>
      <w:keepLines/>
      <w:numPr>
        <w:ilvl w:val="1"/>
        <w:numId w:val="1"/>
      </w:numPr>
      <w:tabs>
        <w:tab w:val="left" w:pos="432"/>
        <w:tab w:val="left" w:pos="1001"/>
      </w:tabs>
      <w:spacing w:line="413" w:lineRule="auto"/>
      <w:outlineLvl w:val="1"/>
    </w:pPr>
    <w:rPr>
      <w:rFonts w:ascii="Arial" w:eastAsia="微软雅黑" w:hAnsi="Arial"/>
      <w:sz w:val="32"/>
    </w:rPr>
  </w:style>
  <w:style w:type="paragraph" w:styleId="3">
    <w:name w:val="heading 3"/>
    <w:basedOn w:val="a"/>
    <w:next w:val="a"/>
    <w:link w:val="30"/>
    <w:qFormat/>
    <w:pPr>
      <w:keepNext/>
      <w:keepLines/>
      <w:numPr>
        <w:ilvl w:val="2"/>
        <w:numId w:val="1"/>
      </w:numPr>
      <w:tabs>
        <w:tab w:val="left" w:pos="432"/>
        <w:tab w:val="left" w:pos="720"/>
      </w:tabs>
      <w:spacing w:line="413" w:lineRule="auto"/>
      <w:outlineLvl w:val="2"/>
    </w:pPr>
    <w:rPr>
      <w:rFonts w:eastAsia="微软雅黑"/>
      <w:sz w:val="24"/>
    </w:rPr>
  </w:style>
  <w:style w:type="paragraph" w:styleId="4">
    <w:name w:val="heading 4"/>
    <w:basedOn w:val="a"/>
    <w:next w:val="a"/>
    <w:link w:val="40"/>
    <w:qFormat/>
    <w:pPr>
      <w:keepNext/>
      <w:keepLines/>
      <w:numPr>
        <w:ilvl w:val="3"/>
        <w:numId w:val="1"/>
      </w:numPr>
      <w:tabs>
        <w:tab w:val="left" w:pos="432"/>
      </w:tabs>
      <w:spacing w:line="372" w:lineRule="auto"/>
      <w:outlineLvl w:val="3"/>
    </w:pPr>
    <w:rPr>
      <w:rFonts w:ascii="Arial" w:eastAsia="微软雅黑" w:hAnsi="Arial"/>
      <w:sz w:val="24"/>
    </w:rPr>
  </w:style>
  <w:style w:type="paragraph" w:styleId="5">
    <w:name w:val="heading 5"/>
    <w:basedOn w:val="a"/>
    <w:next w:val="a"/>
    <w:qFormat/>
    <w:pPr>
      <w:keepNext/>
      <w:keepLines/>
      <w:numPr>
        <w:ilvl w:val="4"/>
        <w:numId w:val="1"/>
      </w:numPr>
      <w:spacing w:line="372" w:lineRule="auto"/>
      <w:outlineLvl w:val="4"/>
    </w:pPr>
    <w:rPr>
      <w:b/>
      <w:sz w:val="28"/>
    </w:rPr>
  </w:style>
  <w:style w:type="paragraph" w:styleId="6">
    <w:name w:val="heading 6"/>
    <w:basedOn w:val="a"/>
    <w:next w:val="a"/>
    <w:qFormat/>
    <w:pPr>
      <w:keepNext/>
      <w:keepLines/>
      <w:numPr>
        <w:ilvl w:val="5"/>
        <w:numId w:val="1"/>
      </w:numPr>
      <w:spacing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spacing w:line="317" w:lineRule="auto"/>
      <w:outlineLvl w:val="6"/>
    </w:pPr>
    <w:rPr>
      <w:b/>
      <w:sz w:val="24"/>
    </w:rPr>
  </w:style>
  <w:style w:type="paragraph" w:styleId="8">
    <w:name w:val="heading 8"/>
    <w:basedOn w:val="a"/>
    <w:next w:val="a"/>
    <w:qFormat/>
    <w:pPr>
      <w:keepNext/>
      <w:keepLines/>
      <w:numPr>
        <w:ilvl w:val="7"/>
        <w:numId w:val="1"/>
      </w:numPr>
      <w:spacing w:line="317" w:lineRule="auto"/>
      <w:outlineLvl w:val="7"/>
    </w:pPr>
    <w:rPr>
      <w:rFonts w:ascii="Arial" w:eastAsia="黑体" w:hAnsi="Arial"/>
      <w:sz w:val="24"/>
    </w:rPr>
  </w:style>
  <w:style w:type="paragraph" w:styleId="9">
    <w:name w:val="heading 9"/>
    <w:basedOn w:val="a"/>
    <w:next w:val="a"/>
    <w:qFormat/>
    <w:pPr>
      <w:keepNext/>
      <w:keepLines/>
      <w:numPr>
        <w:ilvl w:val="8"/>
        <w:numId w:val="1"/>
      </w:numPr>
      <w:spacing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Normal Indent"/>
    <w:basedOn w:val="a"/>
    <w:qFormat/>
    <w:pPr>
      <w:widowControl/>
      <w:spacing w:line="360" w:lineRule="auto"/>
      <w:ind w:firstLine="420"/>
      <w:jc w:val="left"/>
    </w:pPr>
    <w:rPr>
      <w:rFonts w:ascii="宋体" w:hAnsi="宋体"/>
      <w:kern w:val="0"/>
      <w:sz w:val="24"/>
    </w:rPr>
  </w:style>
  <w:style w:type="paragraph" w:styleId="a4">
    <w:name w:val="Document Map"/>
    <w:basedOn w:val="a"/>
    <w:link w:val="a5"/>
    <w:uiPriority w:val="99"/>
    <w:semiHidden/>
    <w:unhideWhenUsed/>
    <w:qFormat/>
    <w:rPr>
      <w:rFonts w:ascii="宋体"/>
      <w:sz w:val="18"/>
      <w:szCs w:val="18"/>
    </w:rPr>
  </w:style>
  <w:style w:type="paragraph" w:styleId="a6">
    <w:name w:val="Body Text"/>
    <w:basedOn w:val="a"/>
    <w:qFormat/>
    <w:pPr>
      <w:keepLines/>
      <w:ind w:left="720"/>
    </w:p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7">
    <w:name w:val="Balloon Text"/>
    <w:basedOn w:val="a"/>
    <w:link w:val="a8"/>
    <w:uiPriority w:val="99"/>
    <w:semiHidden/>
    <w:unhideWhenUsed/>
    <w:qFormat/>
    <w:rPr>
      <w:sz w:val="18"/>
      <w:szCs w:val="18"/>
    </w:rPr>
  </w:style>
  <w:style w:type="paragraph" w:styleId="a9">
    <w:name w:val="footer"/>
    <w:basedOn w:val="a"/>
    <w:qFormat/>
    <w:pPr>
      <w:pBdr>
        <w:top w:val="single" w:sz="4" w:space="1" w:color="auto"/>
        <w:left w:val="none" w:sz="0" w:space="4" w:color="auto"/>
        <w:bottom w:val="none" w:sz="0" w:space="1" w:color="auto"/>
        <w:right w:val="none" w:sz="0" w:space="4" w:color="auto"/>
      </w:pBdr>
      <w:tabs>
        <w:tab w:val="center" w:pos="4153"/>
        <w:tab w:val="right" w:pos="8306"/>
      </w:tabs>
      <w:snapToGrid w:val="0"/>
      <w:jc w:val="left"/>
    </w:pPr>
    <w:rPr>
      <w:sz w:val="18"/>
    </w:rPr>
  </w:style>
  <w:style w:type="paragraph" w:styleId="aa">
    <w:name w:val="header"/>
    <w:basedOn w:val="a"/>
    <w:link w:val="ab"/>
    <w:uiPriority w:val="99"/>
    <w:qFormat/>
    <w:pPr>
      <w:pBdr>
        <w:top w:val="none" w:sz="0" w:space="1" w:color="auto"/>
        <w:left w:val="none" w:sz="0" w:space="4" w:color="auto"/>
        <w:bottom w:val="single" w:sz="4"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4">
    <w:name w:val="toc 4"/>
    <w:basedOn w:val="a"/>
    <w:next w:val="a"/>
    <w:uiPriority w:val="39"/>
    <w:qFormat/>
    <w:pPr>
      <w:ind w:leftChars="600" w:left="1260"/>
    </w:p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d">
    <w:name w:val="page number"/>
    <w:basedOn w:val="a0"/>
    <w:qFormat/>
  </w:style>
  <w:style w:type="table" w:styleId="ae">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New">
    <w:name w:val="标题 1 New"/>
    <w:basedOn w:val="a"/>
    <w:next w:val="a"/>
    <w:qFormat/>
    <w:pPr>
      <w:keepNext/>
      <w:keepLines/>
      <w:pageBreakBefore/>
      <w:numPr>
        <w:numId w:val="2"/>
      </w:numPr>
      <w:pBdr>
        <w:top w:val="none" w:sz="0" w:space="1" w:color="auto"/>
        <w:left w:val="none" w:sz="0" w:space="4" w:color="auto"/>
        <w:bottom w:val="single" w:sz="12" w:space="1" w:color="969696"/>
        <w:right w:val="none" w:sz="0" w:space="4" w:color="auto"/>
      </w:pBdr>
      <w:spacing w:line="576" w:lineRule="auto"/>
      <w:outlineLvl w:val="0"/>
    </w:pPr>
    <w:rPr>
      <w:rFonts w:eastAsia="微软雅黑"/>
      <w:kern w:val="44"/>
      <w:sz w:val="44"/>
    </w:rPr>
  </w:style>
  <w:style w:type="paragraph" w:customStyle="1" w:styleId="2NewNewNewNew">
    <w:name w:val="标题 2 New New New New"/>
    <w:basedOn w:val="a"/>
    <w:next w:val="a"/>
    <w:qFormat/>
    <w:pPr>
      <w:keepNext/>
      <w:keepLines/>
      <w:tabs>
        <w:tab w:val="left" w:pos="575"/>
      </w:tabs>
      <w:spacing w:line="413" w:lineRule="auto"/>
      <w:ind w:left="575" w:hanging="575"/>
      <w:outlineLvl w:val="1"/>
    </w:pPr>
    <w:rPr>
      <w:rFonts w:ascii="Arial" w:eastAsia="微软雅黑" w:hAnsi="Arial"/>
      <w:sz w:val="32"/>
    </w:rPr>
  </w:style>
  <w:style w:type="paragraph" w:customStyle="1" w:styleId="NewNewNewNewNewNewNewNewNewNewNew">
    <w:name w:val="正文 New New New New New New New New New New New"/>
    <w:qFormat/>
    <w:pPr>
      <w:widowControl w:val="0"/>
      <w:autoSpaceDE w:val="0"/>
      <w:autoSpaceDN w:val="0"/>
    </w:pPr>
    <w:rPr>
      <w:rFonts w:ascii="Times New Roman" w:eastAsia="宋体" w:hAnsi="Times New Roman" w:cs="Times New Roman"/>
      <w:color w:val="000000"/>
      <w:shd w:val="clear" w:color="auto" w:fill="FFFFFF"/>
    </w:rPr>
  </w:style>
  <w:style w:type="paragraph" w:customStyle="1" w:styleId="2New">
    <w:name w:val="标题 2 New"/>
    <w:basedOn w:val="a"/>
    <w:next w:val="a"/>
    <w:qFormat/>
    <w:pPr>
      <w:keepNext/>
      <w:keepLines/>
      <w:tabs>
        <w:tab w:val="left" w:pos="575"/>
      </w:tabs>
      <w:spacing w:line="413" w:lineRule="auto"/>
      <w:ind w:left="575" w:hanging="575"/>
      <w:outlineLvl w:val="1"/>
    </w:pPr>
    <w:rPr>
      <w:rFonts w:ascii="Arial" w:eastAsia="微软雅黑" w:hAnsi="Arial"/>
      <w:sz w:val="32"/>
    </w:rPr>
  </w:style>
  <w:style w:type="paragraph" w:customStyle="1" w:styleId="2NewNewNew">
    <w:name w:val="标题 2 New New New"/>
    <w:basedOn w:val="a"/>
    <w:next w:val="a"/>
    <w:qFormat/>
    <w:pPr>
      <w:keepNext/>
      <w:keepLines/>
      <w:tabs>
        <w:tab w:val="left" w:pos="575"/>
      </w:tabs>
      <w:spacing w:line="413" w:lineRule="auto"/>
      <w:ind w:left="575" w:hanging="575"/>
      <w:outlineLvl w:val="1"/>
    </w:pPr>
    <w:rPr>
      <w:rFonts w:ascii="Arial" w:eastAsia="微软雅黑" w:hAnsi="Arial"/>
      <w:sz w:val="32"/>
    </w:rPr>
  </w:style>
  <w:style w:type="paragraph" w:customStyle="1" w:styleId="ListHeader">
    <w:name w:val="List Header"/>
    <w:next w:val="NewNewNewNewNewNew"/>
    <w:qFormat/>
    <w:pPr>
      <w:widowControl w:val="0"/>
      <w:autoSpaceDE w:val="0"/>
      <w:autoSpaceDN w:val="0"/>
    </w:pPr>
    <w:rPr>
      <w:rFonts w:ascii="Times New Roman" w:eastAsia="Times New Roman" w:hAnsi="Times New Roman" w:cs="Times New Roman" w:hint="eastAsia"/>
      <w:b/>
      <w:i/>
      <w:color w:val="0000A0"/>
      <w:shd w:val="clear" w:color="auto" w:fill="FFFFFF"/>
    </w:rPr>
  </w:style>
  <w:style w:type="paragraph" w:customStyle="1" w:styleId="NewNewNewNewNewNew">
    <w:name w:val="正文 New New New New New New"/>
    <w:qFormat/>
    <w:pPr>
      <w:widowControl w:val="0"/>
      <w:autoSpaceDE w:val="0"/>
      <w:autoSpaceDN w:val="0"/>
    </w:pPr>
    <w:rPr>
      <w:rFonts w:ascii="Times New Roman" w:eastAsia="宋体" w:hAnsi="Times New Roman" w:cs="Times New Roman"/>
      <w:color w:val="000000"/>
      <w:shd w:val="clear" w:color="auto" w:fill="FFFFFF"/>
    </w:rPr>
  </w:style>
  <w:style w:type="paragraph" w:customStyle="1" w:styleId="af">
    <w:name w:val="项目属性"/>
    <w:basedOn w:val="a"/>
    <w:next w:val="a"/>
    <w:link w:val="CharChar"/>
    <w:qFormat/>
    <w:rPr>
      <w:i/>
      <w:color w:val="FF0000"/>
    </w:rPr>
  </w:style>
  <w:style w:type="paragraph" w:customStyle="1" w:styleId="2NewNew">
    <w:name w:val="标题 2 New New"/>
    <w:basedOn w:val="a"/>
    <w:next w:val="a"/>
    <w:qFormat/>
    <w:pPr>
      <w:keepNext/>
      <w:keepLines/>
      <w:numPr>
        <w:ilvl w:val="1"/>
        <w:numId w:val="2"/>
      </w:numPr>
      <w:spacing w:line="413" w:lineRule="auto"/>
      <w:outlineLvl w:val="1"/>
    </w:pPr>
    <w:rPr>
      <w:rFonts w:ascii="Arial" w:eastAsia="微软雅黑" w:hAnsi="Arial"/>
      <w:sz w:val="32"/>
    </w:rPr>
  </w:style>
  <w:style w:type="paragraph" w:customStyle="1" w:styleId="3New">
    <w:name w:val="标题 3 New"/>
    <w:basedOn w:val="a"/>
    <w:next w:val="a"/>
    <w:qFormat/>
    <w:pPr>
      <w:keepNext/>
      <w:keepLines/>
      <w:numPr>
        <w:ilvl w:val="2"/>
        <w:numId w:val="2"/>
      </w:numPr>
      <w:spacing w:line="413" w:lineRule="auto"/>
      <w:outlineLvl w:val="2"/>
    </w:pPr>
    <w:rPr>
      <w:rFonts w:eastAsia="微软雅黑"/>
      <w:sz w:val="24"/>
    </w:rPr>
  </w:style>
  <w:style w:type="paragraph" w:customStyle="1" w:styleId="af0">
    <w:name w:val="编制说明"/>
    <w:basedOn w:val="a"/>
    <w:next w:val="a"/>
    <w:qFormat/>
    <w:pPr>
      <w:pBdr>
        <w:top w:val="dotted" w:sz="4" w:space="1" w:color="3366FF"/>
        <w:left w:val="dotted" w:sz="4" w:space="4" w:color="3366FF"/>
        <w:bottom w:val="dotted" w:sz="4" w:space="1" w:color="3366FF"/>
        <w:right w:val="dotted" w:sz="4" w:space="4" w:color="3366FF"/>
      </w:pBdr>
      <w:shd w:val="clear" w:color="auto" w:fill="F3F3F3"/>
      <w:jc w:val="left"/>
    </w:pPr>
    <w:rPr>
      <w:i/>
      <w:color w:val="0000FF"/>
    </w:rPr>
  </w:style>
  <w:style w:type="character" w:customStyle="1" w:styleId="CharChar">
    <w:name w:val="项目属性 Char Char"/>
    <w:link w:val="af"/>
    <w:qFormat/>
    <w:rPr>
      <w:rFonts w:ascii="Times New Roman" w:hAnsi="Times New Roman"/>
      <w:i/>
      <w:color w:val="FF0000"/>
    </w:rPr>
  </w:style>
  <w:style w:type="character" w:customStyle="1" w:styleId="Char">
    <w:name w:val="系统角色 Char"/>
    <w:link w:val="af1"/>
    <w:qFormat/>
    <w:rPr>
      <w:i/>
      <w:color w:val="0000FF"/>
      <w:sz w:val="21"/>
    </w:rPr>
  </w:style>
  <w:style w:type="paragraph" w:customStyle="1" w:styleId="af1">
    <w:name w:val="系统角色"/>
    <w:basedOn w:val="a"/>
    <w:next w:val="a"/>
    <w:link w:val="Char"/>
    <w:qFormat/>
    <w:rPr>
      <w:i/>
      <w:color w:val="0000FF"/>
    </w:rPr>
  </w:style>
  <w:style w:type="character" w:customStyle="1" w:styleId="a5">
    <w:name w:val="文档结构图 字符"/>
    <w:basedOn w:val="a0"/>
    <w:link w:val="a4"/>
    <w:uiPriority w:val="99"/>
    <w:semiHidden/>
    <w:qFormat/>
    <w:rPr>
      <w:rFonts w:ascii="宋体"/>
      <w:kern w:val="2"/>
      <w:sz w:val="18"/>
      <w:szCs w:val="18"/>
    </w:rPr>
  </w:style>
  <w:style w:type="character" w:customStyle="1" w:styleId="a8">
    <w:name w:val="批注框文本 字符"/>
    <w:basedOn w:val="a0"/>
    <w:link w:val="a7"/>
    <w:uiPriority w:val="99"/>
    <w:semiHidden/>
    <w:qFormat/>
    <w:rPr>
      <w:kern w:val="2"/>
      <w:sz w:val="18"/>
      <w:szCs w:val="18"/>
    </w:rPr>
  </w:style>
  <w:style w:type="paragraph" w:styleId="af2">
    <w:name w:val="List Paragraph"/>
    <w:basedOn w:val="a"/>
    <w:uiPriority w:val="99"/>
    <w:unhideWhenUsed/>
    <w:qFormat/>
    <w:pPr>
      <w:ind w:firstLineChars="200" w:firstLine="420"/>
    </w:pPr>
  </w:style>
  <w:style w:type="character" w:customStyle="1" w:styleId="apple-converted-space">
    <w:name w:val="apple-converted-space"/>
    <w:basedOn w:val="a0"/>
    <w:qFormat/>
  </w:style>
  <w:style w:type="character" w:customStyle="1" w:styleId="ab">
    <w:name w:val="页眉 字符"/>
    <w:basedOn w:val="a0"/>
    <w:link w:val="aa"/>
    <w:uiPriority w:val="99"/>
    <w:qFormat/>
    <w:rPr>
      <w:kern w:val="2"/>
      <w:sz w:val="18"/>
    </w:rPr>
  </w:style>
  <w:style w:type="character" w:customStyle="1" w:styleId="20">
    <w:name w:val="标题 2 字符"/>
    <w:basedOn w:val="a0"/>
    <w:link w:val="2"/>
    <w:qFormat/>
    <w:rPr>
      <w:rFonts w:ascii="Arial" w:eastAsia="微软雅黑" w:hAnsi="Arial" w:cs="Times New Roman"/>
      <w:kern w:val="2"/>
      <w:sz w:val="32"/>
    </w:rPr>
  </w:style>
  <w:style w:type="character" w:customStyle="1" w:styleId="30">
    <w:name w:val="标题 3 字符"/>
    <w:basedOn w:val="a0"/>
    <w:link w:val="3"/>
    <w:qFormat/>
    <w:rPr>
      <w:rFonts w:ascii="Times New Roman" w:eastAsia="微软雅黑" w:hAnsi="Times New Roman" w:cs="Times New Roman"/>
      <w:kern w:val="2"/>
      <w:sz w:val="24"/>
    </w:rPr>
  </w:style>
  <w:style w:type="character" w:customStyle="1" w:styleId="40">
    <w:name w:val="标题 4 字符"/>
    <w:basedOn w:val="a0"/>
    <w:link w:val="4"/>
    <w:qFormat/>
    <w:rPr>
      <w:rFonts w:ascii="Arial" w:eastAsia="微软雅黑" w:hAnsi="Arial" w:cs="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699749">
      <w:bodyDiv w:val="1"/>
      <w:marLeft w:val="0"/>
      <w:marRight w:val="0"/>
      <w:marTop w:val="0"/>
      <w:marBottom w:val="0"/>
      <w:divBdr>
        <w:top w:val="none" w:sz="0" w:space="0" w:color="auto"/>
        <w:left w:val="none" w:sz="0" w:space="0" w:color="auto"/>
        <w:bottom w:val="none" w:sz="0" w:space="0" w:color="auto"/>
        <w:right w:val="none" w:sz="0" w:space="0" w:color="auto"/>
      </w:divBdr>
    </w:div>
    <w:div w:id="1609237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01%20&#24037;&#20316;&#36164;&#26009;\05%20&#25991;&#26723;&#27169;&#26495;\&#38656;&#27714;&#35268;&#26684;&#35828;&#26126;&#20070;&#27169;&#26495;_v1.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EF7CCD-EA26-E146-A263-7002CA84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D:\F:\01 工作资料\05 文档模板\需求规格说明书模板_v1.1.2.dotx</Template>
  <TotalTime>375</TotalTime>
  <Pages>23</Pages>
  <Words>1400</Words>
  <Characters>7984</Characters>
  <Application>Microsoft Office Word</Application>
  <DocSecurity>0</DocSecurity>
  <Lines>66</Lines>
  <Paragraphs>18</Paragraphs>
  <ScaleCrop>false</ScaleCrop>
  <Manager>孟刚</Manager>
  <Company>中软国际公司</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{项目名称}需求规格说明书</dc:title>
  <dc:creator>Windows 用户</dc:creator>
  <cp:lastModifiedBy>Microsoft Office User</cp:lastModifiedBy>
  <cp:revision>9</cp:revision>
  <dcterms:created xsi:type="dcterms:W3CDTF">2018-09-19T01:16:00Z</dcterms:created>
  <dcterms:modified xsi:type="dcterms:W3CDTF">2018-10-16T07:33:00Z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DOC_VERSION">
    <vt:lpwstr>v{0.1.0}</vt:lpwstr>
  </property>
  <property fmtid="{D5CDD505-2E9C-101B-9397-08002B2CF9AE}" pid="4" name="DOC_NAME">
    <vt:lpwstr>{XX系统}概要设计说明书</vt:lpwstr>
  </property>
  <property fmtid="{D5CDD505-2E9C-101B-9397-08002B2CF9AE}" pid="5" name="DOC_CODE">
    <vt:lpwstr>CSI-{PPP}-FD</vt:lpwstr>
  </property>
  <property fmtid="{D5CDD505-2E9C-101B-9397-08002B2CF9AE}" pid="6" name="DOC_DATE">
    <vt:lpwstr>{2012-01-11}</vt:lpwstr>
  </property>
</Properties>
</file>